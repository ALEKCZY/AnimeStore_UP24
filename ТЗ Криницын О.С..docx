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margin" w:tblpXSpec="right" w:tblpY="-727"/>
        <w:tblW w:w="10172" w:type="dxa"/>
        <w:jc w:val="right"/>
        <w:tblLayout w:type="fixed"/>
        <w:tblLook w:val="00A0" w:firstRow="1" w:lastRow="0" w:firstColumn="1" w:lastColumn="0" w:noHBand="0" w:noVBand="0"/>
      </w:tblPr>
      <w:tblGrid>
        <w:gridCol w:w="4820"/>
        <w:gridCol w:w="1163"/>
        <w:gridCol w:w="4189"/>
      </w:tblGrid>
      <w:tr w:rsidR="00053663" w14:paraId="6A7BE4AF" w14:textId="77777777" w:rsidTr="009F6EBD">
        <w:trPr>
          <w:jc w:val="right"/>
        </w:trPr>
        <w:tc>
          <w:tcPr>
            <w:tcW w:w="4820" w:type="dxa"/>
          </w:tcPr>
          <w:p w14:paraId="66F93B54" w14:textId="77777777" w:rsidR="00053663" w:rsidRPr="007A7F8B" w:rsidRDefault="00053663" w:rsidP="009F6EBD">
            <w:pPr>
              <w:widowControl w:val="0"/>
              <w:ind w:firstLine="0"/>
            </w:pPr>
          </w:p>
        </w:tc>
        <w:tc>
          <w:tcPr>
            <w:tcW w:w="1163" w:type="dxa"/>
          </w:tcPr>
          <w:p w14:paraId="02660160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189" w:type="dxa"/>
          </w:tcPr>
          <w:p w14:paraId="1E4F7D05" w14:textId="77777777" w:rsidR="00053663" w:rsidRDefault="00053663" w:rsidP="009F6EBD">
            <w:pPr>
              <w:widowControl w:val="0"/>
              <w:ind w:firstLine="0"/>
            </w:pPr>
            <w:r>
              <w:t>УТВЕРЖДАЮ</w:t>
            </w:r>
          </w:p>
        </w:tc>
      </w:tr>
      <w:tr w:rsidR="00053663" w14:paraId="59E81554" w14:textId="77777777" w:rsidTr="009F6EBD">
        <w:trPr>
          <w:trHeight w:val="2047"/>
          <w:jc w:val="right"/>
        </w:trPr>
        <w:tc>
          <w:tcPr>
            <w:tcW w:w="4820" w:type="dxa"/>
          </w:tcPr>
          <w:p w14:paraId="2E010370" w14:textId="77777777" w:rsidR="00053663" w:rsidRDefault="00053663" w:rsidP="009F6EBD">
            <w:pPr>
              <w:widowControl w:val="0"/>
              <w:ind w:firstLine="0"/>
              <w:rPr>
                <w:sz w:val="16"/>
                <w:szCs w:val="16"/>
              </w:rPr>
            </w:pPr>
          </w:p>
        </w:tc>
        <w:tc>
          <w:tcPr>
            <w:tcW w:w="1163" w:type="dxa"/>
          </w:tcPr>
          <w:p w14:paraId="77EDAECF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189" w:type="dxa"/>
          </w:tcPr>
          <w:p w14:paraId="74583435" w14:textId="77777777" w:rsidR="00053663" w:rsidRDefault="00053663" w:rsidP="009F6EBD">
            <w:pPr>
              <w:widowControl w:val="0"/>
              <w:ind w:firstLine="0"/>
            </w:pPr>
            <w:r>
              <w:t>Руководитель</w:t>
            </w:r>
          </w:p>
          <w:p w14:paraId="76D7BC94" w14:textId="77777777" w:rsidR="00053663" w:rsidRDefault="00053663" w:rsidP="009F6EBD">
            <w:pPr>
              <w:widowControl w:val="0"/>
              <w:ind w:firstLine="0"/>
            </w:pPr>
            <w:r>
              <w:t>________________ Сергеева Е.Г.</w:t>
            </w:r>
          </w:p>
          <w:p w14:paraId="4D6A6630" w14:textId="77777777" w:rsidR="00053663" w:rsidRDefault="00053663" w:rsidP="009F6EBD">
            <w:pPr>
              <w:widowControl w:val="0"/>
              <w:ind w:firstLine="0"/>
            </w:pPr>
            <w:r>
              <w:t>«____» _____________ 20__ г.</w:t>
            </w:r>
          </w:p>
          <w:p w14:paraId="05DF12FD" w14:textId="77777777" w:rsidR="00053663" w:rsidRDefault="00053663" w:rsidP="009F6EBD">
            <w:pPr>
              <w:widowControl w:val="0"/>
              <w:ind w:firstLine="0"/>
              <w:rPr>
                <w:sz w:val="16"/>
              </w:rPr>
            </w:pPr>
            <w:r>
              <w:rPr>
                <w:sz w:val="16"/>
                <w:szCs w:val="16"/>
              </w:rPr>
              <w:t>М.П.</w:t>
            </w:r>
          </w:p>
        </w:tc>
      </w:tr>
    </w:tbl>
    <w:p w14:paraId="378711CE" w14:textId="77777777" w:rsidR="00053663" w:rsidRDefault="00053663" w:rsidP="00053663">
      <w:pPr>
        <w:pStyle w:val="vguxTitleDocName"/>
      </w:pPr>
      <w:r>
        <w:rPr>
          <w:lang w:val="ru-RU"/>
        </w:rPr>
        <w:t>ТЕХНИЧЕСКОЕ ЗАДАНИЕ</w:t>
      </w:r>
    </w:p>
    <w:p w14:paraId="53C2E0F4" w14:textId="77777777" w:rsidR="00053663" w:rsidRDefault="00053663" w:rsidP="00053663">
      <w:pPr>
        <w:ind w:firstLine="0"/>
        <w:jc w:val="center"/>
      </w:pPr>
      <w:r>
        <w:t>на разработку</w:t>
      </w:r>
    </w:p>
    <w:p w14:paraId="763CD7AA" w14:textId="7799A1A2" w:rsidR="00053663" w:rsidRPr="00053663" w:rsidRDefault="00053663" w:rsidP="00053663">
      <w:pPr>
        <w:ind w:firstLine="0"/>
        <w:jc w:val="center"/>
        <w:rPr>
          <w:u w:val="single"/>
        </w:rPr>
      </w:pPr>
      <w:r w:rsidRPr="00053663">
        <w:rPr>
          <w:u w:val="single"/>
        </w:rPr>
        <w:t>информационной системы</w:t>
      </w:r>
      <w:r w:rsidR="007C3C10" w:rsidRPr="007C3C10">
        <w:rPr>
          <w:u w:val="single"/>
        </w:rPr>
        <w:t xml:space="preserve"> </w:t>
      </w:r>
      <w:r w:rsidR="007C3C10">
        <w:rPr>
          <w:u w:val="single"/>
        </w:rPr>
        <w:t>для магазина</w:t>
      </w:r>
      <w:r w:rsidRPr="00053663">
        <w:rPr>
          <w:u w:val="single"/>
        </w:rPr>
        <w:t xml:space="preserve"> аниме атрибутики</w:t>
      </w:r>
    </w:p>
    <w:p w14:paraId="172A8B99" w14:textId="77777777" w:rsidR="00053663" w:rsidRDefault="00053663" w:rsidP="00053663"/>
    <w:p w14:paraId="563A235B" w14:textId="77777777" w:rsidR="00053663" w:rsidRDefault="00053663" w:rsidP="00053663"/>
    <w:tbl>
      <w:tblPr>
        <w:tblW w:w="10172" w:type="dxa"/>
        <w:tblInd w:w="-318" w:type="dxa"/>
        <w:tblLayout w:type="fixed"/>
        <w:tblLook w:val="00A0" w:firstRow="1" w:lastRow="0" w:firstColumn="1" w:lastColumn="0" w:noHBand="0" w:noVBand="0"/>
      </w:tblPr>
      <w:tblGrid>
        <w:gridCol w:w="4820"/>
        <w:gridCol w:w="1134"/>
        <w:gridCol w:w="4218"/>
      </w:tblGrid>
      <w:tr w:rsidR="00053663" w14:paraId="7DB3882D" w14:textId="77777777" w:rsidTr="009F6EBD">
        <w:tc>
          <w:tcPr>
            <w:tcW w:w="4820" w:type="dxa"/>
          </w:tcPr>
          <w:p w14:paraId="0F6B2B6F" w14:textId="77777777" w:rsidR="00053663" w:rsidRDefault="00053663" w:rsidP="009F6EBD">
            <w:pPr>
              <w:widowControl w:val="0"/>
              <w:ind w:firstLine="0"/>
            </w:pPr>
            <w:r>
              <w:t>СОГЛАСОВАНО</w:t>
            </w:r>
          </w:p>
        </w:tc>
        <w:tc>
          <w:tcPr>
            <w:tcW w:w="1134" w:type="dxa"/>
          </w:tcPr>
          <w:p w14:paraId="1D6DFED8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1FD65CD1" w14:textId="77777777" w:rsidR="00053663" w:rsidRDefault="00053663" w:rsidP="009F6EBD">
            <w:pPr>
              <w:widowControl w:val="0"/>
              <w:ind w:firstLine="0"/>
            </w:pPr>
            <w:r>
              <w:t>СОГЛАСОВАНО</w:t>
            </w:r>
          </w:p>
        </w:tc>
      </w:tr>
      <w:tr w:rsidR="00053663" w14:paraId="1BF8A671" w14:textId="77777777" w:rsidTr="009F6EBD">
        <w:trPr>
          <w:trHeight w:val="1713"/>
        </w:trPr>
        <w:tc>
          <w:tcPr>
            <w:tcW w:w="4820" w:type="dxa"/>
          </w:tcPr>
          <w:p w14:paraId="6B7C26C6" w14:textId="77777777" w:rsidR="00053663" w:rsidRDefault="00053663" w:rsidP="009F6EBD">
            <w:pPr>
              <w:widowControl w:val="0"/>
              <w:ind w:firstLine="0"/>
            </w:pPr>
            <w:r>
              <w:t>Колледж ВятГУ</w:t>
            </w:r>
          </w:p>
          <w:p w14:paraId="14E860A9" w14:textId="3631A951" w:rsidR="00053663" w:rsidRDefault="00CC77EE" w:rsidP="009F6EBD">
            <w:pPr>
              <w:widowControl w:val="0"/>
              <w:ind w:firstLine="0"/>
            </w:pPr>
            <w:r>
              <w:t>________________ Криницын О.С.</w:t>
            </w:r>
          </w:p>
          <w:p w14:paraId="31D0E812" w14:textId="77777777" w:rsidR="00053663" w:rsidRDefault="00053663" w:rsidP="009F6EBD">
            <w:pPr>
              <w:widowControl w:val="0"/>
              <w:ind w:firstLine="0"/>
            </w:pPr>
            <w:r>
              <w:t>«____» _____________ 20__ г.</w:t>
            </w:r>
          </w:p>
          <w:p w14:paraId="3663C89E" w14:textId="77777777" w:rsidR="00053663" w:rsidRDefault="00053663" w:rsidP="009F6EBD">
            <w:pPr>
              <w:widowControl w:val="0"/>
              <w:ind w:firstLine="0"/>
            </w:pPr>
            <w:r>
              <w:rPr>
                <w:sz w:val="16"/>
                <w:szCs w:val="14"/>
              </w:rPr>
              <w:t>М.П.</w:t>
            </w:r>
          </w:p>
        </w:tc>
        <w:tc>
          <w:tcPr>
            <w:tcW w:w="1134" w:type="dxa"/>
          </w:tcPr>
          <w:p w14:paraId="2D141337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7631F932" w14:textId="29231BBB" w:rsidR="00053663" w:rsidRPr="004E4DCD" w:rsidRDefault="00053663" w:rsidP="009F6EBD">
            <w:pPr>
              <w:widowControl w:val="0"/>
              <w:ind w:firstLine="0"/>
            </w:pPr>
            <w:r>
              <w:t>Препо</w:t>
            </w:r>
            <w:r w:rsidR="004E4DCD">
              <w:t>даватель УП</w:t>
            </w:r>
          </w:p>
          <w:p w14:paraId="7631F9A8" w14:textId="3F70F6F2" w:rsidR="00053663" w:rsidRDefault="00CC77EE" w:rsidP="009F6EBD">
            <w:pPr>
              <w:widowControl w:val="0"/>
              <w:ind w:firstLine="0"/>
            </w:pPr>
            <w:r>
              <w:t xml:space="preserve">________________ </w:t>
            </w:r>
            <w:r w:rsidR="004E4DCD">
              <w:t>Долженкова</w:t>
            </w:r>
            <w:r>
              <w:t xml:space="preserve"> М.</w:t>
            </w:r>
            <w:r w:rsidR="004E4DCD">
              <w:t>Л</w:t>
            </w:r>
            <w:r>
              <w:t>.</w:t>
            </w:r>
          </w:p>
          <w:p w14:paraId="7643A407" w14:textId="77777777" w:rsidR="00053663" w:rsidRDefault="00053663" w:rsidP="009F6EBD">
            <w:pPr>
              <w:widowControl w:val="0"/>
              <w:ind w:firstLine="0"/>
            </w:pPr>
            <w:r>
              <w:t>«____» _____________ 20__ г.</w:t>
            </w:r>
          </w:p>
        </w:tc>
      </w:tr>
      <w:tr w:rsidR="004E4DCD" w14:paraId="5968A3E0" w14:textId="77777777" w:rsidTr="009F6EBD">
        <w:trPr>
          <w:trHeight w:val="420"/>
        </w:trPr>
        <w:tc>
          <w:tcPr>
            <w:tcW w:w="4820" w:type="dxa"/>
          </w:tcPr>
          <w:p w14:paraId="2D16074E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34" w:type="dxa"/>
          </w:tcPr>
          <w:p w14:paraId="41231566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79F8D0A1" w14:textId="7D2C2969" w:rsidR="004E4DCD" w:rsidRDefault="004E4DCD" w:rsidP="009F6EBD">
            <w:pPr>
              <w:widowControl w:val="0"/>
              <w:ind w:firstLine="0"/>
            </w:pPr>
          </w:p>
        </w:tc>
      </w:tr>
      <w:tr w:rsidR="004E4DCD" w14:paraId="05FB2903" w14:textId="77777777" w:rsidTr="009F6EBD">
        <w:trPr>
          <w:trHeight w:val="1713"/>
        </w:trPr>
        <w:tc>
          <w:tcPr>
            <w:tcW w:w="4820" w:type="dxa"/>
          </w:tcPr>
          <w:p w14:paraId="1E63BE17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34" w:type="dxa"/>
          </w:tcPr>
          <w:p w14:paraId="7380398A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320BB3BD" w14:textId="223DA95E" w:rsidR="004E4DCD" w:rsidRDefault="004E4DCD" w:rsidP="009F6EBD">
            <w:pPr>
              <w:widowControl w:val="0"/>
              <w:ind w:firstLine="0"/>
            </w:pPr>
          </w:p>
        </w:tc>
      </w:tr>
      <w:tr w:rsidR="004E4DCD" w14:paraId="242C128A" w14:textId="77777777" w:rsidTr="009F6EBD">
        <w:trPr>
          <w:trHeight w:val="420"/>
        </w:trPr>
        <w:tc>
          <w:tcPr>
            <w:tcW w:w="4820" w:type="dxa"/>
          </w:tcPr>
          <w:p w14:paraId="0F611948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34" w:type="dxa"/>
          </w:tcPr>
          <w:p w14:paraId="1B1393AF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591560B6" w14:textId="32973751" w:rsidR="004E4DCD" w:rsidRDefault="004E4DCD" w:rsidP="009F6EBD">
            <w:pPr>
              <w:widowControl w:val="0"/>
              <w:ind w:firstLine="0"/>
            </w:pPr>
          </w:p>
        </w:tc>
      </w:tr>
      <w:tr w:rsidR="004E4DCD" w14:paraId="66793D7A" w14:textId="77777777" w:rsidTr="009F6EBD">
        <w:trPr>
          <w:trHeight w:val="1713"/>
        </w:trPr>
        <w:tc>
          <w:tcPr>
            <w:tcW w:w="4820" w:type="dxa"/>
          </w:tcPr>
          <w:p w14:paraId="49D00B9A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34" w:type="dxa"/>
          </w:tcPr>
          <w:p w14:paraId="4D59FA1F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7AA6A79D" w14:textId="6E31F2CB" w:rsidR="004E4DCD" w:rsidRDefault="004E4DCD" w:rsidP="009F6EBD">
            <w:pPr>
              <w:widowControl w:val="0"/>
              <w:ind w:firstLine="0"/>
            </w:pPr>
          </w:p>
        </w:tc>
      </w:tr>
    </w:tbl>
    <w:p w14:paraId="54384C82" w14:textId="77777777" w:rsidR="00053663" w:rsidRDefault="00053663" w:rsidP="00053663"/>
    <w:p w14:paraId="0EDBF33E" w14:textId="77777777" w:rsidR="00053663" w:rsidRDefault="00053663" w:rsidP="00053663"/>
    <w:p w14:paraId="270F4719" w14:textId="77777777" w:rsidR="00053663" w:rsidRDefault="00053663" w:rsidP="00053663">
      <w:pPr>
        <w:ind w:firstLine="0"/>
        <w:jc w:val="center"/>
      </w:pPr>
      <w:r>
        <w:t>2023</w:t>
      </w:r>
    </w:p>
    <w:p w14:paraId="15D082F6" w14:textId="77777777" w:rsidR="00990EAC" w:rsidRPr="00646136" w:rsidRDefault="00990EAC" w:rsidP="0013162A">
      <w:pPr>
        <w:jc w:val="center"/>
        <w:sectPr w:rsidR="00990EAC" w:rsidRPr="00646136">
          <w:pgSz w:w="11907" w:h="16840"/>
          <w:pgMar w:top="1134" w:right="851" w:bottom="1134" w:left="1418" w:header="720" w:footer="720" w:gutter="0"/>
          <w:cols w:space="720"/>
        </w:sectPr>
      </w:pPr>
    </w:p>
    <w:p w14:paraId="7B3CC18C" w14:textId="1BCDB04B" w:rsidR="00990EAC" w:rsidRDefault="00990EAC" w:rsidP="00A6518F">
      <w:pPr>
        <w:pStyle w:val="vguCContentName"/>
      </w:pPr>
      <w:r w:rsidRPr="00646136">
        <w:lastRenderedPageBreak/>
        <w:t>Содержание</w:t>
      </w:r>
    </w:p>
    <w:sdt>
      <w:sdtPr>
        <w:rPr>
          <w:rFonts w:ascii="Times New Roman" w:eastAsiaTheme="minorEastAsia" w:hAnsi="Times New Roman" w:cstheme="minorBidi"/>
          <w:color w:val="auto"/>
          <w:sz w:val="24"/>
          <w:szCs w:val="22"/>
        </w:rPr>
        <w:id w:val="-6711097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769E9D" w14:textId="5C684F88" w:rsidR="00442256" w:rsidRDefault="00442256">
          <w:pPr>
            <w:pStyle w:val="afb"/>
          </w:pPr>
        </w:p>
        <w:p w14:paraId="365B0700" w14:textId="1FAD7330" w:rsidR="00D81062" w:rsidRDefault="00442256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554495" w:history="1">
            <w:r w:rsidR="00D81062" w:rsidRPr="009D0B65">
              <w:rPr>
                <w:rStyle w:val="a6"/>
              </w:rPr>
              <w:t>Введение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_Toc179554495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2</w:t>
            </w:r>
            <w:r w:rsidR="00D81062">
              <w:rPr>
                <w:webHidden/>
              </w:rPr>
              <w:fldChar w:fldCharType="end"/>
            </w:r>
          </w:hyperlink>
        </w:p>
        <w:p w14:paraId="5D286941" w14:textId="44BD5E75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496" w:history="1">
            <w:r w:rsidRPr="009D0B65">
              <w:rPr>
                <w:rStyle w:val="a6"/>
              </w:rPr>
              <w:t>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Термины и определения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_Toc179554496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25AC823" w14:textId="0F508526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497" w:history="1">
            <w:r w:rsidRPr="009D0B65">
              <w:rPr>
                <w:rStyle w:val="a6"/>
              </w:rPr>
              <w:t>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Перечень сокращений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_Toc179554497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FBCEBA4" w14:textId="60EFAE36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498" w:history="1">
            <w:r w:rsidRPr="009D0B65">
              <w:rPr>
                <w:rStyle w:val="a6"/>
              </w:rPr>
              <w:t>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Основные сведения о разработке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_Toc179554498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DA8AF0C" w14:textId="6DECA1C0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499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Наименование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_Toc179554499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B50293D" w14:textId="26877622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0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Цель и задачи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D4AE6C0" w14:textId="4FA7BE5E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1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Сведения об исполнителе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D830235" w14:textId="7B2B7AB5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2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Сведения о заказчике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5F87667" w14:textId="67D9B78F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3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3.5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Сроки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7E354BD" w14:textId="168A2415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4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3.6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Назначение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736B24C" w14:textId="5F8B8FFD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5" w:history="1">
            <w:r w:rsidRPr="009D0B65">
              <w:rPr>
                <w:rStyle w:val="a6"/>
              </w:rPr>
              <w:t>4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Описание предметной области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862ED12" w14:textId="4B04CE33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6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Crunchyroll 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62D8EC0" w14:textId="44D9D271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7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Tokyo Otaku Mode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CCA32F8" w14:textId="6A8189AB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8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AmiAmi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412180E" w14:textId="1366D1CA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9" w:history="1">
            <w:r w:rsidRPr="009D0B65">
              <w:rPr>
                <w:rStyle w:val="a6"/>
              </w:rPr>
              <w:t>5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результатам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531A143" w14:textId="02B61452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0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пользовательскому интерфейсу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C044874" w14:textId="185A2D86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1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функциональным характеристикам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5B5C5E0F" w14:textId="623567B8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2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видам обеспечения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01915014" w14:textId="58C96F6F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3" w:history="1">
            <w:r w:rsidRPr="009D0B65">
              <w:rPr>
                <w:rStyle w:val="a6"/>
              </w:rPr>
              <w:t>5.3.1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математическому обеспечению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EB9AE96" w14:textId="7F31AD82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4" w:history="1">
            <w:r w:rsidRPr="009D0B65">
              <w:rPr>
                <w:rStyle w:val="a6"/>
              </w:rPr>
              <w:t>5.3.2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информационному обеспечению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746B877B" w14:textId="2F003937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5" w:history="1">
            <w:r w:rsidRPr="009D0B65">
              <w:rPr>
                <w:rStyle w:val="a6"/>
              </w:rPr>
              <w:t>5.3.3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численности и квалификации персонала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5C3980EE" w14:textId="3FBDAFE9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6" w:history="1">
            <w:r w:rsidRPr="009D0B65">
              <w:rPr>
                <w:rStyle w:val="a6"/>
              </w:rPr>
              <w:t>5.3.4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показательным назначениям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2513FF0F" w14:textId="1344DD0D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7" w:history="1">
            <w:r w:rsidRPr="009D0B65">
              <w:rPr>
                <w:rStyle w:val="a6"/>
              </w:rPr>
              <w:t>5.3.5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надежности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0B2C98B3" w14:textId="25DFF862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8" w:history="1">
            <w:r w:rsidRPr="009D0B65">
              <w:rPr>
                <w:rStyle w:val="a6"/>
              </w:rPr>
              <w:t>5.3.6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безопасности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48EAD1FC" w14:textId="68BBE594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9" w:history="1">
            <w:r w:rsidRPr="009D0B65">
              <w:rPr>
                <w:rStyle w:val="a6"/>
              </w:rPr>
              <w:t>5.3.7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патентной чистоте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3868AE8" w14:textId="35920A8C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0" w:history="1">
            <w:r w:rsidRPr="009D0B65">
              <w:rPr>
                <w:rStyle w:val="a6"/>
              </w:rPr>
              <w:t>5.3.8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эргономической и технической эстетике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0B8BE8BC" w14:textId="206CC5E8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1" w:history="1">
            <w:r w:rsidRPr="009D0B65">
              <w:rPr>
                <w:rStyle w:val="a6"/>
              </w:rPr>
              <w:t>5.3.9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стандартизации и унификации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16C30EB" w14:textId="7AE307A9" w:rsidR="00D81062" w:rsidRDefault="00D81062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2" w:history="1">
            <w:r w:rsidRPr="009D0B65">
              <w:rPr>
                <w:rStyle w:val="a6"/>
              </w:rPr>
              <w:t>5.3.10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Дополнительные требования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7E9D58D2" w14:textId="0CC2CD2C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3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перспективам развития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75656BFE" w14:textId="6A0D2A4F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4" w:history="1">
            <w:r w:rsidRPr="009D0B65">
              <w:rPr>
                <w:rStyle w:val="a6"/>
              </w:rPr>
              <w:t>6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Состав и содержание работ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4EECEB47" w14:textId="3DEC3219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5" w:history="1">
            <w:r w:rsidRPr="009D0B65">
              <w:rPr>
                <w:rStyle w:val="a6"/>
              </w:rPr>
              <w:t>7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Порядок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720AF44E" w14:textId="2D1B076A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6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Стадии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294B5BA8" w14:textId="20D1B9F5" w:rsidR="00D81062" w:rsidRDefault="00D81062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7" w:history="1">
            <w:r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Этапы реализации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4B0817AB" w14:textId="7AC9C7B2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8" w:history="1">
            <w:r w:rsidRPr="009D0B65">
              <w:rPr>
                <w:rStyle w:val="a6"/>
              </w:rPr>
              <w:t>8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документированию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1080DA95" w14:textId="5476B82D" w:rsidR="00D81062" w:rsidRDefault="00D81062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9" w:history="1">
            <w:r w:rsidRPr="009D0B65">
              <w:rPr>
                <w:rStyle w:val="a6"/>
              </w:rPr>
              <w:t>9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9D0B65">
              <w:rPr>
                <w:rStyle w:val="a6"/>
              </w:rPr>
              <w:t>Требования к приемо-сдаточным испытаниям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_Toc179554529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3CF0F4E1" w14:textId="3A4E4957" w:rsidR="00442256" w:rsidRPr="0023221D" w:rsidRDefault="00442256" w:rsidP="0023221D">
          <w:r>
            <w:rPr>
              <w:b/>
              <w:bCs/>
            </w:rPr>
            <w:fldChar w:fldCharType="end"/>
          </w:r>
        </w:p>
      </w:sdtContent>
    </w:sdt>
    <w:p w14:paraId="4DB9FE6F" w14:textId="544B907C" w:rsidR="005A4E60" w:rsidRPr="00627BC1" w:rsidRDefault="005A4E60">
      <w:pPr>
        <w:spacing w:before="0" w:after="200" w:line="276" w:lineRule="auto"/>
        <w:ind w:firstLine="0"/>
        <w:contextualSpacing w:val="0"/>
        <w:jc w:val="left"/>
        <w:rPr>
          <w:bCs/>
          <w:noProof/>
        </w:rPr>
      </w:pPr>
      <w:r>
        <w:rPr>
          <w:bCs/>
          <w:noProof/>
        </w:rPr>
        <w:br w:type="page"/>
      </w:r>
    </w:p>
    <w:p w14:paraId="4CEE3E82" w14:textId="5EB40E82" w:rsidR="00303DC8" w:rsidRPr="005E3E2E" w:rsidRDefault="00442256" w:rsidP="005E3E2E">
      <w:pPr>
        <w:pStyle w:val="1"/>
        <w:numPr>
          <w:ilvl w:val="0"/>
          <w:numId w:val="0"/>
        </w:numPr>
        <w:ind w:left="851"/>
        <w:rPr>
          <w:sz w:val="28"/>
        </w:rPr>
      </w:pPr>
      <w:bookmarkStart w:id="0" w:name="_Toc179554495"/>
      <w:r w:rsidRPr="00847108">
        <w:lastRenderedPageBreak/>
        <w:t>Вв</w:t>
      </w:r>
      <w:r w:rsidR="005A4E60" w:rsidRPr="00847108">
        <w:t>едение</w:t>
      </w:r>
      <w:bookmarkEnd w:id="0"/>
    </w:p>
    <w:p w14:paraId="188FAAB6" w14:textId="079F5C07" w:rsidR="001F7A95" w:rsidRPr="00700C9B" w:rsidRDefault="001F7A95" w:rsidP="009E69AC">
      <w:pPr>
        <w:pStyle w:val="a0"/>
        <w:numPr>
          <w:ilvl w:val="0"/>
          <w:numId w:val="0"/>
        </w:numPr>
        <w:ind w:firstLine="709"/>
      </w:pPr>
      <w:r w:rsidRPr="00700C9B">
        <w:t xml:space="preserve">Данный документ является техническим заданием для </w:t>
      </w:r>
      <w:r w:rsidR="009066AA">
        <w:t>р</w:t>
      </w:r>
      <w:r w:rsidR="007C3C10">
        <w:t>азрабатываемой системы для магазина</w:t>
      </w:r>
      <w:r w:rsidR="00862A05">
        <w:t xml:space="preserve"> </w:t>
      </w:r>
      <w:r w:rsidR="009066AA">
        <w:t>аниме атрибутики</w:t>
      </w:r>
      <w:r w:rsidRPr="00700C9B">
        <w:t>,</w:t>
      </w:r>
      <w:r>
        <w:t xml:space="preserve"> </w:t>
      </w:r>
      <w:r w:rsidRPr="00700C9B">
        <w:t>в нём описаны:</w:t>
      </w:r>
    </w:p>
    <w:p w14:paraId="5A94C7F4" w14:textId="0B30C667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о</w:t>
      </w:r>
      <w:r w:rsidR="00E07119" w:rsidRPr="00854463">
        <w:t>сновные сведения</w:t>
      </w:r>
      <w:r w:rsidR="001F7A95" w:rsidRPr="00854463">
        <w:t xml:space="preserve"> о разработке;</w:t>
      </w:r>
    </w:p>
    <w:p w14:paraId="18C7D28E" w14:textId="5D0C693F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а</w:t>
      </w:r>
      <w:r w:rsidR="001F7A95" w:rsidRPr="00854463">
        <w:t>нализ предметной области;</w:t>
      </w:r>
    </w:p>
    <w:p w14:paraId="2C1B5707" w14:textId="15034A02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т</w:t>
      </w:r>
      <w:r w:rsidR="001F7A95" w:rsidRPr="00854463">
        <w:t xml:space="preserve">ребования к </w:t>
      </w:r>
      <w:r w:rsidR="00E07119" w:rsidRPr="00854463">
        <w:t>разработке ИС</w:t>
      </w:r>
      <w:r w:rsidR="001F7A95" w:rsidRPr="00854463">
        <w:t>.</w:t>
      </w:r>
    </w:p>
    <w:p w14:paraId="2FE66DAD" w14:textId="51C8466F" w:rsidR="001F7A95" w:rsidRPr="00854463" w:rsidRDefault="001F7A95" w:rsidP="009E69AC">
      <w:pPr>
        <w:pStyle w:val="a0"/>
        <w:numPr>
          <w:ilvl w:val="0"/>
          <w:numId w:val="0"/>
        </w:numPr>
        <w:ind w:firstLine="709"/>
      </w:pPr>
      <w:r w:rsidRPr="00854463">
        <w:t>Документ регламентирует этапы и сроки разработки, результаты этапов разработки</w:t>
      </w:r>
      <w:r w:rsidR="00DC55AB" w:rsidRPr="00854463">
        <w:t>.</w:t>
      </w:r>
    </w:p>
    <w:p w14:paraId="360A6049" w14:textId="77777777" w:rsidR="001F7A95" w:rsidRPr="00854463" w:rsidRDefault="001F7A95" w:rsidP="009E69AC">
      <w:pPr>
        <w:pStyle w:val="a0"/>
        <w:numPr>
          <w:ilvl w:val="0"/>
          <w:numId w:val="0"/>
        </w:numPr>
        <w:ind w:firstLine="709"/>
      </w:pPr>
      <w:r w:rsidRPr="00854463">
        <w:t>Документ предназначен для:</w:t>
      </w:r>
    </w:p>
    <w:p w14:paraId="471CB393" w14:textId="0699E101" w:rsidR="001F7A95" w:rsidRDefault="005333C7" w:rsidP="00854463">
      <w:pPr>
        <w:pStyle w:val="a0"/>
      </w:pPr>
      <w:r w:rsidRPr="00854463">
        <w:t xml:space="preserve"> р</w:t>
      </w:r>
      <w:r w:rsidR="001F7A95" w:rsidRPr="00854463">
        <w:t>азработчика, который будет</w:t>
      </w:r>
      <w:r w:rsidR="00E07119" w:rsidRPr="00854463">
        <w:t xml:space="preserve"> опираться на доку</w:t>
      </w:r>
      <w:r w:rsidR="009066AA">
        <w:t>мент при разработке системы</w:t>
      </w:r>
      <w:r w:rsidR="007C3C10">
        <w:t xml:space="preserve"> для</w:t>
      </w:r>
      <w:r w:rsidR="009066AA">
        <w:t xml:space="preserve"> магазина аниме атрибутики</w:t>
      </w:r>
      <w:r w:rsidR="001F7A95" w:rsidRPr="00854463">
        <w:t>;</w:t>
      </w:r>
    </w:p>
    <w:p w14:paraId="744151C3" w14:textId="66BA9685" w:rsidR="004E4DCD" w:rsidRPr="00854463" w:rsidRDefault="004E4DCD" w:rsidP="00854463">
      <w:pPr>
        <w:pStyle w:val="a0"/>
      </w:pPr>
      <w:r>
        <w:t>членов приемо-сдаточной комиссии для проверки приложения на соответствие требованиям</w:t>
      </w:r>
      <w:r w:rsidRPr="004E4DCD">
        <w:t>;</w:t>
      </w:r>
    </w:p>
    <w:p w14:paraId="3C9D7807" w14:textId="73E3E425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з</w:t>
      </w:r>
      <w:r w:rsidR="00E07119" w:rsidRPr="00854463">
        <w:t>аказчика, для</w:t>
      </w:r>
      <w:r w:rsidR="001F7A95" w:rsidRPr="00854463">
        <w:t xml:space="preserve"> ознакомления с требованиями </w:t>
      </w:r>
      <w:r w:rsidR="00E07119" w:rsidRPr="00854463">
        <w:t>разработки ИС</w:t>
      </w:r>
      <w:r w:rsidR="001F7A95" w:rsidRPr="00854463">
        <w:t>.</w:t>
      </w:r>
    </w:p>
    <w:p w14:paraId="6187BF85" w14:textId="63BC57EC" w:rsidR="00264DEB" w:rsidRPr="005E3E2E" w:rsidRDefault="00264DEB" w:rsidP="00793A0A">
      <w:pPr>
        <w:pStyle w:val="1"/>
        <w:rPr>
          <w:sz w:val="28"/>
        </w:rPr>
      </w:pPr>
      <w:bookmarkStart w:id="1" w:name="_Toc179554496"/>
      <w:r w:rsidRPr="00847108">
        <w:lastRenderedPageBreak/>
        <w:t>Термины и определения</w:t>
      </w:r>
      <w:bookmarkEnd w:id="1"/>
    </w:p>
    <w:p w14:paraId="39016DB6" w14:textId="0F633A6C" w:rsidR="00D22E9E" w:rsidRDefault="00D22E9E" w:rsidP="009E69AC">
      <w:pPr>
        <w:pStyle w:val="a0"/>
        <w:numPr>
          <w:ilvl w:val="0"/>
          <w:numId w:val="0"/>
        </w:numPr>
        <w:ind w:firstLine="709"/>
      </w:pPr>
      <w:r>
        <w:t>В документе используются следующие</w:t>
      </w:r>
      <w:r w:rsidR="004003DC">
        <w:t xml:space="preserve"> термины и</w:t>
      </w:r>
      <w:r>
        <w:t xml:space="preserve"> определения:</w:t>
      </w:r>
    </w:p>
    <w:p w14:paraId="54EAB5C8" w14:textId="47128DD4" w:rsidR="00453B5E" w:rsidRDefault="005333C7" w:rsidP="009F193D">
      <w:pPr>
        <w:pStyle w:val="a0"/>
      </w:pPr>
      <w:r>
        <w:t>и</w:t>
      </w:r>
      <w:r w:rsidR="00453B5E" w:rsidRPr="00453B5E">
        <w:t>нтеллектуальная собственн</w:t>
      </w:r>
      <w:r w:rsidR="00453B5E">
        <w:t>ость</w:t>
      </w:r>
      <w:r w:rsidR="00453B5E" w:rsidRPr="00453B5E">
        <w:t xml:space="preserve"> - это права </w:t>
      </w:r>
      <w:r w:rsidR="009F193D" w:rsidRPr="009F193D">
        <w:t>на продукты интеллектуального труда</w:t>
      </w:r>
      <w:r w:rsidR="00453B5E" w:rsidRPr="00453B5E">
        <w:t>, такие как изобретения, литературные и художественные произведения, дизайн, м</w:t>
      </w:r>
      <w:r w:rsidR="00453B5E">
        <w:t>узыку и программное обеспечение;</w:t>
      </w:r>
    </w:p>
    <w:p w14:paraId="414B2725" w14:textId="073F52AE" w:rsidR="00453B5E" w:rsidRDefault="009F193D" w:rsidP="00854463">
      <w:pPr>
        <w:pStyle w:val="a0"/>
      </w:pPr>
      <w:r>
        <w:rPr>
          <w:lang w:val="en-US"/>
        </w:rPr>
        <w:t>W</w:t>
      </w:r>
      <w:r w:rsidR="00453B5E">
        <w:rPr>
          <w:lang w:val="en-US"/>
        </w:rPr>
        <w:t>indows</w:t>
      </w:r>
      <w:r w:rsidR="00453B5E">
        <w:t xml:space="preserve"> – </w:t>
      </w:r>
      <w:r w:rsidR="00453B5E" w:rsidRPr="00453B5E">
        <w:t>это се</w:t>
      </w:r>
      <w:r w:rsidR="00453B5E">
        <w:t>мейство операционных систем</w:t>
      </w:r>
      <w:r w:rsidR="00453B5E" w:rsidRPr="00453B5E">
        <w:t xml:space="preserve"> для персональных компьютеров и серверов, разработанное и вы</w:t>
      </w:r>
      <w:r w:rsidR="00A75568">
        <w:t>пускаемое компанией Microsoft;</w:t>
      </w:r>
    </w:p>
    <w:p w14:paraId="23539961" w14:textId="1C6FE6D4" w:rsidR="00A75568" w:rsidRPr="003D437A" w:rsidRDefault="008510A0" w:rsidP="00A75568">
      <w:pPr>
        <w:pStyle w:val="a0"/>
      </w:pPr>
      <w:r>
        <w:rPr>
          <w:lang w:val="en-US"/>
        </w:rPr>
        <w:t>MariaDB</w:t>
      </w:r>
      <w:r w:rsidR="00A75568">
        <w:t xml:space="preserve"> – </w:t>
      </w:r>
      <w:r w:rsidR="00A75568" w:rsidRPr="00A75568">
        <w:t>это система управле</w:t>
      </w:r>
      <w:r>
        <w:t>ния реляционными базами данных</w:t>
      </w:r>
      <w:r w:rsidR="00A75568" w:rsidRPr="00A75568">
        <w:t>, которая используется для хранения, управления и обработки данных.</w:t>
      </w:r>
      <w:r w:rsidR="00A75568">
        <w:t xml:space="preserve"> </w:t>
      </w:r>
    </w:p>
    <w:p w14:paraId="7D75BB30" w14:textId="77777777" w:rsidR="00E07119" w:rsidRPr="00E07119" w:rsidRDefault="00E07119" w:rsidP="00E07119"/>
    <w:p w14:paraId="3C13C481" w14:textId="64242C9C" w:rsidR="00264DEB" w:rsidRPr="00EC0BD8" w:rsidRDefault="00264DEB" w:rsidP="00264DEB">
      <w:pPr>
        <w:pStyle w:val="1"/>
        <w:rPr>
          <w:sz w:val="28"/>
        </w:rPr>
      </w:pPr>
      <w:bookmarkStart w:id="2" w:name="_Toc179554497"/>
      <w:r w:rsidRPr="00847108">
        <w:lastRenderedPageBreak/>
        <w:t>Перечень сокращений</w:t>
      </w:r>
      <w:bookmarkEnd w:id="2"/>
    </w:p>
    <w:p w14:paraId="00AC1E39" w14:textId="77777777" w:rsidR="00D22E9E" w:rsidRDefault="00D22E9E" w:rsidP="009E69AC">
      <w:pPr>
        <w:ind w:firstLine="709"/>
      </w:pPr>
      <w:r>
        <w:t>В документе используются следующие сокращения:</w:t>
      </w:r>
    </w:p>
    <w:p w14:paraId="661024B5" w14:textId="32F5B352" w:rsidR="00D22E9E" w:rsidRDefault="00D22E9E" w:rsidP="00854463">
      <w:pPr>
        <w:pStyle w:val="a0"/>
      </w:pPr>
      <w:r>
        <w:t>ИС – информационная система;</w:t>
      </w:r>
    </w:p>
    <w:p w14:paraId="5AD055D4" w14:textId="59958E4F" w:rsidR="00D22E9E" w:rsidRDefault="00D22E9E" w:rsidP="00854463">
      <w:pPr>
        <w:pStyle w:val="a0"/>
      </w:pPr>
      <w:r>
        <w:t>ПК – персональный компьютер;</w:t>
      </w:r>
    </w:p>
    <w:p w14:paraId="4CFB78D3" w14:textId="65F9B74C" w:rsidR="009F352E" w:rsidRDefault="009F352E" w:rsidP="00854463">
      <w:pPr>
        <w:pStyle w:val="a0"/>
      </w:pPr>
      <w:r>
        <w:t>ОС – операционная система;</w:t>
      </w:r>
    </w:p>
    <w:p w14:paraId="006F7164" w14:textId="044A5588" w:rsidR="00EC0BD8" w:rsidRPr="00EC0BD8" w:rsidRDefault="00EC0BD8" w:rsidP="00854463">
      <w:pPr>
        <w:pStyle w:val="a0"/>
      </w:pPr>
      <w:r>
        <w:t xml:space="preserve">ЯП – язык </w:t>
      </w:r>
      <w:r w:rsidRPr="00386B58">
        <w:t>программирования</w:t>
      </w:r>
      <w:r>
        <w:t>;</w:t>
      </w:r>
    </w:p>
    <w:p w14:paraId="32BFE89F" w14:textId="2194A23B" w:rsidR="00EC0BD8" w:rsidRDefault="00EC0BD8" w:rsidP="00854463">
      <w:pPr>
        <w:pStyle w:val="a0"/>
      </w:pPr>
      <w:r>
        <w:rPr>
          <w:lang w:val="en-US"/>
        </w:rPr>
        <w:t xml:space="preserve">GUI – графический </w:t>
      </w:r>
      <w:r>
        <w:t>интерфейс пользователя</w:t>
      </w:r>
      <w:r w:rsidR="00453B5E">
        <w:t>;</w:t>
      </w:r>
    </w:p>
    <w:p w14:paraId="5E206D99" w14:textId="0D5F27DE" w:rsidR="00453B5E" w:rsidRPr="00D22E9E" w:rsidRDefault="00453B5E" w:rsidP="00854463">
      <w:pPr>
        <w:pStyle w:val="a0"/>
      </w:pPr>
      <w:r>
        <w:rPr>
          <w:lang w:val="en-US"/>
        </w:rPr>
        <w:t>IDE</w:t>
      </w:r>
      <w:r>
        <w:t xml:space="preserve"> – э</w:t>
      </w:r>
      <w:r w:rsidRPr="00453B5E">
        <w:t>то программное обеспечение, предназнач</w:t>
      </w:r>
      <w:r>
        <w:t>енное для разработки приложений.</w:t>
      </w:r>
    </w:p>
    <w:p w14:paraId="4D6D1A78" w14:textId="61856703" w:rsidR="00264DEB" w:rsidRPr="00EC0BD8" w:rsidRDefault="00264DEB" w:rsidP="008E0DBE">
      <w:pPr>
        <w:pStyle w:val="1"/>
        <w:rPr>
          <w:sz w:val="28"/>
        </w:rPr>
      </w:pPr>
      <w:bookmarkStart w:id="3" w:name="_Toc179554498"/>
      <w:r w:rsidRPr="00847108">
        <w:lastRenderedPageBreak/>
        <w:t>Основные сведения о разработке</w:t>
      </w:r>
      <w:bookmarkEnd w:id="3"/>
    </w:p>
    <w:p w14:paraId="31DC46F7" w14:textId="046097DF" w:rsidR="00C664CB" w:rsidRPr="00EC0BD8" w:rsidRDefault="00C664CB" w:rsidP="00C664CB">
      <w:pPr>
        <w:pStyle w:val="2"/>
        <w:rPr>
          <w:sz w:val="28"/>
        </w:rPr>
      </w:pPr>
      <w:bookmarkStart w:id="4" w:name="_Toc179554499"/>
      <w:r w:rsidRPr="00847108">
        <w:t>Наименование</w:t>
      </w:r>
      <w:bookmarkEnd w:id="4"/>
    </w:p>
    <w:p w14:paraId="08AEEFE6" w14:textId="5ACCD12E" w:rsidR="00C664CB" w:rsidRDefault="00377E43" w:rsidP="009E69AC">
      <w:pPr>
        <w:ind w:firstLine="709"/>
        <w:rPr>
          <w:rFonts w:cs="Times New Roman"/>
        </w:rPr>
      </w:pPr>
      <w:bookmarkStart w:id="5" w:name="_Hlk102201067"/>
      <w:r>
        <w:rPr>
          <w:rFonts w:cs="Times New Roman"/>
        </w:rPr>
        <w:t>Наименование информационной системы, р</w:t>
      </w:r>
      <w:r w:rsidR="00F651DF">
        <w:rPr>
          <w:rFonts w:cs="Times New Roman"/>
        </w:rPr>
        <w:t>азрабатываемой в рамках курсового проекта</w:t>
      </w:r>
      <w:r>
        <w:rPr>
          <w:rFonts w:cs="Times New Roman"/>
        </w:rPr>
        <w:t>: магазин аниме атрибутики</w:t>
      </w:r>
      <w:r w:rsidR="00C664CB" w:rsidRPr="001065F6">
        <w:rPr>
          <w:rFonts w:cs="Times New Roman"/>
        </w:rPr>
        <w:t>.</w:t>
      </w:r>
      <w:bookmarkEnd w:id="5"/>
    </w:p>
    <w:p w14:paraId="7BFA029E" w14:textId="2E271ED3" w:rsidR="00C664CB" w:rsidRDefault="00C664CB" w:rsidP="00C664CB">
      <w:pPr>
        <w:pStyle w:val="2"/>
      </w:pPr>
      <w:bookmarkStart w:id="6" w:name="_Toc179554500"/>
      <w:r w:rsidRPr="00847108">
        <w:t>Цель и задачи разработки</w:t>
      </w:r>
      <w:bookmarkEnd w:id="6"/>
    </w:p>
    <w:p w14:paraId="6B54A798" w14:textId="69875F1D" w:rsidR="00A22819" w:rsidRPr="001065F6" w:rsidRDefault="00A22819" w:rsidP="009E69AC">
      <w:pPr>
        <w:ind w:firstLine="709"/>
        <w:rPr>
          <w:rFonts w:cs="Times New Roman"/>
        </w:rPr>
      </w:pPr>
      <w:r>
        <w:rPr>
          <w:rFonts w:cs="Times New Roman"/>
        </w:rPr>
        <w:t>Целью разработки</w:t>
      </w:r>
      <w:r w:rsidRPr="001065F6">
        <w:rPr>
          <w:rFonts w:cs="Times New Roman"/>
        </w:rPr>
        <w:t xml:space="preserve"> являет</w:t>
      </w:r>
      <w:r>
        <w:rPr>
          <w:rFonts w:cs="Times New Roman"/>
        </w:rPr>
        <w:t>ся формирование</w:t>
      </w:r>
      <w:r w:rsidRPr="001065F6">
        <w:rPr>
          <w:rFonts w:cs="Times New Roman"/>
        </w:rPr>
        <w:t xml:space="preserve"> проект</w:t>
      </w:r>
      <w:r w:rsidR="00377E43">
        <w:rPr>
          <w:rFonts w:cs="Times New Roman"/>
        </w:rPr>
        <w:t>а, включающего в себя информационную систему</w:t>
      </w:r>
      <w:r w:rsidRPr="001065F6">
        <w:rPr>
          <w:rFonts w:cs="Times New Roman"/>
        </w:rPr>
        <w:t xml:space="preserve"> по заданной теме и комплект документов к нему.</w:t>
      </w:r>
    </w:p>
    <w:p w14:paraId="2204269B" w14:textId="71C3EF0C" w:rsidR="00A22819" w:rsidRDefault="00A22819" w:rsidP="00A22819">
      <w:pPr>
        <w:rPr>
          <w:rFonts w:cs="Times New Roman"/>
        </w:rPr>
      </w:pPr>
      <w:r>
        <w:rPr>
          <w:rFonts w:cs="Times New Roman"/>
        </w:rPr>
        <w:t>Задачами разработки являются</w:t>
      </w:r>
      <w:r w:rsidRPr="001065F6">
        <w:rPr>
          <w:rFonts w:cs="Times New Roman"/>
        </w:rPr>
        <w:t>:</w:t>
      </w:r>
    </w:p>
    <w:p w14:paraId="7809364F" w14:textId="522A30D7" w:rsidR="004003DC" w:rsidRDefault="005333C7" w:rsidP="00854463">
      <w:pPr>
        <w:pStyle w:val="a0"/>
      </w:pPr>
      <w:r>
        <w:t xml:space="preserve"> р</w:t>
      </w:r>
      <w:r w:rsidR="00A22819" w:rsidRPr="001065F6">
        <w:t>а</w:t>
      </w:r>
      <w:r w:rsidR="00377E43">
        <w:t>зработать информационную систему</w:t>
      </w:r>
      <w:r w:rsidR="00A22819">
        <w:t xml:space="preserve"> на предложенную заказчиком</w:t>
      </w:r>
      <w:r w:rsidR="00A22819" w:rsidRPr="001065F6">
        <w:t xml:space="preserve"> тему</w:t>
      </w:r>
      <w:r w:rsidR="00A22819">
        <w:t>;</w:t>
      </w:r>
    </w:p>
    <w:p w14:paraId="25E976FC" w14:textId="341364E5" w:rsidR="00A22819" w:rsidRDefault="00A22819" w:rsidP="00854463">
      <w:pPr>
        <w:pStyle w:val="a0"/>
      </w:pPr>
      <w:r>
        <w:t xml:space="preserve"> </w:t>
      </w:r>
      <w:r w:rsidR="00DE0935">
        <w:t>разработать инструмент для добавления, удаления, изменения товаров и категорий.</w:t>
      </w:r>
    </w:p>
    <w:p w14:paraId="47111E85" w14:textId="547616D4" w:rsidR="004E57D8" w:rsidRPr="00EC0BD8" w:rsidRDefault="004E57D8" w:rsidP="004E57D8">
      <w:pPr>
        <w:pStyle w:val="2"/>
        <w:rPr>
          <w:sz w:val="28"/>
        </w:rPr>
      </w:pPr>
      <w:bookmarkStart w:id="7" w:name="_Toc179554501"/>
      <w:r w:rsidRPr="00847108">
        <w:t>Сведения об исполнителе</w:t>
      </w:r>
      <w:bookmarkEnd w:id="7"/>
    </w:p>
    <w:p w14:paraId="5156A565" w14:textId="2B69EA58" w:rsidR="004E57D8" w:rsidRDefault="004E57D8" w:rsidP="009E69AC">
      <w:pPr>
        <w:ind w:firstLine="709"/>
        <w:rPr>
          <w:rFonts w:cs="Times New Roman"/>
        </w:rPr>
      </w:pPr>
      <w:r w:rsidRPr="001065F6">
        <w:rPr>
          <w:rFonts w:cs="Times New Roman"/>
        </w:rPr>
        <w:t>Исполнител</w:t>
      </w:r>
      <w:r>
        <w:rPr>
          <w:rFonts w:cs="Times New Roman"/>
        </w:rPr>
        <w:t>ем данного проекта</w:t>
      </w:r>
      <w:r w:rsidRPr="001065F6">
        <w:rPr>
          <w:rFonts w:cs="Times New Roman"/>
        </w:rPr>
        <w:t xml:space="preserve"> явл</w:t>
      </w:r>
      <w:r w:rsidR="00DC55AB">
        <w:rPr>
          <w:rFonts w:cs="Times New Roman"/>
        </w:rPr>
        <w:t>яется студент Колледжа ВятГУ ФГБОУ ВО "Вятский государственный университет"</w:t>
      </w:r>
      <w:r w:rsidR="00377E43">
        <w:rPr>
          <w:rFonts w:cs="Times New Roman"/>
        </w:rPr>
        <w:t>, группы ИСПк-</w:t>
      </w:r>
      <w:r w:rsidR="004E4DCD">
        <w:rPr>
          <w:rFonts w:cs="Times New Roman"/>
        </w:rPr>
        <w:t>4</w:t>
      </w:r>
      <w:r w:rsidR="00213B40">
        <w:rPr>
          <w:rFonts w:cs="Times New Roman"/>
        </w:rPr>
        <w:t>03</w:t>
      </w:r>
      <w:r w:rsidRPr="001065F6">
        <w:rPr>
          <w:rFonts w:cs="Times New Roman"/>
        </w:rPr>
        <w:t xml:space="preserve">-52-00: </w:t>
      </w:r>
      <w:r w:rsidR="00213B40">
        <w:rPr>
          <w:rFonts w:cs="Times New Roman"/>
        </w:rPr>
        <w:t>Криницын Олег Сергеевич</w:t>
      </w:r>
      <w:r w:rsidRPr="001065F6">
        <w:rPr>
          <w:rFonts w:cs="Times New Roman"/>
        </w:rPr>
        <w:t>.</w:t>
      </w:r>
    </w:p>
    <w:p w14:paraId="5A782814" w14:textId="3963F665" w:rsidR="00213B40" w:rsidRPr="005E3E2E" w:rsidRDefault="00213B40" w:rsidP="00386B58">
      <w:pPr>
        <w:pStyle w:val="2"/>
        <w:rPr>
          <w:sz w:val="28"/>
        </w:rPr>
      </w:pPr>
      <w:bookmarkStart w:id="8" w:name="_Toc179554502"/>
      <w:r w:rsidRPr="00847108">
        <w:t>Сведения о заказчике</w:t>
      </w:r>
      <w:bookmarkEnd w:id="8"/>
    </w:p>
    <w:p w14:paraId="1349F215" w14:textId="77777777" w:rsidR="00280825" w:rsidRDefault="00F7718F" w:rsidP="009E69AC">
      <w:pPr>
        <w:pStyle w:val="afc"/>
        <w:spacing w:before="240" w:beforeAutospacing="0" w:after="0" w:afterAutospacing="0" w:line="360" w:lineRule="auto"/>
        <w:ind w:firstLine="709"/>
        <w:jc w:val="both"/>
        <w:rPr>
          <w:color w:val="000000"/>
        </w:rPr>
      </w:pPr>
      <w:r>
        <w:rPr>
          <w:color w:val="000000"/>
        </w:rPr>
        <w:t>Заказчиками текущей работы является</w:t>
      </w:r>
      <w:r w:rsidR="00280825">
        <w:rPr>
          <w:color w:val="000000"/>
        </w:rPr>
        <w:t xml:space="preserve"> коллектив преподавателей</w:t>
      </w:r>
      <w:r>
        <w:rPr>
          <w:color w:val="000000"/>
        </w:rPr>
        <w:t xml:space="preserve"> Колледжа ВятГУ ФГБОУ ВО "Вятский государственный университет"</w:t>
      </w:r>
      <w:r w:rsidR="00280825">
        <w:rPr>
          <w:color w:val="000000"/>
        </w:rPr>
        <w:t>:</w:t>
      </w:r>
    </w:p>
    <w:p w14:paraId="465AD76A" w14:textId="13839CC2" w:rsidR="00F7718F" w:rsidRDefault="004E4DCD" w:rsidP="00280825">
      <w:pPr>
        <w:pStyle w:val="a0"/>
      </w:pPr>
      <w:r>
        <w:t>руководитель учебной практики, Долженкова М.Л.</w:t>
      </w:r>
      <w:r w:rsidR="00280825">
        <w:t>;</w:t>
      </w:r>
    </w:p>
    <w:p w14:paraId="37112116" w14:textId="34023596" w:rsidR="00B84945" w:rsidRPr="004E4DCD" w:rsidRDefault="00DE0935" w:rsidP="004E4DCD">
      <w:pPr>
        <w:pStyle w:val="a0"/>
        <w:rPr>
          <w:sz w:val="22"/>
        </w:rPr>
      </w:pPr>
      <w:r>
        <w:t>руководитель образовательной программы</w:t>
      </w:r>
      <w:r w:rsidR="008316B2">
        <w:t xml:space="preserve"> Сергеева Е.Г.</w:t>
      </w:r>
    </w:p>
    <w:p w14:paraId="0BBB9B80" w14:textId="33DC094E" w:rsidR="00AB3FF6" w:rsidRPr="00EC0BD8" w:rsidRDefault="00AB3FF6" w:rsidP="00AB3FF6">
      <w:pPr>
        <w:pStyle w:val="2"/>
        <w:rPr>
          <w:sz w:val="28"/>
        </w:rPr>
      </w:pPr>
      <w:bookmarkStart w:id="9" w:name="_Toc179554503"/>
      <w:r w:rsidRPr="00847108">
        <w:t>Сроки разработки</w:t>
      </w:r>
      <w:bookmarkEnd w:id="9"/>
    </w:p>
    <w:p w14:paraId="0E88239D" w14:textId="66372FFC" w:rsidR="00B84945" w:rsidRPr="00B84945" w:rsidRDefault="00B84945" w:rsidP="009E69AC">
      <w:pPr>
        <w:ind w:firstLine="709"/>
      </w:pPr>
      <w:r w:rsidRPr="00B84945">
        <w:t>Разработка описываемого настоящим документом программного проду</w:t>
      </w:r>
      <w:r>
        <w:t xml:space="preserve">кта </w:t>
      </w:r>
      <w:r w:rsidR="005E6944">
        <w:t>должна быть ос</w:t>
      </w:r>
      <w:r w:rsidR="00DE0935">
        <w:t>уществлена с 0</w:t>
      </w:r>
      <w:r w:rsidR="004E4DCD">
        <w:t>1</w:t>
      </w:r>
      <w:r w:rsidR="00DE0935">
        <w:t>.</w:t>
      </w:r>
      <w:r w:rsidR="004E4DCD">
        <w:t>10</w:t>
      </w:r>
      <w:r w:rsidR="00DE0935">
        <w:t>.202</w:t>
      </w:r>
      <w:r w:rsidR="004E4DCD">
        <w:t>4</w:t>
      </w:r>
      <w:r w:rsidR="00DE0935">
        <w:t xml:space="preserve"> по </w:t>
      </w:r>
      <w:r w:rsidR="004E4DCD">
        <w:t>01</w:t>
      </w:r>
      <w:r w:rsidR="005E6944">
        <w:t>.12</w:t>
      </w:r>
      <w:r>
        <w:t>.202</w:t>
      </w:r>
      <w:r w:rsidR="004E4DCD">
        <w:t>4</w:t>
      </w:r>
      <w:r>
        <w:t>.</w:t>
      </w:r>
      <w:r w:rsidRPr="00B84945">
        <w:t xml:space="preserve"> </w:t>
      </w:r>
    </w:p>
    <w:p w14:paraId="60B4AB2C" w14:textId="27D0A1E3" w:rsidR="00D46CBD" w:rsidRPr="00EC0BD8" w:rsidRDefault="00D46CBD" w:rsidP="00D46CBD">
      <w:pPr>
        <w:pStyle w:val="2"/>
        <w:rPr>
          <w:sz w:val="28"/>
        </w:rPr>
      </w:pPr>
      <w:bookmarkStart w:id="10" w:name="_Toc179554504"/>
      <w:r w:rsidRPr="00847108">
        <w:t>Назначение разработки</w:t>
      </w:r>
      <w:bookmarkEnd w:id="10"/>
    </w:p>
    <w:p w14:paraId="38DDF054" w14:textId="6F663D55" w:rsidR="004051D4" w:rsidRDefault="004051D4" w:rsidP="004051D4">
      <w:pPr>
        <w:ind w:firstLine="709"/>
      </w:pPr>
      <w:r w:rsidRPr="00862A05">
        <w:t>ИС</w:t>
      </w:r>
      <w:r>
        <w:t xml:space="preserve"> для</w:t>
      </w:r>
      <w:r w:rsidRPr="00862A05">
        <w:t xml:space="preserve"> м</w:t>
      </w:r>
      <w:r>
        <w:t xml:space="preserve">агазина аниме атрибутики включает в себя </w:t>
      </w:r>
      <w:r w:rsidRPr="00862A05">
        <w:t>инструменты для маркетинга и анализа дан</w:t>
      </w:r>
      <w:r>
        <w:t xml:space="preserve">ных. </w:t>
      </w:r>
      <w:r w:rsidRPr="009569F6">
        <w:t>Эта система предоставляет разнообразные функциональные возможности, помогающие владельцам и сотрудникам магазина управлять ассортиментом, заказами, складскими запасами</w:t>
      </w:r>
      <w:r>
        <w:t>.</w:t>
      </w:r>
    </w:p>
    <w:p w14:paraId="09DF57DC" w14:textId="4EAF5F0A" w:rsidR="00D46CBD" w:rsidRPr="00D46CBD" w:rsidRDefault="00D46CBD" w:rsidP="009E69AC">
      <w:pPr>
        <w:ind w:firstLine="709"/>
      </w:pPr>
    </w:p>
    <w:p w14:paraId="2C83DBD7" w14:textId="3635E71C" w:rsidR="00264DEB" w:rsidRDefault="00264DEB" w:rsidP="00264DEB">
      <w:pPr>
        <w:pStyle w:val="1"/>
      </w:pPr>
      <w:bookmarkStart w:id="11" w:name="_Toc179554505"/>
      <w:r w:rsidRPr="00847108">
        <w:lastRenderedPageBreak/>
        <w:t>Описание предметной области</w:t>
      </w:r>
      <w:bookmarkEnd w:id="11"/>
    </w:p>
    <w:p w14:paraId="27E8FCFC" w14:textId="219CF668" w:rsidR="007A7F8B" w:rsidRDefault="007A7F8B" w:rsidP="007A7F8B">
      <w:pPr>
        <w:rPr>
          <w:b/>
          <w:bCs/>
        </w:rPr>
      </w:pPr>
      <w:r w:rsidRPr="007A7F8B">
        <w:t>Аниме-магазин — это торговое предприятие, специализирующееся на продаже атрибутики и товаров, связанных с аниме-культурой, включая одежду, аксессуары, фигурки и сувениры.</w:t>
      </w:r>
    </w:p>
    <w:p w14:paraId="303E2258" w14:textId="2C6A0E1E" w:rsidR="007A7F8B" w:rsidRPr="00C54788" w:rsidRDefault="007A7F8B" w:rsidP="007A7F8B">
      <w:r w:rsidRPr="00C54788">
        <w:t>Предметная область включает в себя:</w:t>
      </w:r>
    </w:p>
    <w:p w14:paraId="5AB858CB" w14:textId="77777777" w:rsidR="007A7F8B" w:rsidRPr="00C54788" w:rsidRDefault="007A7F8B" w:rsidP="007A7F8B">
      <w:pPr>
        <w:pStyle w:val="a0"/>
        <w:numPr>
          <w:ilvl w:val="0"/>
          <w:numId w:val="52"/>
        </w:numPr>
      </w:pPr>
      <w:r w:rsidRPr="00C54788">
        <w:t>Управление товарами:</w:t>
      </w:r>
    </w:p>
    <w:p w14:paraId="6D3340E1" w14:textId="2F64FAF0" w:rsidR="007A7F8B" w:rsidRPr="00C54788" w:rsidRDefault="007A7F8B" w:rsidP="007A7F8B">
      <w:r w:rsidRPr="007A7F8B">
        <w:t>Создание и управление каталогом аниме-атрибутики с указанием всей необходимой информации</w:t>
      </w:r>
      <w:r w:rsidRPr="00C54788">
        <w:t>.</w:t>
      </w:r>
    </w:p>
    <w:p w14:paraId="624CEF79" w14:textId="5BF8079F" w:rsidR="007A7F8B" w:rsidRPr="00C54788" w:rsidRDefault="007A7F8B" w:rsidP="007A7F8B">
      <w:pPr>
        <w:pStyle w:val="a0"/>
        <w:numPr>
          <w:ilvl w:val="0"/>
          <w:numId w:val="52"/>
        </w:numPr>
      </w:pPr>
      <w:r w:rsidRPr="007A7F8B">
        <w:t>Управление складскими запасами:</w:t>
      </w:r>
    </w:p>
    <w:p w14:paraId="3C8BD8FD" w14:textId="7150744E" w:rsidR="007A7F8B" w:rsidRPr="00C54788" w:rsidRDefault="007A7F8B" w:rsidP="007A7F8B">
      <w:r w:rsidRPr="007A7F8B">
        <w:t>Ведение учета запасов на складе, контроль за наличием товаров, , а также автоматическое обновление данных при поступлении новых партий.</w:t>
      </w:r>
    </w:p>
    <w:p w14:paraId="2D2D8D67" w14:textId="39943198" w:rsidR="009569F6" w:rsidRDefault="009569F6" w:rsidP="009569F6">
      <w:pPr>
        <w:pStyle w:val="2"/>
        <w:jc w:val="left"/>
      </w:pPr>
      <w:bookmarkStart w:id="12" w:name="_Toc179554506"/>
      <w:r w:rsidRPr="009569F6">
        <w:t>Crunchyroll Store</w:t>
      </w:r>
      <w:bookmarkEnd w:id="12"/>
    </w:p>
    <w:p w14:paraId="0E3213EE" w14:textId="71CCA65C" w:rsidR="009569F6" w:rsidRDefault="009569F6" w:rsidP="009E69AC">
      <w:pPr>
        <w:ind w:firstLine="709"/>
      </w:pPr>
      <w:r w:rsidRPr="009569F6">
        <w:t>Crunchyroll Store – официальный аниме магазин, предоставляющий фанатам аниме большой выбор аниме-атрибутики, отличающийся высоким качеством и разнообразием товаров. Этот магазин сотрудничает с ведущими аниме-студиями и лицензиарами, что позволяет предлагать подлинные и официально лицензированные товары, включая фигурки героев аниме, постеры, футболки, плюшевые игрушки, посуду и многое другое.</w:t>
      </w:r>
    </w:p>
    <w:p w14:paraId="053F563C" w14:textId="5560BC7F" w:rsidR="009569F6" w:rsidRDefault="009569F6" w:rsidP="009E69AC">
      <w:pPr>
        <w:ind w:firstLine="709"/>
      </w:pPr>
      <w:r>
        <w:t xml:space="preserve">Ссылка - </w:t>
      </w:r>
      <w:hyperlink r:id="rId11" w:history="1">
        <w:r w:rsidRPr="00004172">
          <w:rPr>
            <w:rStyle w:val="a6"/>
          </w:rPr>
          <w:t>https://store.crunchyroll.com/</w:t>
        </w:r>
      </w:hyperlink>
      <w:r>
        <w:t xml:space="preserve"> </w:t>
      </w:r>
    </w:p>
    <w:p w14:paraId="7B2C3D55" w14:textId="5CF790E4" w:rsidR="009569F6" w:rsidRDefault="009569F6" w:rsidP="009E69AC">
      <w:pPr>
        <w:ind w:firstLine="709"/>
      </w:pPr>
      <w:r>
        <w:t xml:space="preserve">Главная страница сайта </w:t>
      </w:r>
      <w:r w:rsidRPr="009569F6">
        <w:t>Crunchyroll Stor</w:t>
      </w:r>
      <w:r>
        <w:rPr>
          <w:lang w:val="en-US"/>
        </w:rPr>
        <w:t>e</w:t>
      </w:r>
      <w:r>
        <w:t xml:space="preserve"> представлена на рисунке 1.</w:t>
      </w:r>
    </w:p>
    <w:p w14:paraId="51744839" w14:textId="77777777" w:rsidR="009569F6" w:rsidRDefault="009569F6" w:rsidP="009569F6">
      <w:pPr>
        <w:keepNext/>
        <w:ind w:firstLine="0"/>
        <w:jc w:val="center"/>
      </w:pPr>
      <w:r w:rsidRPr="002B4AC1">
        <w:rPr>
          <w:noProof/>
        </w:rPr>
        <w:drawing>
          <wp:inline distT="0" distB="0" distL="0" distR="0" wp14:anchorId="76D93B8F" wp14:editId="23FA4B64">
            <wp:extent cx="5410200" cy="2414493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3169" cy="241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52CC" w14:textId="43F51230" w:rsidR="009569F6" w:rsidRPr="00A856ED" w:rsidRDefault="009569F6" w:rsidP="009569F6">
      <w:pPr>
        <w:pStyle w:val="a9"/>
      </w:pPr>
      <w:r>
        <w:t xml:space="preserve">Рисунок </w:t>
      </w:r>
      <w:fldSimple w:instr=" SEQ Рисунок \* ARABIC ">
        <w:r w:rsidR="009E77E3">
          <w:rPr>
            <w:noProof/>
          </w:rPr>
          <w:t>1</w:t>
        </w:r>
      </w:fldSimple>
      <w:r>
        <w:t xml:space="preserve"> – главная страница сайта </w:t>
      </w:r>
      <w:r w:rsidRPr="009569F6">
        <w:t>Crunchyroll Stor</w:t>
      </w:r>
      <w:r>
        <w:rPr>
          <w:lang w:val="en-US"/>
        </w:rPr>
        <w:t>e</w:t>
      </w:r>
    </w:p>
    <w:p w14:paraId="2A8814B4" w14:textId="35C4CA97" w:rsidR="00A856ED" w:rsidRPr="00A856ED" w:rsidRDefault="00A856ED" w:rsidP="009E69AC">
      <w:pPr>
        <w:ind w:firstLine="709"/>
      </w:pPr>
      <w:r w:rsidRPr="00A856ED">
        <w:t>Преимущества:</w:t>
      </w:r>
    </w:p>
    <w:p w14:paraId="27D4771E" w14:textId="5B0D266C" w:rsidR="00A856ED" w:rsidRPr="00A856ED" w:rsidRDefault="00A856ED" w:rsidP="00A856ED">
      <w:pPr>
        <w:pStyle w:val="a0"/>
      </w:pPr>
      <w:r w:rsidRPr="00A856ED">
        <w:lastRenderedPageBreak/>
        <w:t xml:space="preserve">Стиль и дизайн: Бэкграунд сайта </w:t>
      </w:r>
      <w:r w:rsidRPr="00A856ED">
        <w:rPr>
          <w:lang w:val="en-US"/>
        </w:rPr>
        <w:t>Crunchyroll</w:t>
      </w:r>
      <w:r w:rsidRPr="00A856ED">
        <w:t xml:space="preserve"> </w:t>
      </w:r>
      <w:r w:rsidRPr="00A856ED">
        <w:rPr>
          <w:lang w:val="en-US"/>
        </w:rPr>
        <w:t>Store</w:t>
      </w:r>
      <w:r w:rsidRPr="00A856ED">
        <w:t xml:space="preserve"> отличается стильным и привлекательным дизайном, который визуально соответствует тематике аниме и манги</w:t>
      </w:r>
      <w:r w:rsidR="004570B8">
        <w:t>;</w:t>
      </w:r>
    </w:p>
    <w:p w14:paraId="6CEDB9F2" w14:textId="3E397FA6" w:rsidR="00A856ED" w:rsidRPr="00A856ED" w:rsidRDefault="00A856ED" w:rsidP="00A856ED">
      <w:pPr>
        <w:pStyle w:val="a0"/>
      </w:pPr>
      <w:r w:rsidRPr="00A856ED">
        <w:t>Продуманная темат</w:t>
      </w:r>
      <w:r w:rsidR="004A73FE">
        <w:t>ика: Сайт</w:t>
      </w:r>
      <w:r w:rsidRPr="00A856ED">
        <w:t xml:space="preserve"> ориентирован на аудиторию, интересующуюся аниме. Это видно в использовании соответствующих цветов, шрифтов и графики, что создает атмосферу, соотве</w:t>
      </w:r>
      <w:r w:rsidR="004570B8">
        <w:t>тствующую интересам посетителей;</w:t>
      </w:r>
    </w:p>
    <w:p w14:paraId="56455F61" w14:textId="259181C9" w:rsidR="00A856ED" w:rsidRPr="00A856ED" w:rsidRDefault="00A856ED" w:rsidP="00A856ED">
      <w:pPr>
        <w:pStyle w:val="a0"/>
      </w:pPr>
      <w:r>
        <w:t xml:space="preserve">Легкая навигация: </w:t>
      </w:r>
      <w:r w:rsidRPr="00A856ED">
        <w:rPr>
          <w:lang w:val="en-US"/>
        </w:rPr>
        <w:t>Crunchyroll</w:t>
      </w:r>
      <w:r w:rsidRPr="00A856ED">
        <w:t xml:space="preserve"> </w:t>
      </w:r>
      <w:r w:rsidRPr="00A856ED">
        <w:rPr>
          <w:lang w:val="en-US"/>
        </w:rPr>
        <w:t>Store</w:t>
      </w:r>
      <w:r w:rsidRPr="00A856ED">
        <w:t xml:space="preserve"> обеспечивает удобную и интуитивно понятную навигацию, что позволяет посетителям быстро находить необходимые товары и информацию.</w:t>
      </w:r>
    </w:p>
    <w:p w14:paraId="595ADE6B" w14:textId="5BB4A887" w:rsidR="00A856ED" w:rsidRPr="00A856ED" w:rsidRDefault="00A856ED" w:rsidP="009E69AC">
      <w:pPr>
        <w:ind w:firstLine="709"/>
      </w:pPr>
      <w:r w:rsidRPr="00A856ED">
        <w:t>Недостатки:</w:t>
      </w:r>
    </w:p>
    <w:p w14:paraId="0E139E25" w14:textId="3C3D67D1" w:rsidR="00A856ED" w:rsidRPr="00A856ED" w:rsidRDefault="00A856ED" w:rsidP="00A856ED">
      <w:pPr>
        <w:pStyle w:val="a0"/>
      </w:pPr>
      <w:r w:rsidRPr="00A856ED">
        <w:t>Ограниченная информация: Иногда бэкграунд сайта может быть недостаточно информативным. Например, сайт может не предоставлять достаточно информации о к</w:t>
      </w:r>
      <w:r w:rsidR="004570B8">
        <w:t>омпании;</w:t>
      </w:r>
    </w:p>
    <w:p w14:paraId="5B187900" w14:textId="39D9F8D7" w:rsidR="00A856ED" w:rsidRDefault="00A856ED" w:rsidP="00A856ED">
      <w:pPr>
        <w:pStyle w:val="a0"/>
      </w:pPr>
      <w:r w:rsidRPr="00A856ED">
        <w:t xml:space="preserve">Отсутствие интерактивности: Некоторые посетители могли бы ожидать большей интерактивности на сайте </w:t>
      </w:r>
      <w:r w:rsidRPr="00A856ED">
        <w:rPr>
          <w:lang w:val="en-US"/>
        </w:rPr>
        <w:t>Crunchyroll</w:t>
      </w:r>
      <w:r w:rsidRPr="00A856ED">
        <w:t xml:space="preserve"> </w:t>
      </w:r>
      <w:r w:rsidRPr="00A856ED">
        <w:rPr>
          <w:lang w:val="en-US"/>
        </w:rPr>
        <w:t>Store</w:t>
      </w:r>
      <w:r w:rsidRPr="00A856ED">
        <w:t>, такой как возможность оставить отзывы о продуктах</w:t>
      </w:r>
      <w:r>
        <w:t xml:space="preserve"> или участвовать в обсуждениях.</w:t>
      </w:r>
    </w:p>
    <w:p w14:paraId="678BE60E" w14:textId="074C8120" w:rsidR="00A856ED" w:rsidRDefault="00A856ED" w:rsidP="00A856ED">
      <w:pPr>
        <w:pStyle w:val="2"/>
        <w:jc w:val="left"/>
      </w:pPr>
      <w:bookmarkStart w:id="13" w:name="_Toc179554507"/>
      <w:r w:rsidRPr="00A856ED">
        <w:t>Tokyo Otaku Mode</w:t>
      </w:r>
      <w:bookmarkEnd w:id="13"/>
    </w:p>
    <w:p w14:paraId="1D0268C4" w14:textId="5CBCDDDC" w:rsidR="00A856ED" w:rsidRDefault="00A856ED" w:rsidP="009E69AC">
      <w:pPr>
        <w:ind w:firstLine="709"/>
      </w:pPr>
      <w:r w:rsidRPr="00A856ED">
        <w:t>Tokyo Otaku Mode – этот сайт предлагает широкий выбор аниме-товаров, от фигурок и одежды до манги и аксессуаров. Этот онлайн-магазин становится одним из наиболее популярных мест назначения для аниме-энтузиастов, предоставляя доступ к огромному ассортименту товаров, связанных с анимацией и японской поп-культурой.</w:t>
      </w:r>
    </w:p>
    <w:p w14:paraId="54983549" w14:textId="2BDE9AC5" w:rsidR="00A856ED" w:rsidRDefault="00A856ED" w:rsidP="009E69AC">
      <w:pPr>
        <w:ind w:firstLine="709"/>
      </w:pPr>
      <w:r w:rsidRPr="00A856ED">
        <w:t xml:space="preserve">Ссылка - </w:t>
      </w:r>
      <w:hyperlink r:id="rId13" w:history="1">
        <w:r w:rsidRPr="00004172">
          <w:rPr>
            <w:rStyle w:val="a6"/>
          </w:rPr>
          <w:t>https://otakumode.com</w:t>
        </w:r>
      </w:hyperlink>
      <w:r>
        <w:t xml:space="preserve"> </w:t>
      </w:r>
    </w:p>
    <w:p w14:paraId="15E45395" w14:textId="65F39AEC" w:rsidR="00A856ED" w:rsidRDefault="00A856ED" w:rsidP="009E69AC">
      <w:pPr>
        <w:ind w:firstLine="709"/>
      </w:pPr>
      <w:r>
        <w:t xml:space="preserve">Главная страница сайта </w:t>
      </w:r>
      <w:r w:rsidRPr="00A856ED">
        <w:t>Tokyo Otaku Mode</w:t>
      </w:r>
      <w:r>
        <w:t xml:space="preserve"> представлена на рисунке 2.</w:t>
      </w:r>
    </w:p>
    <w:p w14:paraId="47197B27" w14:textId="77777777" w:rsidR="00A856ED" w:rsidRDefault="00A856ED" w:rsidP="00A856ED">
      <w:pPr>
        <w:keepNext/>
        <w:ind w:firstLine="0"/>
        <w:jc w:val="center"/>
      </w:pPr>
      <w:r>
        <w:rPr>
          <w:rFonts w:cs="Times New Roman"/>
          <w:noProof/>
          <w:sz w:val="28"/>
        </w:rPr>
        <w:drawing>
          <wp:inline distT="0" distB="0" distL="0" distR="0" wp14:anchorId="69082C2B" wp14:editId="134D1592">
            <wp:extent cx="5654040" cy="2748752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358" cy="27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3C4E" w14:textId="30C811CE" w:rsidR="00A856ED" w:rsidRDefault="00A856ED" w:rsidP="00A856ED">
      <w:pPr>
        <w:pStyle w:val="a9"/>
      </w:pPr>
      <w:r>
        <w:t xml:space="preserve">Рисунок </w:t>
      </w:r>
      <w:fldSimple w:instr=" SEQ Рисунок \* ARABIC ">
        <w:r w:rsidR="009E77E3">
          <w:rPr>
            <w:noProof/>
          </w:rPr>
          <w:t>2</w:t>
        </w:r>
      </w:fldSimple>
      <w:r>
        <w:t xml:space="preserve"> – главная страница сайта </w:t>
      </w:r>
      <w:r w:rsidRPr="00A856ED">
        <w:t>Tokyo Otaku Mode</w:t>
      </w:r>
    </w:p>
    <w:p w14:paraId="53D07B89" w14:textId="22754A88" w:rsidR="00A856ED" w:rsidRDefault="00A856ED" w:rsidP="009E69AC">
      <w:pPr>
        <w:ind w:firstLine="709"/>
      </w:pPr>
      <w:r>
        <w:lastRenderedPageBreak/>
        <w:t>Преимущества:</w:t>
      </w:r>
    </w:p>
    <w:p w14:paraId="00202884" w14:textId="53BF6084" w:rsidR="00A856ED" w:rsidRDefault="00A856ED" w:rsidP="00A856ED">
      <w:pPr>
        <w:pStyle w:val="a0"/>
      </w:pPr>
      <w:r>
        <w:t>Японская атмосфера: Бэкграунд сайта Tokyo Otaku Mode успешно передает атмосферу японской поп-культуры и аниме. Это создает ощущение подлинности</w:t>
      </w:r>
      <w:r w:rsidR="004570B8">
        <w:t xml:space="preserve"> и привлекает целевую аудиторию;</w:t>
      </w:r>
    </w:p>
    <w:p w14:paraId="6CBEF916" w14:textId="77777777" w:rsidR="00A856ED" w:rsidRDefault="00A856ED" w:rsidP="00A856ED"/>
    <w:p w14:paraId="00736DB8" w14:textId="5CEA21D6" w:rsidR="00A856ED" w:rsidRDefault="00A856ED" w:rsidP="00A856ED">
      <w:pPr>
        <w:pStyle w:val="a0"/>
      </w:pPr>
      <w:r>
        <w:t>Интерактивность: Сайт обычно предоставляет множество интерактивных элементов, таких как опросы, форумы и возмож</w:t>
      </w:r>
      <w:r w:rsidR="00742677">
        <w:t>ность комментирования контента.</w:t>
      </w:r>
    </w:p>
    <w:p w14:paraId="59858F76" w14:textId="43EDC0EF" w:rsidR="00A856ED" w:rsidRDefault="00A856ED" w:rsidP="009E69AC">
      <w:pPr>
        <w:ind w:firstLine="709"/>
      </w:pPr>
      <w:r>
        <w:t>Недостатки:</w:t>
      </w:r>
    </w:p>
    <w:p w14:paraId="11DFCBF0" w14:textId="06BE3129" w:rsidR="00A856ED" w:rsidRDefault="00A856ED" w:rsidP="00A856ED">
      <w:pPr>
        <w:pStyle w:val="a0"/>
      </w:pPr>
      <w:r>
        <w:t>Информационная перегрузка: Иногда сайт может быть чрезмерно насыщен информацией и контентом, что может сделать е</w:t>
      </w:r>
      <w:r w:rsidR="00742677">
        <w:t>го менее читаемым</w:t>
      </w:r>
      <w:r>
        <w:t xml:space="preserve"> для новых посетителей</w:t>
      </w:r>
      <w:r w:rsidR="004570B8">
        <w:t>;</w:t>
      </w:r>
    </w:p>
    <w:p w14:paraId="1F26EFFD" w14:textId="25C82D2A" w:rsidR="00F7718F" w:rsidRDefault="00A856ED" w:rsidP="00F7718F">
      <w:pPr>
        <w:pStyle w:val="a0"/>
      </w:pPr>
      <w:r>
        <w:t>Медленная загрузка: Из-за большого количества графики и интерактивных элементов, сайт иногда может загружаться медленно.</w:t>
      </w:r>
    </w:p>
    <w:p w14:paraId="0B79752F" w14:textId="38632212" w:rsidR="00F7718F" w:rsidRDefault="00F7718F" w:rsidP="00F7718F">
      <w:pPr>
        <w:pStyle w:val="2"/>
      </w:pPr>
      <w:bookmarkStart w:id="14" w:name="_Toc179554508"/>
      <w:r w:rsidRPr="00F7718F">
        <w:t>AmiAmi</w:t>
      </w:r>
      <w:bookmarkEnd w:id="14"/>
    </w:p>
    <w:p w14:paraId="6B8D40B9" w14:textId="510CF41E" w:rsidR="00F7718F" w:rsidRPr="00F7718F" w:rsidRDefault="00F7718F" w:rsidP="009E69AC">
      <w:pPr>
        <w:pStyle w:val="a0"/>
        <w:keepLines w:val="0"/>
        <w:numPr>
          <w:ilvl w:val="0"/>
          <w:numId w:val="0"/>
        </w:numPr>
        <w:tabs>
          <w:tab w:val="clear" w:pos="1276"/>
        </w:tabs>
        <w:spacing w:after="160" w:line="259" w:lineRule="auto"/>
        <w:ind w:firstLine="709"/>
        <w:jc w:val="left"/>
        <w:rPr>
          <w:rFonts w:cs="Times New Roman"/>
          <w:szCs w:val="24"/>
        </w:rPr>
      </w:pPr>
      <w:r w:rsidRPr="00F7718F">
        <w:rPr>
          <w:rFonts w:cs="Times New Roman"/>
          <w:szCs w:val="24"/>
        </w:rPr>
        <w:t>AmiAmi – японский интернет-магазин, специализирующийся на аниме-атрибутике и фигурках. Они предлагают широкий выбор товаров, включая эксклюзивные и ограниченные издания.</w:t>
      </w:r>
    </w:p>
    <w:p w14:paraId="4E1EDC56" w14:textId="0EB2639A" w:rsidR="00F7718F" w:rsidRDefault="00F7718F" w:rsidP="009E69AC">
      <w:pPr>
        <w:ind w:firstLine="709"/>
        <w:rPr>
          <w:rStyle w:val="a6"/>
          <w:rFonts w:cs="Times New Roman"/>
          <w:szCs w:val="24"/>
        </w:rPr>
      </w:pPr>
      <w:r w:rsidRPr="00F7718F">
        <w:rPr>
          <w:rFonts w:cs="Times New Roman"/>
          <w:szCs w:val="24"/>
        </w:rPr>
        <w:t xml:space="preserve">Ссылка - </w:t>
      </w:r>
      <w:hyperlink r:id="rId15" w:history="1">
        <w:r w:rsidRPr="00F7718F">
          <w:rPr>
            <w:rStyle w:val="a6"/>
            <w:szCs w:val="24"/>
          </w:rPr>
          <w:t>https://www.amiami.com/</w:t>
        </w:r>
      </w:hyperlink>
    </w:p>
    <w:p w14:paraId="6CA3C709" w14:textId="7ABFE991" w:rsidR="00F7718F" w:rsidRDefault="00F7718F" w:rsidP="009E69AC">
      <w:pPr>
        <w:ind w:firstLine="709"/>
      </w:pPr>
      <w:r>
        <w:t xml:space="preserve">Главная страница сайта </w:t>
      </w:r>
      <w:r w:rsidRPr="00F7718F">
        <w:t>AmiAmi</w:t>
      </w:r>
      <w:r>
        <w:t xml:space="preserve"> представлена на рисунке 3.</w:t>
      </w:r>
    </w:p>
    <w:p w14:paraId="630201FC" w14:textId="77777777" w:rsidR="00F7718F" w:rsidRDefault="00F7718F" w:rsidP="00F7718F">
      <w:pPr>
        <w:keepNext/>
        <w:ind w:firstLine="0"/>
        <w:jc w:val="center"/>
      </w:pPr>
      <w:r w:rsidRPr="004D7B7A">
        <w:rPr>
          <w:rFonts w:cs="Times New Roman"/>
          <w:noProof/>
          <w:sz w:val="28"/>
        </w:rPr>
        <w:drawing>
          <wp:inline distT="0" distB="0" distL="0" distR="0" wp14:anchorId="58ADFAEE" wp14:editId="258073D3">
            <wp:extent cx="5940425" cy="28327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608E" w14:textId="4CA9C11F" w:rsidR="00F7718F" w:rsidRDefault="00F7718F" w:rsidP="00F7718F">
      <w:pPr>
        <w:pStyle w:val="a9"/>
        <w:rPr>
          <w:rFonts w:cs="Times New Roman"/>
        </w:rPr>
      </w:pPr>
      <w:r>
        <w:t xml:space="preserve">Рисунок </w:t>
      </w:r>
      <w:fldSimple w:instr=" SEQ Рисунок \* ARABIC ">
        <w:r w:rsidR="009E77E3">
          <w:rPr>
            <w:noProof/>
          </w:rPr>
          <w:t>3</w:t>
        </w:r>
      </w:fldSimple>
      <w:r>
        <w:t xml:space="preserve"> – </w:t>
      </w:r>
      <w:r w:rsidRPr="00F7718F">
        <w:rPr>
          <w:rFonts w:cs="Times New Roman"/>
        </w:rPr>
        <w:t>главная страница сайта AmiAmi</w:t>
      </w:r>
    </w:p>
    <w:p w14:paraId="46808E82" w14:textId="423DBA91" w:rsidR="00F7718F" w:rsidRDefault="00F7718F" w:rsidP="009E69AC">
      <w:pPr>
        <w:ind w:firstLine="709"/>
      </w:pPr>
      <w:r>
        <w:t>Преимущества:</w:t>
      </w:r>
    </w:p>
    <w:p w14:paraId="4CE7E479" w14:textId="7303A815" w:rsidR="00F7718F" w:rsidRDefault="00F7718F" w:rsidP="00F7718F">
      <w:pPr>
        <w:pStyle w:val="a0"/>
      </w:pPr>
      <w:r>
        <w:lastRenderedPageBreak/>
        <w:t>Простой и интуитивно понятный дизайн: Бэкграунд сайта AmiAmi представляет собой минималисти</w:t>
      </w:r>
      <w:r w:rsidR="004570B8">
        <w:t>чный и легко понимаемый дизайн;</w:t>
      </w:r>
    </w:p>
    <w:p w14:paraId="7734C83A" w14:textId="77777777" w:rsidR="00F7718F" w:rsidRDefault="00F7718F" w:rsidP="00F7718F"/>
    <w:p w14:paraId="6F218929" w14:textId="35CBE70F" w:rsidR="00F7718F" w:rsidRDefault="00F7718F" w:rsidP="00F7718F">
      <w:pPr>
        <w:pStyle w:val="a0"/>
      </w:pPr>
      <w:r>
        <w:t>Японский характер: Са</w:t>
      </w:r>
      <w:r w:rsidR="004570B8">
        <w:t>йт ощущается аутентично</w:t>
      </w:r>
      <w:r>
        <w:t xml:space="preserve"> и предоставляет доступ к множеству японских аниме-товарам</w:t>
      </w:r>
      <w:r w:rsidR="004570B8">
        <w:t>;</w:t>
      </w:r>
    </w:p>
    <w:p w14:paraId="025E79DF" w14:textId="509913D1" w:rsidR="00F7718F" w:rsidRDefault="004570B8" w:rsidP="00F7718F">
      <w:pPr>
        <w:pStyle w:val="a0"/>
      </w:pPr>
      <w:r>
        <w:t>Информативность: Сайт предлагает</w:t>
      </w:r>
      <w:r w:rsidR="00F7718F">
        <w:t xml:space="preserve"> информацию о предстоящих аниме-релизах, событиях и новинках в мире аниме.</w:t>
      </w:r>
    </w:p>
    <w:p w14:paraId="3540FACF" w14:textId="6A36B181" w:rsidR="00F7718F" w:rsidRDefault="00F7718F" w:rsidP="009E69AC">
      <w:pPr>
        <w:ind w:firstLine="709"/>
      </w:pPr>
      <w:r>
        <w:t>Недостатки:</w:t>
      </w:r>
    </w:p>
    <w:p w14:paraId="4CB152AA" w14:textId="5C95EB25" w:rsidR="00F7718F" w:rsidRDefault="00EC116E" w:rsidP="00F7718F">
      <w:pPr>
        <w:pStyle w:val="a0"/>
      </w:pPr>
      <w:r>
        <w:t>С</w:t>
      </w:r>
      <w:r w:rsidR="004570B8">
        <w:t>айт</w:t>
      </w:r>
      <w:r w:rsidR="00F7718F">
        <w:t xml:space="preserve"> доступен только на японском языке</w:t>
      </w:r>
      <w:r w:rsidR="004570B8">
        <w:t>;</w:t>
      </w:r>
    </w:p>
    <w:p w14:paraId="45353AFD" w14:textId="01BAE04B" w:rsidR="00F7718F" w:rsidRDefault="004570B8" w:rsidP="00F7718F">
      <w:pPr>
        <w:pStyle w:val="a0"/>
      </w:pPr>
      <w:r>
        <w:t>На сайте присутствует</w:t>
      </w:r>
      <w:r w:rsidR="00F7718F">
        <w:t xml:space="preserve"> ограниченная информация о товарах, т</w:t>
      </w:r>
      <w:r>
        <w:t>акая как размеры или состав</w:t>
      </w:r>
      <w:r w:rsidR="00F7718F">
        <w:t>.</w:t>
      </w:r>
    </w:p>
    <w:p w14:paraId="793B403A" w14:textId="2F3647AB" w:rsidR="004570B8" w:rsidRPr="00F7718F" w:rsidRDefault="00F84516" w:rsidP="009E69AC">
      <w:pPr>
        <w:pStyle w:val="a0"/>
        <w:numPr>
          <w:ilvl w:val="0"/>
          <w:numId w:val="0"/>
        </w:numPr>
        <w:ind w:firstLine="709"/>
      </w:pPr>
      <w:r>
        <w:t>Рассмотрев аналоги аниме магазинов</w:t>
      </w:r>
      <w:r w:rsidRPr="00F84516">
        <w:t>, видно, что основные проблемы этих ресурсов - это избыточное количество интерактивных элементов и излишняя информация. Поэтому важно разработать приложение с интуитивно понятным и простым интерфейсом.</w:t>
      </w:r>
    </w:p>
    <w:p w14:paraId="2E41F71E" w14:textId="5BD4BBF7" w:rsidR="00264DEB" w:rsidRPr="00EC0BD8" w:rsidRDefault="00264DEB" w:rsidP="00264DEB">
      <w:pPr>
        <w:pStyle w:val="1"/>
        <w:rPr>
          <w:sz w:val="28"/>
        </w:rPr>
      </w:pPr>
      <w:bookmarkStart w:id="15" w:name="_Toc179554509"/>
      <w:r w:rsidRPr="00847108">
        <w:lastRenderedPageBreak/>
        <w:t>Требования к результатам разработки</w:t>
      </w:r>
      <w:bookmarkEnd w:id="15"/>
    </w:p>
    <w:p w14:paraId="567CBFC1" w14:textId="112B7E48" w:rsidR="001C1616" w:rsidRPr="00EC0BD8" w:rsidRDefault="00DD7856" w:rsidP="001C1616">
      <w:pPr>
        <w:pStyle w:val="2"/>
        <w:rPr>
          <w:sz w:val="28"/>
        </w:rPr>
      </w:pPr>
      <w:bookmarkStart w:id="16" w:name="_Toc179554510"/>
      <w:r w:rsidRPr="00847108">
        <w:t>Требования к пользовательскому интерфейсу</w:t>
      </w:r>
      <w:bookmarkEnd w:id="16"/>
    </w:p>
    <w:p w14:paraId="7C693794" w14:textId="00C51DA6" w:rsidR="00DD7856" w:rsidRDefault="00DD7856" w:rsidP="009E69AC">
      <w:pPr>
        <w:ind w:firstLine="709"/>
      </w:pPr>
      <w:r>
        <w:t xml:space="preserve">На рисунке </w:t>
      </w:r>
      <w:r w:rsidR="00280825">
        <w:t>4</w:t>
      </w:r>
      <w:r>
        <w:t xml:space="preserve"> представлен прото</w:t>
      </w:r>
      <w:r w:rsidR="00891338">
        <w:t xml:space="preserve">тип экранной формы главной </w:t>
      </w:r>
      <w:r w:rsidR="00EC116E">
        <w:t>страницы приложения</w:t>
      </w:r>
      <w:r w:rsidR="00891338">
        <w:t>.</w:t>
      </w:r>
    </w:p>
    <w:p w14:paraId="7AD52DFA" w14:textId="4BDE84BC" w:rsidR="00891338" w:rsidRDefault="00AA664B" w:rsidP="00891338">
      <w:pPr>
        <w:keepNext/>
        <w:ind w:firstLine="0"/>
        <w:jc w:val="left"/>
      </w:pPr>
      <w:r>
        <w:rPr>
          <w:noProof/>
        </w:rPr>
        <w:drawing>
          <wp:inline distT="0" distB="0" distL="0" distR="0" wp14:anchorId="32970381" wp14:editId="4692B91E">
            <wp:extent cx="6480175" cy="3081655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главная страница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2332" w14:textId="1E330170" w:rsidR="00DD7856" w:rsidRDefault="00891338" w:rsidP="00891338">
      <w:pPr>
        <w:pStyle w:val="a9"/>
      </w:pPr>
      <w:r>
        <w:t xml:space="preserve">Рисунок </w:t>
      </w:r>
      <w:fldSimple w:instr=" SEQ Рисунок \* ARABIC ">
        <w:r w:rsidR="009E77E3">
          <w:rPr>
            <w:noProof/>
          </w:rPr>
          <w:t>4</w:t>
        </w:r>
      </w:fldSimple>
      <w:r>
        <w:t xml:space="preserve"> – прототип эк</w:t>
      </w:r>
      <w:r w:rsidR="00EC116E">
        <w:t>ранной формы главного меню приложения</w:t>
      </w:r>
    </w:p>
    <w:p w14:paraId="34D5CC0D" w14:textId="3CCDF9C6" w:rsidR="00DD7856" w:rsidRPr="006E45C2" w:rsidRDefault="00854463" w:rsidP="00AA664B">
      <w:pPr>
        <w:ind w:firstLine="709"/>
      </w:pPr>
      <w:r>
        <w:t>На прототипе присутствуют</w:t>
      </w:r>
      <w:r w:rsidR="00DD7856">
        <w:t>:</w:t>
      </w:r>
    </w:p>
    <w:p w14:paraId="74E14A2E" w14:textId="5CB6AF54" w:rsidR="00DD7856" w:rsidRDefault="00DD7856" w:rsidP="006E45C2">
      <w:pPr>
        <w:pStyle w:val="a0"/>
      </w:pPr>
      <w:r w:rsidRPr="006E45C2">
        <w:t xml:space="preserve">кнопка </w:t>
      </w:r>
      <w:r w:rsidR="00891338">
        <w:t>«Поиск»;</w:t>
      </w:r>
    </w:p>
    <w:p w14:paraId="677114D0" w14:textId="4B23C198" w:rsidR="00891338" w:rsidRDefault="00891338" w:rsidP="006E45C2">
      <w:pPr>
        <w:pStyle w:val="a0"/>
      </w:pPr>
      <w:r>
        <w:t>кнопка «Главная»;</w:t>
      </w:r>
    </w:p>
    <w:p w14:paraId="35C6D0A4" w14:textId="307F23FE" w:rsidR="00891338" w:rsidRDefault="00891338" w:rsidP="006E45C2">
      <w:pPr>
        <w:pStyle w:val="a0"/>
      </w:pPr>
      <w:r>
        <w:t>кнопка «Категории»;</w:t>
      </w:r>
    </w:p>
    <w:p w14:paraId="1894829F" w14:textId="2E97CC05" w:rsidR="00E37049" w:rsidRDefault="00E37049" w:rsidP="006E45C2">
      <w:pPr>
        <w:pStyle w:val="a0"/>
      </w:pPr>
      <w:r>
        <w:t>кнопка «Заказы»;</w:t>
      </w:r>
    </w:p>
    <w:p w14:paraId="107AAF37" w14:textId="0AABCAC6" w:rsidR="00AA664B" w:rsidRDefault="00AA664B" w:rsidP="006E45C2">
      <w:pPr>
        <w:pStyle w:val="a0"/>
      </w:pPr>
      <w:r>
        <w:t>кнопка «Выход»;</w:t>
      </w:r>
    </w:p>
    <w:p w14:paraId="6AF6B226" w14:textId="16305C8D" w:rsidR="00891338" w:rsidRDefault="00891338" w:rsidP="006E45C2">
      <w:pPr>
        <w:pStyle w:val="a0"/>
      </w:pPr>
      <w:r>
        <w:t>строка для поиска товаров;</w:t>
      </w:r>
    </w:p>
    <w:p w14:paraId="585B565A" w14:textId="39802981" w:rsidR="00891338" w:rsidRDefault="00E37049" w:rsidP="006E45C2">
      <w:pPr>
        <w:pStyle w:val="a0"/>
      </w:pPr>
      <w:r>
        <w:t>окно для оформления заказа</w:t>
      </w:r>
      <w:r w:rsidR="00891338">
        <w:t>;</w:t>
      </w:r>
    </w:p>
    <w:p w14:paraId="04C4FB48" w14:textId="00D8F4C0" w:rsidR="00E37049" w:rsidRDefault="00E37049" w:rsidP="006E45C2">
      <w:pPr>
        <w:pStyle w:val="a0"/>
      </w:pPr>
      <w:r>
        <w:t>кнопка «+»;</w:t>
      </w:r>
    </w:p>
    <w:p w14:paraId="1E321656" w14:textId="244F4CA4" w:rsidR="00E37049" w:rsidRDefault="00E37049" w:rsidP="006E45C2">
      <w:pPr>
        <w:pStyle w:val="a0"/>
      </w:pPr>
      <w:r>
        <w:t>кнопка «-»;</w:t>
      </w:r>
    </w:p>
    <w:p w14:paraId="3D505985" w14:textId="7E99BA33" w:rsidR="00E37049" w:rsidRDefault="00E37049" w:rsidP="006E45C2">
      <w:pPr>
        <w:pStyle w:val="a0"/>
      </w:pPr>
      <w:r>
        <w:t>кнопка «Оформить»;</w:t>
      </w:r>
    </w:p>
    <w:p w14:paraId="0B7334CB" w14:textId="69F852A5" w:rsidR="00891338" w:rsidRPr="006E45C2" w:rsidRDefault="00E37049" w:rsidP="006E45C2">
      <w:pPr>
        <w:pStyle w:val="a0"/>
      </w:pPr>
      <w:r>
        <w:t>список товаров</w:t>
      </w:r>
      <w:r w:rsidR="00891338">
        <w:t>.</w:t>
      </w:r>
    </w:p>
    <w:p w14:paraId="1D1C7610" w14:textId="5644C0D6" w:rsidR="00DD7856" w:rsidRDefault="00DD7856" w:rsidP="009E69AC">
      <w:pPr>
        <w:ind w:firstLine="709"/>
      </w:pPr>
      <w:r>
        <w:t xml:space="preserve">На рисунке </w:t>
      </w:r>
      <w:r w:rsidR="00280825">
        <w:t>5</w:t>
      </w:r>
      <w:r>
        <w:t xml:space="preserve"> представлен прото</w:t>
      </w:r>
      <w:r w:rsidR="00891338">
        <w:t>тип экранной</w:t>
      </w:r>
      <w:r w:rsidR="00E37049">
        <w:t xml:space="preserve"> формы страницы «Категории</w:t>
      </w:r>
      <w:r w:rsidR="00891338">
        <w:t>».</w:t>
      </w:r>
    </w:p>
    <w:p w14:paraId="67E9F650" w14:textId="188DC6BF" w:rsidR="00DD7856" w:rsidRDefault="00AA664B" w:rsidP="0089133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0E4E47" wp14:editId="04867509">
            <wp:extent cx="6480175" cy="31718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окно для категорий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453D" w14:textId="635F7633" w:rsidR="00DD7856" w:rsidRDefault="00280825" w:rsidP="00DD7856">
      <w:pPr>
        <w:pStyle w:val="a9"/>
      </w:pPr>
      <w:r>
        <w:t>Рисунок 5</w:t>
      </w:r>
      <w:r w:rsidR="00DD7856">
        <w:t xml:space="preserve"> – прото</w:t>
      </w:r>
      <w:r w:rsidR="00891338">
        <w:t>тип экранной</w:t>
      </w:r>
      <w:r w:rsidR="00E37049">
        <w:t xml:space="preserve"> формы страницы «Категории</w:t>
      </w:r>
      <w:r w:rsidR="00891338">
        <w:t>»</w:t>
      </w:r>
    </w:p>
    <w:p w14:paraId="00BBF767" w14:textId="1F5A0A22" w:rsidR="00DD7856" w:rsidRDefault="006E45C2" w:rsidP="009E69AC">
      <w:pPr>
        <w:ind w:firstLine="709"/>
      </w:pPr>
      <w:r>
        <w:t>На прототипе присутствуют</w:t>
      </w:r>
      <w:r w:rsidR="00DD7856">
        <w:t>:</w:t>
      </w:r>
    </w:p>
    <w:p w14:paraId="6BA76188" w14:textId="7E326B31" w:rsidR="00891338" w:rsidRPr="006E45C2" w:rsidRDefault="00AA664B" w:rsidP="00891338">
      <w:pPr>
        <w:pStyle w:val="a0"/>
      </w:pPr>
      <w:r>
        <w:t>кнопка «Выход»</w:t>
      </w:r>
      <w:r w:rsidR="00891338" w:rsidRPr="006E45C2">
        <w:t>;</w:t>
      </w:r>
    </w:p>
    <w:p w14:paraId="0F558EA7" w14:textId="2C9C230D" w:rsidR="00891338" w:rsidRPr="006E45C2" w:rsidRDefault="00E37049" w:rsidP="00891338">
      <w:pPr>
        <w:pStyle w:val="a0"/>
      </w:pPr>
      <w:r>
        <w:t>кнопка «Заказы»</w:t>
      </w:r>
      <w:r w:rsidR="00891338" w:rsidRPr="006E45C2">
        <w:t>;</w:t>
      </w:r>
    </w:p>
    <w:p w14:paraId="604E540A" w14:textId="77777777" w:rsidR="00891338" w:rsidRDefault="00891338" w:rsidP="00891338">
      <w:pPr>
        <w:pStyle w:val="a0"/>
      </w:pPr>
      <w:r w:rsidRPr="006E45C2">
        <w:t xml:space="preserve">кнопка </w:t>
      </w:r>
      <w:r>
        <w:t>«Поиск»;</w:t>
      </w:r>
    </w:p>
    <w:p w14:paraId="37FAE664" w14:textId="77777777" w:rsidR="00891338" w:rsidRDefault="00891338" w:rsidP="00891338">
      <w:pPr>
        <w:pStyle w:val="a0"/>
      </w:pPr>
      <w:r>
        <w:t>кнопка «Главная»;</w:t>
      </w:r>
    </w:p>
    <w:p w14:paraId="2F654D3E" w14:textId="77777777" w:rsidR="00891338" w:rsidRDefault="00891338" w:rsidP="00891338">
      <w:pPr>
        <w:pStyle w:val="a0"/>
      </w:pPr>
      <w:r>
        <w:t>кнопка «Категории»;</w:t>
      </w:r>
    </w:p>
    <w:p w14:paraId="0D2060F0" w14:textId="588D206D" w:rsidR="006E45C2" w:rsidRDefault="00891338" w:rsidP="00891338">
      <w:pPr>
        <w:pStyle w:val="a0"/>
      </w:pPr>
      <w:r>
        <w:t>строка для поиска товаров;</w:t>
      </w:r>
    </w:p>
    <w:p w14:paraId="3921E325" w14:textId="373B3885" w:rsidR="00E37049" w:rsidRDefault="00E37049" w:rsidP="00891338">
      <w:pPr>
        <w:pStyle w:val="a0"/>
      </w:pPr>
      <w:r>
        <w:t>список товаров выбранной категории;</w:t>
      </w:r>
    </w:p>
    <w:p w14:paraId="4EB060A0" w14:textId="0028147E" w:rsidR="00891338" w:rsidRDefault="00E37049" w:rsidP="00891338">
      <w:pPr>
        <w:pStyle w:val="a0"/>
      </w:pPr>
      <w:r>
        <w:t>окно отображения товаров выбранной категории</w:t>
      </w:r>
      <w:r w:rsidR="00891338">
        <w:t>;</w:t>
      </w:r>
    </w:p>
    <w:p w14:paraId="131DE9B6" w14:textId="1BF07BFF" w:rsidR="00891338" w:rsidRDefault="00E37049" w:rsidP="00891338">
      <w:pPr>
        <w:pStyle w:val="a0"/>
      </w:pPr>
      <w:r>
        <w:t>список категорий</w:t>
      </w:r>
      <w:r w:rsidR="00891338">
        <w:t>.</w:t>
      </w:r>
    </w:p>
    <w:p w14:paraId="41603F6D" w14:textId="546F05E5" w:rsidR="007A17C1" w:rsidRDefault="00280825" w:rsidP="009E69AC">
      <w:pPr>
        <w:pStyle w:val="a0"/>
        <w:numPr>
          <w:ilvl w:val="0"/>
          <w:numId w:val="0"/>
        </w:numPr>
        <w:ind w:firstLine="709"/>
      </w:pPr>
      <w:r>
        <w:t>На рисунке 6</w:t>
      </w:r>
      <w:r w:rsidR="007A17C1">
        <w:t xml:space="preserve"> представлен прототип</w:t>
      </w:r>
      <w:r w:rsidR="00891338">
        <w:t xml:space="preserve"> </w:t>
      </w:r>
      <w:r w:rsidR="00157C1A">
        <w:t>экранной формы страницы «Заказы»</w:t>
      </w:r>
      <w:r w:rsidR="00891338">
        <w:t>.</w:t>
      </w:r>
    </w:p>
    <w:p w14:paraId="7FB91DF8" w14:textId="698AE281" w:rsidR="007A17C1" w:rsidRDefault="00AA664B" w:rsidP="00891338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10204C87" wp14:editId="10F21111">
            <wp:extent cx="6480175" cy="38512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траница заказы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5DA2" w14:textId="5FD35653" w:rsidR="007A17C1" w:rsidRDefault="00280825" w:rsidP="007A17C1">
      <w:pPr>
        <w:pStyle w:val="a9"/>
      </w:pPr>
      <w:r>
        <w:t>Рисунок 6</w:t>
      </w:r>
      <w:r w:rsidR="007A17C1">
        <w:t xml:space="preserve"> – прототип</w:t>
      </w:r>
      <w:r w:rsidR="00891338">
        <w:t xml:space="preserve"> </w:t>
      </w:r>
      <w:r w:rsidR="00157C1A">
        <w:t>экранной формы страницы «Заказы»</w:t>
      </w:r>
    </w:p>
    <w:p w14:paraId="6F64FE2A" w14:textId="77777777" w:rsidR="007A17C1" w:rsidRDefault="007A17C1" w:rsidP="009E69AC">
      <w:pPr>
        <w:ind w:firstLine="709"/>
      </w:pPr>
      <w:r>
        <w:t>На прототипе присутствуют:</w:t>
      </w:r>
    </w:p>
    <w:p w14:paraId="2F2671CA" w14:textId="1AED6C0E" w:rsidR="00157C1A" w:rsidRPr="006E45C2" w:rsidRDefault="00AA664B" w:rsidP="00157C1A">
      <w:pPr>
        <w:pStyle w:val="a0"/>
      </w:pPr>
      <w:r>
        <w:t>кнопка «Выход»</w:t>
      </w:r>
      <w:r w:rsidR="00157C1A" w:rsidRPr="006E45C2">
        <w:t>;</w:t>
      </w:r>
    </w:p>
    <w:p w14:paraId="70E822C7" w14:textId="77777777" w:rsidR="00157C1A" w:rsidRPr="006E45C2" w:rsidRDefault="00157C1A" w:rsidP="00157C1A">
      <w:pPr>
        <w:pStyle w:val="a0"/>
      </w:pPr>
      <w:r>
        <w:t>кнопка «Заказы»</w:t>
      </w:r>
      <w:r w:rsidRPr="006E45C2">
        <w:t>;</w:t>
      </w:r>
    </w:p>
    <w:p w14:paraId="148B28AD" w14:textId="77777777" w:rsidR="00157C1A" w:rsidRDefault="00157C1A" w:rsidP="00157C1A">
      <w:pPr>
        <w:pStyle w:val="a0"/>
      </w:pPr>
      <w:r w:rsidRPr="006E45C2">
        <w:t xml:space="preserve">кнопка </w:t>
      </w:r>
      <w:r>
        <w:t>«Поиск»;</w:t>
      </w:r>
    </w:p>
    <w:p w14:paraId="39A43C68" w14:textId="77777777" w:rsidR="00157C1A" w:rsidRDefault="00157C1A" w:rsidP="00157C1A">
      <w:pPr>
        <w:pStyle w:val="a0"/>
      </w:pPr>
      <w:r>
        <w:t>кнопка «Главная»;</w:t>
      </w:r>
    </w:p>
    <w:p w14:paraId="6CAE272A" w14:textId="77777777" w:rsidR="00157C1A" w:rsidRDefault="00157C1A" w:rsidP="00157C1A">
      <w:pPr>
        <w:pStyle w:val="a0"/>
      </w:pPr>
      <w:r>
        <w:t>кнопка «Категории»;</w:t>
      </w:r>
    </w:p>
    <w:p w14:paraId="702157BD" w14:textId="77777777" w:rsidR="00157C1A" w:rsidRDefault="00157C1A" w:rsidP="00157C1A">
      <w:pPr>
        <w:pStyle w:val="a0"/>
      </w:pPr>
      <w:r>
        <w:t>строка для поиска товаров;</w:t>
      </w:r>
    </w:p>
    <w:p w14:paraId="7E6B6392" w14:textId="3FDC13BB" w:rsidR="00E00E13" w:rsidRDefault="00157C1A" w:rsidP="00157C1A">
      <w:pPr>
        <w:pStyle w:val="a0"/>
      </w:pPr>
      <w:r>
        <w:t>список заказов.</w:t>
      </w:r>
    </w:p>
    <w:p w14:paraId="78EDBC0E" w14:textId="6E8ACB5E" w:rsidR="00157C1A" w:rsidRDefault="00157C1A" w:rsidP="009E69AC">
      <w:pPr>
        <w:pStyle w:val="a0"/>
        <w:numPr>
          <w:ilvl w:val="0"/>
          <w:numId w:val="0"/>
        </w:numPr>
        <w:ind w:firstLine="709"/>
      </w:pPr>
      <w:r>
        <w:t>На рисунке 7 представлен прототип экранной формы страницы «Товар» на панели управления.</w:t>
      </w:r>
    </w:p>
    <w:p w14:paraId="085D81B0" w14:textId="0FEE8F54" w:rsidR="009F6EBD" w:rsidRDefault="00AA664B" w:rsidP="009F6EBD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4DFD36B2" wp14:editId="6361807A">
            <wp:extent cx="6480175" cy="4239260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ПУ Товар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D5F3" w14:textId="24675DD2" w:rsidR="00157C1A" w:rsidRDefault="009F6EBD" w:rsidP="009F6EBD">
      <w:pPr>
        <w:pStyle w:val="a9"/>
      </w:pPr>
      <w:r>
        <w:t>Рисунок 7 – прототип экранной формы страницы «Товар» на панели управления</w:t>
      </w:r>
    </w:p>
    <w:p w14:paraId="7069CCF6" w14:textId="3578FEC3" w:rsidR="00157C1A" w:rsidRDefault="00157C1A" w:rsidP="009E69AC">
      <w:pPr>
        <w:pStyle w:val="a0"/>
        <w:numPr>
          <w:ilvl w:val="0"/>
          <w:numId w:val="0"/>
        </w:numPr>
        <w:ind w:firstLine="709"/>
      </w:pPr>
      <w:r>
        <w:t>На прототипе присутствуют:</w:t>
      </w:r>
    </w:p>
    <w:p w14:paraId="7DD24199" w14:textId="6062F12B" w:rsidR="00157C1A" w:rsidRDefault="00157C1A" w:rsidP="00157C1A">
      <w:pPr>
        <w:pStyle w:val="a0"/>
      </w:pPr>
      <w:r>
        <w:t>кнопка «Товар»;</w:t>
      </w:r>
    </w:p>
    <w:p w14:paraId="4ECADDDB" w14:textId="2EC84920" w:rsidR="00AA664B" w:rsidRDefault="00AA664B" w:rsidP="00157C1A">
      <w:pPr>
        <w:pStyle w:val="a0"/>
      </w:pPr>
      <w:r>
        <w:t>кнопка «Выход»;</w:t>
      </w:r>
    </w:p>
    <w:p w14:paraId="57C1B888" w14:textId="3E0A73D4" w:rsidR="00157C1A" w:rsidRDefault="00157C1A" w:rsidP="00157C1A">
      <w:pPr>
        <w:pStyle w:val="a0"/>
      </w:pPr>
      <w:r>
        <w:t>кнопка «Категория»;</w:t>
      </w:r>
    </w:p>
    <w:p w14:paraId="320A5346" w14:textId="490E3AAC" w:rsidR="00157C1A" w:rsidRDefault="00157C1A" w:rsidP="00157C1A">
      <w:pPr>
        <w:pStyle w:val="a0"/>
      </w:pPr>
      <w:r>
        <w:t>кнопка «Добавить»;</w:t>
      </w:r>
    </w:p>
    <w:p w14:paraId="13CCD083" w14:textId="0A745378" w:rsidR="00157C1A" w:rsidRDefault="00157C1A" w:rsidP="00157C1A">
      <w:pPr>
        <w:pStyle w:val="a0"/>
      </w:pPr>
      <w:r>
        <w:t>кнопка «Удалить»;</w:t>
      </w:r>
    </w:p>
    <w:p w14:paraId="2BB2D98E" w14:textId="5C2ECC58" w:rsidR="00157C1A" w:rsidRDefault="00157C1A" w:rsidP="00157C1A">
      <w:pPr>
        <w:pStyle w:val="a0"/>
      </w:pPr>
      <w:r>
        <w:t>кнопка «Изменить»;</w:t>
      </w:r>
    </w:p>
    <w:p w14:paraId="0A6228F5" w14:textId="181B83B9" w:rsidR="00157C1A" w:rsidRDefault="00157C1A" w:rsidP="00157C1A">
      <w:pPr>
        <w:pStyle w:val="a0"/>
      </w:pPr>
      <w:r>
        <w:t>данные о товарах;</w:t>
      </w:r>
    </w:p>
    <w:p w14:paraId="72990F4B" w14:textId="6EBE362F" w:rsidR="00157C1A" w:rsidRDefault="00157C1A" w:rsidP="00157C1A">
      <w:pPr>
        <w:pStyle w:val="a0"/>
      </w:pPr>
      <w:r>
        <w:t>список товаров.</w:t>
      </w:r>
    </w:p>
    <w:p w14:paraId="12319B0B" w14:textId="7F855EE0" w:rsidR="009F6EBD" w:rsidRDefault="009F6EBD" w:rsidP="009E69AC">
      <w:pPr>
        <w:pStyle w:val="a0"/>
        <w:numPr>
          <w:ilvl w:val="0"/>
          <w:numId w:val="0"/>
        </w:numPr>
        <w:ind w:firstLine="709"/>
      </w:pPr>
      <w:r>
        <w:t>На рисунке 8 представлен прототип экранной формы страницы «Категория» на панели управления.</w:t>
      </w:r>
    </w:p>
    <w:p w14:paraId="19C1AE6A" w14:textId="546AD79C" w:rsidR="009F6EBD" w:rsidRDefault="00AA664B" w:rsidP="009F6EBD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21DE51D7" wp14:editId="670FC8DC">
            <wp:extent cx="6480175" cy="4239260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опия ПУ Товар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AD76" w14:textId="4E9B8406" w:rsidR="009F6EBD" w:rsidRDefault="009F6EBD" w:rsidP="009F6EBD">
      <w:pPr>
        <w:pStyle w:val="a9"/>
      </w:pPr>
      <w:r>
        <w:t>Рисунок 8 – прототип экранной формы страницы «Категория» на панели управления</w:t>
      </w:r>
    </w:p>
    <w:p w14:paraId="3F24AABA" w14:textId="1BB65432" w:rsidR="009F6EBD" w:rsidRDefault="009F6EBD" w:rsidP="009E69AC">
      <w:pPr>
        <w:ind w:firstLine="709"/>
      </w:pPr>
      <w:r>
        <w:t>На прототипе присутствуют:</w:t>
      </w:r>
    </w:p>
    <w:p w14:paraId="3CC8C1EE" w14:textId="5097BBE8" w:rsidR="009F6EBD" w:rsidRDefault="009F6EBD" w:rsidP="009F6EBD">
      <w:pPr>
        <w:pStyle w:val="a0"/>
      </w:pPr>
      <w:r>
        <w:t>кнопка «Товар»;</w:t>
      </w:r>
    </w:p>
    <w:p w14:paraId="681099A2" w14:textId="74328207" w:rsidR="00AA664B" w:rsidRDefault="00AA664B" w:rsidP="009F6EBD">
      <w:pPr>
        <w:pStyle w:val="a0"/>
      </w:pPr>
      <w:r>
        <w:t>кнопка «Выход»;</w:t>
      </w:r>
    </w:p>
    <w:p w14:paraId="040664CB" w14:textId="29F21A96" w:rsidR="009F6EBD" w:rsidRDefault="009F6EBD" w:rsidP="009F6EBD">
      <w:pPr>
        <w:pStyle w:val="a0"/>
      </w:pPr>
      <w:r>
        <w:t>кнопка «Категория»;</w:t>
      </w:r>
    </w:p>
    <w:p w14:paraId="47F2B82C" w14:textId="526764E6" w:rsidR="009F6EBD" w:rsidRDefault="009F6EBD" w:rsidP="009F6EBD">
      <w:pPr>
        <w:pStyle w:val="a0"/>
      </w:pPr>
      <w:r>
        <w:t>кнопка «Добавить»;</w:t>
      </w:r>
    </w:p>
    <w:p w14:paraId="6396A491" w14:textId="6A07B923" w:rsidR="009F6EBD" w:rsidRDefault="009F6EBD" w:rsidP="009F6EBD">
      <w:pPr>
        <w:pStyle w:val="a0"/>
      </w:pPr>
      <w:r>
        <w:t>кнопка «Удалить»;</w:t>
      </w:r>
    </w:p>
    <w:p w14:paraId="45566049" w14:textId="555D6340" w:rsidR="009F6EBD" w:rsidRDefault="009F6EBD" w:rsidP="009F6EBD">
      <w:pPr>
        <w:pStyle w:val="a0"/>
      </w:pPr>
      <w:r>
        <w:t>кнопка «Изменить»;</w:t>
      </w:r>
    </w:p>
    <w:p w14:paraId="7AB5737A" w14:textId="45FE566D" w:rsidR="009F6EBD" w:rsidRDefault="009F6EBD" w:rsidP="009F6EBD">
      <w:pPr>
        <w:pStyle w:val="a0"/>
      </w:pPr>
      <w:r>
        <w:t>данные о категориях;</w:t>
      </w:r>
    </w:p>
    <w:p w14:paraId="4946644C" w14:textId="0307BCA2" w:rsidR="009F6EBD" w:rsidRDefault="009F6EBD" w:rsidP="009F6EBD">
      <w:pPr>
        <w:pStyle w:val="a0"/>
      </w:pPr>
      <w:r>
        <w:t>список категорий.</w:t>
      </w:r>
    </w:p>
    <w:p w14:paraId="5ADC39BD" w14:textId="712EE741" w:rsidR="003B78C1" w:rsidRDefault="003B78C1" w:rsidP="003B78C1">
      <w:pPr>
        <w:ind w:firstLine="709"/>
      </w:pPr>
      <w:r>
        <w:t>На рисунке 9 представлен прототип экранной формы добавления товара.</w:t>
      </w:r>
    </w:p>
    <w:p w14:paraId="7A4C38FA" w14:textId="77777777" w:rsidR="003B78C1" w:rsidRDefault="003B78C1" w:rsidP="003B78C1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36BBC3" wp14:editId="3074A5DD">
            <wp:extent cx="1724025" cy="28194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Окно для добавления товара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9437" w14:textId="2B959CEA" w:rsidR="003B78C1" w:rsidRDefault="003B78C1" w:rsidP="003B78C1">
      <w:pPr>
        <w:pStyle w:val="a9"/>
      </w:pPr>
      <w:r>
        <w:t>Рисунок 9 – прототип экранной формы добавления товара</w:t>
      </w:r>
    </w:p>
    <w:p w14:paraId="25B198DF" w14:textId="2B430DAE" w:rsidR="003B78C1" w:rsidRDefault="003B78C1" w:rsidP="003B78C1">
      <w:pPr>
        <w:ind w:firstLine="709"/>
      </w:pPr>
      <w:r>
        <w:t>На прототипе присутствуют:</w:t>
      </w:r>
    </w:p>
    <w:p w14:paraId="4670A59A" w14:textId="54199002" w:rsidR="003B78C1" w:rsidRDefault="003B78C1" w:rsidP="003B78C1">
      <w:pPr>
        <w:pStyle w:val="a0"/>
      </w:pPr>
      <w:r>
        <w:t>поле для ввода названия;</w:t>
      </w:r>
    </w:p>
    <w:p w14:paraId="73B679EF" w14:textId="14258116" w:rsidR="003B78C1" w:rsidRDefault="003B78C1" w:rsidP="003B78C1">
      <w:pPr>
        <w:pStyle w:val="a0"/>
      </w:pPr>
      <w:r>
        <w:t xml:space="preserve">поле для ввода </w:t>
      </w:r>
      <w:r>
        <w:rPr>
          <w:lang w:val="en-US"/>
        </w:rPr>
        <w:t>id</w:t>
      </w:r>
      <w:r>
        <w:t xml:space="preserve"> категории;</w:t>
      </w:r>
    </w:p>
    <w:p w14:paraId="2F52E76E" w14:textId="320FCB7A" w:rsidR="003B78C1" w:rsidRDefault="003B78C1" w:rsidP="003B78C1">
      <w:pPr>
        <w:pStyle w:val="a0"/>
      </w:pPr>
      <w:r>
        <w:t>поле для ввода количества;</w:t>
      </w:r>
    </w:p>
    <w:p w14:paraId="22FDDE64" w14:textId="6569E703" w:rsidR="003B78C1" w:rsidRDefault="003B78C1" w:rsidP="003B78C1">
      <w:pPr>
        <w:pStyle w:val="a0"/>
      </w:pPr>
      <w:r>
        <w:t>поле для ввода цены;</w:t>
      </w:r>
    </w:p>
    <w:p w14:paraId="2AD03E60" w14:textId="57512252" w:rsidR="003B78C1" w:rsidRDefault="003B78C1" w:rsidP="003B78C1">
      <w:pPr>
        <w:pStyle w:val="a0"/>
      </w:pPr>
      <w:r>
        <w:t>кнопка «Добавить».</w:t>
      </w:r>
    </w:p>
    <w:p w14:paraId="5E9E8ABD" w14:textId="4E876D13" w:rsidR="003B78C1" w:rsidRDefault="003B78C1" w:rsidP="003B78C1">
      <w:pPr>
        <w:ind w:firstLine="709"/>
      </w:pPr>
      <w:r>
        <w:t>На рисунке 10 представлен прототип экранной формы изменения товара.</w:t>
      </w:r>
    </w:p>
    <w:p w14:paraId="22AD3BCE" w14:textId="77777777" w:rsidR="003B78C1" w:rsidRDefault="003B78C1" w:rsidP="003B78C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ADCC3C2" wp14:editId="35EDAE4E">
            <wp:extent cx="1724025" cy="28194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Окно для изменения товара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5A0E" w14:textId="47F87A21" w:rsidR="003B78C1" w:rsidRDefault="003B78C1" w:rsidP="003B78C1">
      <w:pPr>
        <w:pStyle w:val="a9"/>
      </w:pPr>
      <w:r>
        <w:t>Рисунок 10 – прототип экранной формы изменения товара</w:t>
      </w:r>
    </w:p>
    <w:p w14:paraId="22721B95" w14:textId="1C91A023" w:rsidR="003B78C1" w:rsidRDefault="003B78C1" w:rsidP="003B78C1">
      <w:r>
        <w:lastRenderedPageBreak/>
        <w:t>На прототипе присутствуют:</w:t>
      </w:r>
    </w:p>
    <w:p w14:paraId="73D42F3C" w14:textId="77777777" w:rsidR="003B78C1" w:rsidRDefault="003B78C1" w:rsidP="003B78C1">
      <w:pPr>
        <w:pStyle w:val="a0"/>
      </w:pPr>
      <w:r>
        <w:t>поле для ввода названия;</w:t>
      </w:r>
    </w:p>
    <w:p w14:paraId="2E2508E9" w14:textId="3A3AF74B" w:rsidR="003B78C1" w:rsidRDefault="003B78C1" w:rsidP="003B78C1">
      <w:pPr>
        <w:pStyle w:val="a0"/>
      </w:pPr>
      <w:r>
        <w:t xml:space="preserve">поле для ввода </w:t>
      </w:r>
      <w:r>
        <w:rPr>
          <w:lang w:val="en-US"/>
        </w:rPr>
        <w:t>id</w:t>
      </w:r>
      <w:r>
        <w:t xml:space="preserve"> категории;</w:t>
      </w:r>
    </w:p>
    <w:p w14:paraId="5DD38CB6" w14:textId="77777777" w:rsidR="003B78C1" w:rsidRDefault="003B78C1" w:rsidP="003B78C1">
      <w:pPr>
        <w:pStyle w:val="a0"/>
      </w:pPr>
      <w:r>
        <w:t>поле для ввода количества;</w:t>
      </w:r>
    </w:p>
    <w:p w14:paraId="17CA198E" w14:textId="77777777" w:rsidR="003B78C1" w:rsidRDefault="003B78C1" w:rsidP="003B78C1">
      <w:pPr>
        <w:pStyle w:val="a0"/>
      </w:pPr>
      <w:r>
        <w:t>поле для ввода цены;</w:t>
      </w:r>
    </w:p>
    <w:p w14:paraId="3F432498" w14:textId="126D7E3A" w:rsidR="003B78C1" w:rsidRDefault="003B78C1" w:rsidP="003B78C1">
      <w:pPr>
        <w:pStyle w:val="a0"/>
      </w:pPr>
      <w:r>
        <w:t>кнопка «Изменить».</w:t>
      </w:r>
    </w:p>
    <w:p w14:paraId="0D903C3C" w14:textId="1874EA42" w:rsidR="003B78C1" w:rsidRDefault="003B78C1" w:rsidP="003B78C1">
      <w:pPr>
        <w:ind w:firstLine="709"/>
      </w:pPr>
      <w:r>
        <w:t>На рисунке 11 представлен прототип экранной формы добавления категории.</w:t>
      </w:r>
    </w:p>
    <w:p w14:paraId="23CF5D58" w14:textId="77777777" w:rsidR="003B78C1" w:rsidRDefault="003B78C1" w:rsidP="003B78C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0A7D440" wp14:editId="6D35925F">
            <wp:extent cx="1724025" cy="13906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Окно для добавления категории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ABBC" w14:textId="3B8C2464" w:rsidR="003B78C1" w:rsidRDefault="003B78C1" w:rsidP="003B78C1">
      <w:pPr>
        <w:pStyle w:val="a9"/>
      </w:pPr>
      <w:r>
        <w:t>Рисунок 11 – прототип экранной формы добавления категории</w:t>
      </w:r>
    </w:p>
    <w:p w14:paraId="41024E61" w14:textId="77777777" w:rsidR="003B78C1" w:rsidRDefault="003B78C1" w:rsidP="003B78C1">
      <w:r>
        <w:t>На прототипе присутствуют:</w:t>
      </w:r>
    </w:p>
    <w:p w14:paraId="1085BB1B" w14:textId="77777777" w:rsidR="003B78C1" w:rsidRDefault="003B78C1" w:rsidP="003B78C1">
      <w:pPr>
        <w:pStyle w:val="a0"/>
      </w:pPr>
      <w:r>
        <w:t>поле для ввода названия;</w:t>
      </w:r>
    </w:p>
    <w:p w14:paraId="2A6E2AFE" w14:textId="08352C9D" w:rsidR="003B78C1" w:rsidRDefault="003B78C1" w:rsidP="003B78C1">
      <w:pPr>
        <w:pStyle w:val="a0"/>
      </w:pPr>
      <w:r>
        <w:t>кнопка «Добавить».</w:t>
      </w:r>
    </w:p>
    <w:p w14:paraId="0A5CDF4E" w14:textId="3B56CB5E" w:rsidR="003B78C1" w:rsidRDefault="003B78C1" w:rsidP="003B78C1">
      <w:pPr>
        <w:ind w:firstLine="709"/>
      </w:pPr>
      <w:r>
        <w:t>На рисунке 12 представлен прототип экранной формы изменения категории.</w:t>
      </w:r>
    </w:p>
    <w:p w14:paraId="1899FCCD" w14:textId="77777777" w:rsidR="003B78C1" w:rsidRDefault="003B78C1" w:rsidP="003B78C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98629ED" wp14:editId="1F76CC70">
            <wp:extent cx="1724025" cy="13906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Окно для изменения категории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A8B2" w14:textId="1D8D0292" w:rsidR="003B78C1" w:rsidRDefault="003B78C1" w:rsidP="003B78C1">
      <w:pPr>
        <w:pStyle w:val="a9"/>
      </w:pPr>
      <w:r>
        <w:t>Рисунок 12 – прототип экранной формы изменения категории</w:t>
      </w:r>
    </w:p>
    <w:p w14:paraId="15B8D669" w14:textId="77777777" w:rsidR="003B78C1" w:rsidRDefault="003B78C1" w:rsidP="003B78C1">
      <w:r>
        <w:t>На прототипе присутствуют:</w:t>
      </w:r>
    </w:p>
    <w:p w14:paraId="6F062DC5" w14:textId="77777777" w:rsidR="003B78C1" w:rsidRDefault="003B78C1" w:rsidP="003B78C1">
      <w:pPr>
        <w:pStyle w:val="a0"/>
      </w:pPr>
      <w:r>
        <w:t>поле для ввода названия;</w:t>
      </w:r>
    </w:p>
    <w:p w14:paraId="5B16BE2C" w14:textId="316F3EEE" w:rsidR="003B78C1" w:rsidRDefault="003B78C1" w:rsidP="003B78C1">
      <w:pPr>
        <w:pStyle w:val="a0"/>
      </w:pPr>
      <w:r>
        <w:t>кнопка «Изменить».</w:t>
      </w:r>
    </w:p>
    <w:p w14:paraId="45A86166" w14:textId="77777777" w:rsidR="003B78C1" w:rsidRPr="003B78C1" w:rsidRDefault="003B78C1" w:rsidP="003B78C1"/>
    <w:p w14:paraId="694CCF6A" w14:textId="20787528" w:rsidR="00AF3FA4" w:rsidRPr="00EC0BD8" w:rsidRDefault="00DD7856" w:rsidP="00DD7856">
      <w:pPr>
        <w:pStyle w:val="2"/>
        <w:rPr>
          <w:sz w:val="28"/>
        </w:rPr>
      </w:pPr>
      <w:bookmarkStart w:id="17" w:name="_Toc179554511"/>
      <w:r w:rsidRPr="00847108">
        <w:lastRenderedPageBreak/>
        <w:t>Требования к функциональным характеристикам</w:t>
      </w:r>
      <w:bookmarkEnd w:id="17"/>
    </w:p>
    <w:p w14:paraId="50259577" w14:textId="69B3BC18" w:rsidR="00DD7856" w:rsidRPr="00B84945" w:rsidRDefault="00CC5A4C" w:rsidP="009E69AC">
      <w:pPr>
        <w:ind w:firstLine="709"/>
      </w:pPr>
      <w:r>
        <w:t>В приложении “Информационная система для магазина аниме атрибутики” должны быть реализованы следующие функции</w:t>
      </w:r>
      <w:r w:rsidR="00F641C4">
        <w:rPr>
          <w:rStyle w:val="normaltextrun"/>
          <w:color w:val="000000"/>
          <w:bdr w:val="none" w:sz="0" w:space="0" w:color="auto" w:frame="1"/>
        </w:rPr>
        <w:t>:</w:t>
      </w:r>
    </w:p>
    <w:p w14:paraId="64DBBCA1" w14:textId="0A8A16A2" w:rsidR="00DD7856" w:rsidRDefault="00E00E13" w:rsidP="00CC5A4C">
      <w:pPr>
        <w:pStyle w:val="a0"/>
        <w:ind w:left="709" w:hanging="425"/>
      </w:pPr>
      <w:r>
        <w:t>изменение, удаление или добавление товаров в БД</w:t>
      </w:r>
      <w:r w:rsidR="00CC5A4C">
        <w:t>:</w:t>
      </w:r>
    </w:p>
    <w:p w14:paraId="1A9D7A0A" w14:textId="5BCE278D" w:rsidR="00CC5A4C" w:rsidRPr="00AC0935" w:rsidRDefault="00AC0935" w:rsidP="00CC5A4C">
      <w:pPr>
        <w:pStyle w:val="a0"/>
        <w:numPr>
          <w:ilvl w:val="1"/>
          <w:numId w:val="1"/>
        </w:numPr>
        <w:ind w:left="993" w:hanging="426"/>
      </w:pPr>
      <w:r>
        <w:t>и</w:t>
      </w:r>
      <w:r w:rsidRPr="001E52A6">
        <w:t>зменение информации о существующе</w:t>
      </w:r>
      <w:r>
        <w:t>м</w:t>
      </w:r>
      <w:r w:rsidRPr="001E52A6">
        <w:t xml:space="preserve"> </w:t>
      </w:r>
      <w:r>
        <w:t>товаре</w:t>
      </w:r>
      <w:r w:rsidRPr="001E52A6">
        <w:t xml:space="preserve"> с возможностью редактирования названия, </w:t>
      </w:r>
      <w:r>
        <w:t>цены</w:t>
      </w:r>
      <w:r w:rsidRPr="001E52A6">
        <w:t xml:space="preserve">, количества и </w:t>
      </w:r>
      <w:r>
        <w:t>категории</w:t>
      </w:r>
      <w:r w:rsidRPr="00AC0935">
        <w:t>;</w:t>
      </w:r>
    </w:p>
    <w:p w14:paraId="648FEB9E" w14:textId="358A0142" w:rsidR="00AC0935" w:rsidRDefault="00AC0935" w:rsidP="00CC5A4C">
      <w:pPr>
        <w:pStyle w:val="a0"/>
        <w:numPr>
          <w:ilvl w:val="1"/>
          <w:numId w:val="1"/>
        </w:numPr>
        <w:ind w:left="993" w:hanging="426"/>
      </w:pPr>
      <w:r>
        <w:t xml:space="preserve">удаление товара с указанным </w:t>
      </w:r>
      <w:r>
        <w:rPr>
          <w:lang w:val="en-US"/>
        </w:rPr>
        <w:t>ID</w:t>
      </w:r>
      <w:r>
        <w:t xml:space="preserve"> из базы данных</w:t>
      </w:r>
      <w:r w:rsidRPr="00AC0935">
        <w:t>;</w:t>
      </w:r>
    </w:p>
    <w:p w14:paraId="10A5DEC3" w14:textId="48C5DC63" w:rsidR="00AC0935" w:rsidRDefault="00AC0935" w:rsidP="00CC5A4C">
      <w:pPr>
        <w:pStyle w:val="a0"/>
        <w:numPr>
          <w:ilvl w:val="1"/>
          <w:numId w:val="1"/>
        </w:numPr>
        <w:ind w:left="993" w:hanging="426"/>
      </w:pPr>
      <w:r>
        <w:t>д</w:t>
      </w:r>
      <w:r w:rsidRPr="001E52A6">
        <w:t>обавление ново</w:t>
      </w:r>
      <w:r>
        <w:t>го</w:t>
      </w:r>
      <w:r w:rsidRPr="001E52A6">
        <w:t xml:space="preserve"> </w:t>
      </w:r>
      <w:r>
        <w:t>товара</w:t>
      </w:r>
      <w:r w:rsidRPr="001E52A6">
        <w:t xml:space="preserve"> в базу данных с указанием названия, </w:t>
      </w:r>
      <w:r>
        <w:t>цены, количества и категории.</w:t>
      </w:r>
    </w:p>
    <w:p w14:paraId="5BA38183" w14:textId="310DD910" w:rsidR="00174101" w:rsidRDefault="00174101" w:rsidP="00174101">
      <w:pPr>
        <w:pStyle w:val="a0"/>
        <w:ind w:left="709" w:hanging="425"/>
      </w:pPr>
      <w:r>
        <w:t xml:space="preserve">изменение, удаление или добавление </w:t>
      </w:r>
      <w:r>
        <w:t>категорий</w:t>
      </w:r>
      <w:r>
        <w:t xml:space="preserve"> в БД:</w:t>
      </w:r>
    </w:p>
    <w:p w14:paraId="2AAC7162" w14:textId="29311171" w:rsidR="00174101" w:rsidRPr="00AC0935" w:rsidRDefault="00174101" w:rsidP="00174101">
      <w:pPr>
        <w:pStyle w:val="a0"/>
        <w:numPr>
          <w:ilvl w:val="1"/>
          <w:numId w:val="1"/>
        </w:numPr>
        <w:ind w:left="993" w:hanging="426"/>
      </w:pPr>
      <w:r>
        <w:t>и</w:t>
      </w:r>
      <w:r w:rsidRPr="001E52A6">
        <w:t>зменение информации о существующе</w:t>
      </w:r>
      <w:r>
        <w:t>й</w:t>
      </w:r>
      <w:r w:rsidRPr="001E52A6">
        <w:t xml:space="preserve"> </w:t>
      </w:r>
      <w:r>
        <w:t>категории</w:t>
      </w:r>
      <w:r w:rsidRPr="001E52A6">
        <w:t xml:space="preserve"> с возможностью редактирования названия</w:t>
      </w:r>
      <w:r w:rsidRPr="00AC0935">
        <w:t>;</w:t>
      </w:r>
    </w:p>
    <w:p w14:paraId="34867A91" w14:textId="6AA4AF14" w:rsidR="00174101" w:rsidRDefault="00174101" w:rsidP="00174101">
      <w:pPr>
        <w:pStyle w:val="a0"/>
        <w:numPr>
          <w:ilvl w:val="1"/>
          <w:numId w:val="1"/>
        </w:numPr>
        <w:ind w:left="993" w:hanging="426"/>
      </w:pPr>
      <w:r>
        <w:t xml:space="preserve">удаление </w:t>
      </w:r>
      <w:r>
        <w:t>категории</w:t>
      </w:r>
      <w:r>
        <w:t xml:space="preserve"> с указанным </w:t>
      </w:r>
      <w:r>
        <w:rPr>
          <w:lang w:val="en-US"/>
        </w:rPr>
        <w:t>ID</w:t>
      </w:r>
      <w:r>
        <w:t xml:space="preserve"> из базы данных</w:t>
      </w:r>
      <w:r w:rsidRPr="00AC0935">
        <w:t>;</w:t>
      </w:r>
    </w:p>
    <w:p w14:paraId="62ACA268" w14:textId="5C42001E" w:rsidR="00174101" w:rsidRDefault="00174101" w:rsidP="00174101">
      <w:pPr>
        <w:pStyle w:val="a0"/>
        <w:numPr>
          <w:ilvl w:val="1"/>
          <w:numId w:val="1"/>
        </w:numPr>
        <w:ind w:hanging="449"/>
      </w:pPr>
      <w:r>
        <w:t>д</w:t>
      </w:r>
      <w:r w:rsidRPr="001E52A6">
        <w:t>обавление ново</w:t>
      </w:r>
      <w:r>
        <w:t>й</w:t>
      </w:r>
      <w:r w:rsidRPr="001E52A6">
        <w:t xml:space="preserve"> </w:t>
      </w:r>
      <w:r>
        <w:t>категории</w:t>
      </w:r>
      <w:r w:rsidRPr="001E52A6">
        <w:t xml:space="preserve"> в базу данных с указанием названия</w:t>
      </w:r>
      <w:r>
        <w:t>.</w:t>
      </w:r>
    </w:p>
    <w:p w14:paraId="546858A3" w14:textId="261AD144" w:rsidR="00B142AC" w:rsidRDefault="00E00E13" w:rsidP="00AC0935">
      <w:pPr>
        <w:pStyle w:val="a0"/>
        <w:ind w:left="709" w:hanging="425"/>
      </w:pPr>
      <w:r>
        <w:t>просмотр всех товаров, добавленных в БД</w:t>
      </w:r>
      <w:r w:rsidR="00A92A59">
        <w:t>;</w:t>
      </w:r>
    </w:p>
    <w:p w14:paraId="558CB670" w14:textId="1B925DF9" w:rsidR="00AC0935" w:rsidRDefault="0044781C" w:rsidP="0044781C">
      <w:pPr>
        <w:pStyle w:val="a0"/>
        <w:ind w:left="993" w:hanging="425"/>
      </w:pPr>
      <w:r>
        <w:t>о</w:t>
      </w:r>
      <w:r w:rsidRPr="0044781C">
        <w:t>тображение списка всех товаров, хранящихся в базе данных, с деталями, такими как название, описание, цена</w:t>
      </w:r>
      <w:r>
        <w:t>, количество и категория</w:t>
      </w:r>
      <w:r w:rsidRPr="0044781C">
        <w:t>.</w:t>
      </w:r>
    </w:p>
    <w:p w14:paraId="76C05F24" w14:textId="7A25290C" w:rsidR="00A92A59" w:rsidRDefault="00E00E13" w:rsidP="0044781C">
      <w:pPr>
        <w:pStyle w:val="a0"/>
        <w:ind w:left="709" w:hanging="425"/>
      </w:pPr>
      <w:r>
        <w:t>поиск определенного товара в БД</w:t>
      </w:r>
      <w:r w:rsidR="00A92A59">
        <w:t>;</w:t>
      </w:r>
    </w:p>
    <w:p w14:paraId="3B69A72D" w14:textId="5BC03826" w:rsidR="0044781C" w:rsidRDefault="0044781C" w:rsidP="0044781C">
      <w:pPr>
        <w:pStyle w:val="a0"/>
        <w:ind w:left="993" w:hanging="425"/>
      </w:pPr>
      <w:r>
        <w:t>поиск товара в базе данных по его названию.</w:t>
      </w:r>
    </w:p>
    <w:p w14:paraId="78105274" w14:textId="2E278A25" w:rsidR="00A92A59" w:rsidRDefault="00E00E13" w:rsidP="0044781C">
      <w:pPr>
        <w:pStyle w:val="a0"/>
        <w:ind w:left="709" w:hanging="425"/>
      </w:pPr>
      <w:r>
        <w:t>фильтрация товаров по категориям</w:t>
      </w:r>
      <w:r w:rsidR="00E726BA">
        <w:t>;</w:t>
      </w:r>
    </w:p>
    <w:p w14:paraId="6DCAB6F9" w14:textId="56183A40" w:rsidR="0044781C" w:rsidRDefault="0044781C" w:rsidP="0044781C">
      <w:pPr>
        <w:pStyle w:val="a0"/>
        <w:ind w:left="993" w:hanging="426"/>
      </w:pPr>
      <w:r>
        <w:t>фильтрация списка товаров в соответствии с выбранной категорией.</w:t>
      </w:r>
    </w:p>
    <w:p w14:paraId="2CE5FE26" w14:textId="2682BE7F" w:rsidR="00E726BA" w:rsidRDefault="008F1068" w:rsidP="0044781C">
      <w:pPr>
        <w:pStyle w:val="a0"/>
        <w:ind w:left="709" w:hanging="425"/>
      </w:pPr>
      <w:r>
        <w:t>оформление заказ</w:t>
      </w:r>
      <w:r w:rsidR="00CC5A4C">
        <w:t>а и добавление его в БД.</w:t>
      </w:r>
    </w:p>
    <w:p w14:paraId="09535557" w14:textId="41FF5EA3" w:rsidR="0044781C" w:rsidRDefault="0044781C" w:rsidP="0044781C">
      <w:pPr>
        <w:pStyle w:val="a0"/>
        <w:ind w:left="993" w:hanging="426"/>
      </w:pPr>
      <w:r>
        <w:t>с</w:t>
      </w:r>
      <w:r w:rsidRPr="0044781C">
        <w:t>оздание новой записи в базе данных о заказе с информацией о выбранных товарах, включая название, цену каждого товара, общее количество и общую сумму заказа.</w:t>
      </w:r>
    </w:p>
    <w:p w14:paraId="2435F263" w14:textId="2161A159" w:rsidR="00E0050A" w:rsidRPr="00EC0BD8" w:rsidRDefault="00E0050A" w:rsidP="00E0050A">
      <w:pPr>
        <w:pStyle w:val="2"/>
        <w:rPr>
          <w:sz w:val="28"/>
        </w:rPr>
      </w:pPr>
      <w:bookmarkStart w:id="18" w:name="_Toc179554512"/>
      <w:r w:rsidRPr="00847108">
        <w:t>Требования к видам обеспечения</w:t>
      </w:r>
      <w:bookmarkEnd w:id="18"/>
    </w:p>
    <w:p w14:paraId="5623B688" w14:textId="6F3B219B" w:rsidR="000E5DF8" w:rsidRDefault="004B4580" w:rsidP="00665F4D">
      <w:pPr>
        <w:pStyle w:val="3"/>
        <w:ind w:left="0" w:firstLine="851"/>
        <w:rPr>
          <w:sz w:val="28"/>
        </w:rPr>
      </w:pPr>
      <w:bookmarkStart w:id="19" w:name="_Toc179554513"/>
      <w:r w:rsidRPr="00847108">
        <w:t>Требования к математическому обеспечению</w:t>
      </w:r>
      <w:bookmarkEnd w:id="19"/>
    </w:p>
    <w:p w14:paraId="4A85206F" w14:textId="5ED6F1BA" w:rsidR="006E45C2" w:rsidRPr="006E45C2" w:rsidRDefault="006E45C2" w:rsidP="009E69AC">
      <w:pPr>
        <w:ind w:firstLine="709"/>
      </w:pPr>
      <w:r>
        <w:t>Требования к математическому обеспечению не предъявляются.</w:t>
      </w:r>
    </w:p>
    <w:p w14:paraId="3CE1231A" w14:textId="5A19331A" w:rsidR="000E5DF8" w:rsidRPr="00EC0BD8" w:rsidRDefault="000E5DF8" w:rsidP="00665F4D">
      <w:pPr>
        <w:pStyle w:val="3"/>
        <w:ind w:left="0" w:firstLine="851"/>
        <w:rPr>
          <w:sz w:val="28"/>
        </w:rPr>
      </w:pPr>
      <w:bookmarkStart w:id="20" w:name="_Toc179554514"/>
      <w:r w:rsidRPr="00847108">
        <w:lastRenderedPageBreak/>
        <w:t>Требования к информационному обеспечению</w:t>
      </w:r>
      <w:bookmarkEnd w:id="20"/>
    </w:p>
    <w:p w14:paraId="0C64D172" w14:textId="23D351A8" w:rsidR="00003A29" w:rsidRDefault="00003A29" w:rsidP="00665F4D">
      <w:pPr>
        <w:pStyle w:val="4"/>
        <w:ind w:left="0" w:firstLine="851"/>
      </w:pPr>
      <w:r>
        <w:t>Требования к форматам хранения данных</w:t>
      </w:r>
    </w:p>
    <w:p w14:paraId="66DB4A70" w14:textId="4C0C4114" w:rsidR="00E06B13" w:rsidRDefault="00E06B13" w:rsidP="009E69AC">
      <w:pPr>
        <w:ind w:firstLine="709"/>
      </w:pPr>
      <w:r w:rsidRPr="00E06B13">
        <w:t>Для разраб</w:t>
      </w:r>
      <w:r>
        <w:t>отки информационной системы для магазина аниме атрибутики рекомендую</w:t>
      </w:r>
      <w:r w:rsidRPr="00E06B13">
        <w:t>тся следующие требования к форматам хранения данных:</w:t>
      </w:r>
    </w:p>
    <w:p w14:paraId="53646A4D" w14:textId="59414CC5" w:rsidR="00E06B13" w:rsidRDefault="00E06B13" w:rsidP="009E69AC">
      <w:pPr>
        <w:pStyle w:val="a0"/>
      </w:pPr>
      <w:r>
        <w:t>ИС использует</w:t>
      </w:r>
      <w:r w:rsidR="008510A0">
        <w:t xml:space="preserve"> Maria</w:t>
      </w:r>
      <w:r w:rsidR="008510A0">
        <w:rPr>
          <w:lang w:val="en-US"/>
        </w:rPr>
        <w:t>DB</w:t>
      </w:r>
      <w:r w:rsidRPr="00E06B13">
        <w:t xml:space="preserve"> в качестве системы управления базами данных. Это популяр</w:t>
      </w:r>
      <w:r w:rsidR="009E69AC">
        <w:t>ная и надежная реляционная СУБД;</w:t>
      </w:r>
    </w:p>
    <w:p w14:paraId="156778CA" w14:textId="2B0D0DF8" w:rsidR="006968E5" w:rsidRDefault="006968E5" w:rsidP="009E69AC">
      <w:pPr>
        <w:pStyle w:val="a0"/>
      </w:pPr>
      <w:r w:rsidRPr="006968E5">
        <w:t xml:space="preserve">Данные должны храниться на удаленном сервере, чтобы обеспечить централизованный доступ и управление данными. Это позволит обеспечить </w:t>
      </w:r>
      <w:r w:rsidR="009E69AC">
        <w:t>гибкость и безопасность данных;</w:t>
      </w:r>
    </w:p>
    <w:p w14:paraId="3715213B" w14:textId="45033464" w:rsidR="006968E5" w:rsidRPr="00003A29" w:rsidRDefault="006968E5" w:rsidP="009E69AC">
      <w:pPr>
        <w:pStyle w:val="a0"/>
      </w:pPr>
      <w:r w:rsidRPr="006968E5">
        <w:t>Файл</w:t>
      </w:r>
      <w:r w:rsidR="008510A0">
        <w:t>ы данных и таблиц в Maria</w:t>
      </w:r>
      <w:r w:rsidR="008510A0">
        <w:rPr>
          <w:lang w:val="en-US"/>
        </w:rPr>
        <w:t>DB</w:t>
      </w:r>
      <w:r w:rsidRPr="006968E5">
        <w:t xml:space="preserve"> имеют расширение .ibd.</w:t>
      </w:r>
    </w:p>
    <w:p w14:paraId="27CB9D5F" w14:textId="54D108B8" w:rsidR="00FE58D2" w:rsidRPr="00EC0BD8" w:rsidRDefault="00FE58D2" w:rsidP="00665F4D">
      <w:pPr>
        <w:pStyle w:val="4"/>
        <w:ind w:left="0" w:firstLine="851"/>
        <w:rPr>
          <w:sz w:val="28"/>
        </w:rPr>
      </w:pPr>
      <w:r w:rsidRPr="00847108">
        <w:t>Требования к техническому обеспечению</w:t>
      </w:r>
    </w:p>
    <w:p w14:paraId="0F88D465" w14:textId="57E72597" w:rsidR="00FE58D2" w:rsidRPr="00FE58D2" w:rsidRDefault="00FE58D2" w:rsidP="009E69AC">
      <w:pPr>
        <w:ind w:firstLine="709"/>
      </w:pPr>
      <w:r>
        <w:t>Техническое обеспечение</w:t>
      </w:r>
      <w:r w:rsidR="006F3BA7">
        <w:t xml:space="preserve"> должно </w:t>
      </w:r>
      <w:r w:rsidR="006E45C2">
        <w:t>удовлетворять следующим</w:t>
      </w:r>
      <w:r>
        <w:t xml:space="preserve"> требования</w:t>
      </w:r>
      <w:r w:rsidR="006E45C2">
        <w:t>м</w:t>
      </w:r>
      <w:r>
        <w:t>:</w:t>
      </w:r>
    </w:p>
    <w:p w14:paraId="3095F8A0" w14:textId="5F323E57" w:rsidR="006E45C2" w:rsidRPr="00E726BA" w:rsidRDefault="00E726BA" w:rsidP="00E726BA">
      <w:pPr>
        <w:pStyle w:val="a0"/>
      </w:pPr>
      <w:r w:rsidRPr="00E726BA">
        <w:t xml:space="preserve">Программное обеспечение – </w:t>
      </w:r>
      <w:r w:rsidR="00A75568">
        <w:t xml:space="preserve">ПК с </w:t>
      </w:r>
      <w:r w:rsidRPr="00E726BA">
        <w:t>о</w:t>
      </w:r>
      <w:r w:rsidR="00A75568">
        <w:t>перационной системой</w:t>
      </w:r>
      <w:r w:rsidRPr="00E726BA">
        <w:t xml:space="preserve"> Windows</w:t>
      </w:r>
      <w:r w:rsidR="00A75568">
        <w:t>;</w:t>
      </w:r>
    </w:p>
    <w:p w14:paraId="55828B7A" w14:textId="3F1CA562" w:rsidR="006E45C2" w:rsidRPr="00E726BA" w:rsidRDefault="006E45C2" w:rsidP="00E726BA">
      <w:pPr>
        <w:pStyle w:val="a0"/>
      </w:pPr>
      <w:r w:rsidRPr="00E726BA">
        <w:t>Г</w:t>
      </w:r>
      <w:r w:rsidR="00E726BA" w:rsidRPr="00E726BA">
        <w:t>рафический интерфейс – м</w:t>
      </w:r>
      <w:r w:rsidRPr="00E726BA">
        <w:t>инималь</w:t>
      </w:r>
      <w:r w:rsidR="00A75568">
        <w:t>ное разрешение экрана 800х600;</w:t>
      </w:r>
    </w:p>
    <w:p w14:paraId="50DC6D6A" w14:textId="2FE3406C" w:rsidR="006E45C2" w:rsidRPr="00E726BA" w:rsidRDefault="006E45C2" w:rsidP="00E726BA">
      <w:pPr>
        <w:pStyle w:val="a0"/>
      </w:pPr>
      <w:r w:rsidRPr="00E726BA">
        <w:t>У</w:t>
      </w:r>
      <w:r w:rsidR="00E726BA" w:rsidRPr="00E726BA">
        <w:t>стройства ввода – к</w:t>
      </w:r>
      <w:r w:rsidR="00A75568">
        <w:t>лавиатура;</w:t>
      </w:r>
    </w:p>
    <w:p w14:paraId="687383B5" w14:textId="6DAEC7E2" w:rsidR="00FE58D2" w:rsidRDefault="006E45C2" w:rsidP="00E726BA">
      <w:pPr>
        <w:pStyle w:val="a0"/>
      </w:pPr>
      <w:r w:rsidRPr="00E726BA">
        <w:t>У</w:t>
      </w:r>
      <w:r w:rsidR="00E726BA" w:rsidRPr="00E726BA">
        <w:t>стройства вывода – м</w:t>
      </w:r>
      <w:r w:rsidR="006968E5">
        <w:t>онитор;</w:t>
      </w:r>
    </w:p>
    <w:p w14:paraId="65371020" w14:textId="2A32E58B" w:rsidR="006968E5" w:rsidRPr="00665F4D" w:rsidRDefault="006968E5" w:rsidP="00E726BA">
      <w:pPr>
        <w:pStyle w:val="a0"/>
      </w:pPr>
      <w:r>
        <w:t>СУБД</w:t>
      </w:r>
      <w:r w:rsidR="008510A0">
        <w:rPr>
          <w:lang w:val="en-US"/>
        </w:rPr>
        <w:t xml:space="preserve"> – MariaDB</w:t>
      </w:r>
      <w:r>
        <w:rPr>
          <w:lang w:val="en-US"/>
        </w:rPr>
        <w:t>.</w:t>
      </w:r>
    </w:p>
    <w:p w14:paraId="6F986E9F" w14:textId="606BEC8C" w:rsidR="00665F4D" w:rsidRPr="001065FD" w:rsidRDefault="00665F4D" w:rsidP="00665F4D">
      <w:pPr>
        <w:pStyle w:val="4"/>
        <w:ind w:left="0" w:firstLine="851"/>
      </w:pPr>
      <w:r w:rsidRPr="001065FD">
        <w:t>Требования к лингвистическому обеспечению</w:t>
      </w:r>
    </w:p>
    <w:p w14:paraId="5209F2E7" w14:textId="017797BE" w:rsidR="001065FD" w:rsidRPr="001065FD" w:rsidRDefault="001065FD" w:rsidP="001065FD">
      <w:pPr>
        <w:rPr>
          <w:highlight w:val="yellow"/>
        </w:rPr>
      </w:pPr>
      <w:r w:rsidRPr="001065FD">
        <w:t>Информационная система должна обеспечивать полную поддержку русского языка.</w:t>
      </w:r>
    </w:p>
    <w:p w14:paraId="18B15017" w14:textId="5556C040" w:rsidR="00665F4D" w:rsidRPr="001065FD" w:rsidRDefault="00665F4D" w:rsidP="00665F4D">
      <w:pPr>
        <w:pStyle w:val="4"/>
        <w:ind w:left="0" w:firstLine="851"/>
      </w:pPr>
      <w:r w:rsidRPr="001065FD">
        <w:t>Требования к организационному обеспечению</w:t>
      </w:r>
    </w:p>
    <w:p w14:paraId="7C46EDC8" w14:textId="481D1D3F" w:rsidR="001065FD" w:rsidRPr="001065FD" w:rsidRDefault="001065FD" w:rsidP="001065FD">
      <w:pPr>
        <w:rPr>
          <w:highlight w:val="yellow"/>
        </w:rPr>
      </w:pPr>
      <w:r w:rsidRPr="00063DFB">
        <w:t>Требования к организационному обеспечению</w:t>
      </w:r>
      <w:r>
        <w:t xml:space="preserve"> не предъявляются.</w:t>
      </w:r>
    </w:p>
    <w:p w14:paraId="7DAE21D1" w14:textId="096058A0" w:rsidR="00665F4D" w:rsidRPr="001065FD" w:rsidRDefault="00665F4D" w:rsidP="00665F4D">
      <w:pPr>
        <w:pStyle w:val="3"/>
        <w:ind w:left="0" w:firstLine="851"/>
      </w:pPr>
      <w:bookmarkStart w:id="21" w:name="_Toc179554515"/>
      <w:r w:rsidRPr="001065FD">
        <w:t>Требования к численности и квалификации персонала</w:t>
      </w:r>
      <w:bookmarkEnd w:id="21"/>
    </w:p>
    <w:p w14:paraId="67674A8B" w14:textId="00A3B4C1" w:rsidR="001065FD" w:rsidRPr="001065FD" w:rsidRDefault="001065FD" w:rsidP="001065FD">
      <w:pPr>
        <w:rPr>
          <w:highlight w:val="yellow"/>
        </w:rPr>
      </w:pPr>
      <w:r>
        <w:t>Требования к численности и квалификации персонала не предъявляются.</w:t>
      </w:r>
    </w:p>
    <w:p w14:paraId="11E3D28A" w14:textId="319DA04D" w:rsidR="00665F4D" w:rsidRPr="001065FD" w:rsidRDefault="00665F4D" w:rsidP="00665F4D">
      <w:pPr>
        <w:pStyle w:val="3"/>
        <w:ind w:left="0" w:firstLine="851"/>
      </w:pPr>
      <w:bookmarkStart w:id="22" w:name="_Toc179554516"/>
      <w:r w:rsidRPr="001065FD">
        <w:t>Требования к показательным назначениям</w:t>
      </w:r>
      <w:bookmarkEnd w:id="22"/>
    </w:p>
    <w:p w14:paraId="68CF456F" w14:textId="77777777" w:rsidR="001065FD" w:rsidRDefault="001065FD" w:rsidP="001065FD">
      <w:r>
        <w:t>ИС должна соответствовать следующим требованиям:</w:t>
      </w:r>
    </w:p>
    <w:p w14:paraId="65EDA491" w14:textId="7971AF15" w:rsidR="001065FD" w:rsidRPr="001065FD" w:rsidRDefault="001065FD" w:rsidP="001065FD">
      <w:pPr>
        <w:pStyle w:val="a0"/>
        <w:numPr>
          <w:ilvl w:val="0"/>
          <w:numId w:val="53"/>
        </w:numPr>
      </w:pPr>
      <w:r w:rsidRPr="001065FD">
        <w:t>В процессе разработки должн</w:t>
      </w:r>
      <w:r>
        <w:t>а</w:t>
      </w:r>
      <w:r w:rsidRPr="001065FD">
        <w:t xml:space="preserve"> быть реализова</w:t>
      </w:r>
      <w:r>
        <w:t>на панель управления базой данных для администратора</w:t>
      </w:r>
      <w:r w:rsidRPr="001065FD">
        <w:t>.</w:t>
      </w:r>
    </w:p>
    <w:p w14:paraId="57C891DA" w14:textId="5CAAAD72" w:rsidR="00FE58D2" w:rsidRPr="00EC0BD8" w:rsidRDefault="00FE58D2" w:rsidP="00B46388">
      <w:pPr>
        <w:pStyle w:val="3"/>
        <w:ind w:left="0" w:firstLine="851"/>
        <w:rPr>
          <w:sz w:val="28"/>
        </w:rPr>
      </w:pPr>
      <w:bookmarkStart w:id="23" w:name="_Toc179554517"/>
      <w:r w:rsidRPr="00847108">
        <w:lastRenderedPageBreak/>
        <w:t>Требования к надежности</w:t>
      </w:r>
      <w:bookmarkEnd w:id="23"/>
    </w:p>
    <w:p w14:paraId="33558B92" w14:textId="131B4195" w:rsidR="00142B08" w:rsidRDefault="004C0D9A" w:rsidP="009E69AC">
      <w:pPr>
        <w:pStyle w:val="a0"/>
        <w:numPr>
          <w:ilvl w:val="0"/>
          <w:numId w:val="0"/>
        </w:numPr>
        <w:ind w:firstLine="709"/>
      </w:pPr>
      <w:r>
        <w:t>Надежное</w:t>
      </w:r>
      <w:r w:rsidR="004331E1">
        <w:t xml:space="preserve"> функционирование ИС</w:t>
      </w:r>
      <w:r w:rsidR="00142B08">
        <w:t xml:space="preserve"> должно быть обеспечено выполнением Заказчиком совокупности организационно-технических мероприятий, перечень которых приведен ниже:</w:t>
      </w:r>
    </w:p>
    <w:p w14:paraId="45C765BA" w14:textId="47A66007" w:rsidR="00142B08" w:rsidRDefault="00142B08" w:rsidP="004C0D9A">
      <w:pPr>
        <w:pStyle w:val="a0"/>
      </w:pPr>
      <w:r>
        <w:t>организацией бесперебойного питания технических средств;</w:t>
      </w:r>
    </w:p>
    <w:p w14:paraId="0D965CED" w14:textId="77777777" w:rsidR="00142B08" w:rsidRDefault="00142B08" w:rsidP="00142B08">
      <w:pPr>
        <w:pStyle w:val="a0"/>
      </w:pPr>
      <w:r>
        <w:t>регулярным выполнением рекомендаций Министерства труда и социального развития РФ, изложенных в Постановлении от 23 июля 1998 г. «Об утверждении межотраслевых типовых норм времени на работы по сервисному обслуживанию ПЭВМ и оргтехники и сопровождению программных средств»;</w:t>
      </w:r>
    </w:p>
    <w:p w14:paraId="59B98E4F" w14:textId="1FA2CA01" w:rsidR="00FE58D2" w:rsidRPr="00142B08" w:rsidRDefault="00142B08" w:rsidP="00142B08">
      <w:pPr>
        <w:pStyle w:val="a0"/>
      </w:pPr>
      <w:r>
        <w:t>регулярным выполнением требований ГОСТ 51188-98. Защита инфоpмации. Испытания пpогpаммных сpедств на наличие компьютеpных виpусов.</w:t>
      </w:r>
    </w:p>
    <w:p w14:paraId="4112FBE0" w14:textId="6C826CB7" w:rsidR="006F3BA7" w:rsidRPr="005E75E7" w:rsidRDefault="006F3BA7" w:rsidP="00B46388">
      <w:pPr>
        <w:pStyle w:val="3"/>
        <w:ind w:left="0" w:firstLine="851"/>
        <w:rPr>
          <w:sz w:val="28"/>
        </w:rPr>
      </w:pPr>
      <w:bookmarkStart w:id="24" w:name="_Toc179554518"/>
      <w:r w:rsidRPr="00847108">
        <w:t>Требования к безопасности</w:t>
      </w:r>
      <w:bookmarkEnd w:id="24"/>
    </w:p>
    <w:p w14:paraId="62919EF1" w14:textId="7488049A" w:rsidR="006F3BA7" w:rsidRDefault="004331E1" w:rsidP="009E69AC">
      <w:pPr>
        <w:ind w:firstLine="709"/>
      </w:pPr>
      <w:r>
        <w:t>Система должна</w:t>
      </w:r>
      <w:r w:rsidR="006F3BA7" w:rsidRPr="005E75E7">
        <w:t xml:space="preserve"> соответствовать</w:t>
      </w:r>
      <w:r w:rsidR="006F3BA7">
        <w:t xml:space="preserve"> след</w:t>
      </w:r>
      <w:r w:rsidR="005E75E7">
        <w:t>ующим требованиям</w:t>
      </w:r>
      <w:r w:rsidR="006F3BA7">
        <w:t>:</w:t>
      </w:r>
    </w:p>
    <w:p w14:paraId="44C1542D" w14:textId="2ECEF87E" w:rsidR="00FE58D2" w:rsidRPr="005E75E7" w:rsidRDefault="004331E1" w:rsidP="005E75E7">
      <w:pPr>
        <w:pStyle w:val="a0"/>
      </w:pPr>
      <w:r>
        <w:t>ИС</w:t>
      </w:r>
      <w:r w:rsidR="006F3BA7" w:rsidRPr="005E75E7">
        <w:t xml:space="preserve"> не должна собирать, хранить или передавать личные данны</w:t>
      </w:r>
      <w:r w:rsidR="005E75E7" w:rsidRPr="005E75E7">
        <w:t>е пользователей без их согласия.</w:t>
      </w:r>
    </w:p>
    <w:p w14:paraId="5A587B0D" w14:textId="1AB502D3" w:rsidR="000E2551" w:rsidRPr="00EC0BD8" w:rsidRDefault="000E2551" w:rsidP="00B46388">
      <w:pPr>
        <w:pStyle w:val="3"/>
        <w:ind w:left="0" w:firstLine="851"/>
        <w:rPr>
          <w:sz w:val="28"/>
        </w:rPr>
      </w:pPr>
      <w:bookmarkStart w:id="25" w:name="_Toc179554519"/>
      <w:r w:rsidRPr="00847108">
        <w:t>Требования к патентной чистоте</w:t>
      </w:r>
      <w:bookmarkEnd w:id="25"/>
    </w:p>
    <w:p w14:paraId="2D3A1BDD" w14:textId="39821977" w:rsidR="000E2551" w:rsidRPr="000E2551" w:rsidRDefault="004331E1" w:rsidP="009E69AC">
      <w:pPr>
        <w:ind w:firstLine="709"/>
      </w:pPr>
      <w:r>
        <w:t>ИС должна</w:t>
      </w:r>
      <w:r w:rsidR="000E2551">
        <w:t xml:space="preserve"> </w:t>
      </w:r>
      <w:r w:rsidR="005E75E7">
        <w:t>соответствовать следующим</w:t>
      </w:r>
      <w:r w:rsidR="000E2551">
        <w:t xml:space="preserve"> требования</w:t>
      </w:r>
      <w:r w:rsidR="005E75E7">
        <w:t>м</w:t>
      </w:r>
      <w:r w:rsidR="000E2551">
        <w:t>:</w:t>
      </w:r>
    </w:p>
    <w:p w14:paraId="68417FD3" w14:textId="7BBE4A26" w:rsidR="000E2551" w:rsidRPr="005E75E7" w:rsidRDefault="007D6613" w:rsidP="005E75E7">
      <w:pPr>
        <w:pStyle w:val="a0"/>
      </w:pPr>
      <w:r w:rsidRPr="005E75E7">
        <w:t>к</w:t>
      </w:r>
      <w:r w:rsidR="000E2551" w:rsidRPr="005E75E7">
        <w:t>од, использованны</w:t>
      </w:r>
      <w:r w:rsidR="004331E1">
        <w:t>й при написании системы</w:t>
      </w:r>
      <w:r w:rsidR="000E2551" w:rsidRPr="005E75E7">
        <w:t>, должен соответствовать правилам и законам о защите интеллектуальной собственности;</w:t>
      </w:r>
    </w:p>
    <w:p w14:paraId="524D6156" w14:textId="3B4DF63A" w:rsidR="000E2551" w:rsidRDefault="004331E1" w:rsidP="005E75E7">
      <w:pPr>
        <w:pStyle w:val="a0"/>
      </w:pPr>
      <w:r>
        <w:t>система</w:t>
      </w:r>
      <w:r w:rsidR="000E2551" w:rsidRPr="005E75E7">
        <w:t xml:space="preserve"> должна быть создана с использованием открытых и бесплатных платформ и инструментов разработки.</w:t>
      </w:r>
    </w:p>
    <w:p w14:paraId="745A3E10" w14:textId="156F4C4C" w:rsidR="00B46388" w:rsidRPr="001065FD" w:rsidRDefault="00B46388" w:rsidP="00B46388">
      <w:pPr>
        <w:pStyle w:val="3"/>
        <w:ind w:left="0" w:firstLine="851"/>
      </w:pPr>
      <w:bookmarkStart w:id="26" w:name="_Toc179554520"/>
      <w:r w:rsidRPr="001065FD">
        <w:t>Требования к эргономической и технической эстетике</w:t>
      </w:r>
      <w:bookmarkEnd w:id="26"/>
    </w:p>
    <w:p w14:paraId="3AD97F6E" w14:textId="2DC255A0" w:rsidR="001065FD" w:rsidRPr="001065FD" w:rsidRDefault="001065FD" w:rsidP="001065FD">
      <w:r w:rsidRPr="001065FD">
        <w:t>Интерфейс и пользовательская логика работы информационной системы должны быть одинаковыми на всех операционных системах.</w:t>
      </w:r>
    </w:p>
    <w:p w14:paraId="33947994" w14:textId="2DC60F05" w:rsidR="00B46388" w:rsidRPr="001065FD" w:rsidRDefault="00B46388" w:rsidP="00B46388">
      <w:pPr>
        <w:pStyle w:val="3"/>
        <w:ind w:left="0" w:firstLine="851"/>
      </w:pPr>
      <w:bookmarkStart w:id="27" w:name="_Toc179554521"/>
      <w:r w:rsidRPr="001065FD">
        <w:t>Требования к стандартизации и унификации</w:t>
      </w:r>
      <w:bookmarkEnd w:id="27"/>
    </w:p>
    <w:p w14:paraId="5A44BE06" w14:textId="77777777" w:rsidR="001065FD" w:rsidRPr="001065FD" w:rsidRDefault="001065FD" w:rsidP="001065FD">
      <w:r w:rsidRPr="001065FD">
        <w:t xml:space="preserve">Разработка системы должна осуществляться с использованием стандартных методологий функционального моделирования, таких как IDEF0, </w:t>
      </w:r>
      <w:r w:rsidRPr="001065FD">
        <w:rPr>
          <w:lang w:val="en-US"/>
        </w:rPr>
        <w:t>UML</w:t>
      </w:r>
      <w:r w:rsidRPr="001065FD">
        <w:t xml:space="preserve"> и DFD.</w:t>
      </w:r>
    </w:p>
    <w:p w14:paraId="1A3AE21F" w14:textId="77777777" w:rsidR="001065FD" w:rsidRPr="001065FD" w:rsidRDefault="001065FD" w:rsidP="001065FD">
      <w:r w:rsidRPr="001065FD">
        <w:t>Написание комплекта документации регламентирует:</w:t>
      </w:r>
    </w:p>
    <w:p w14:paraId="60016EFD" w14:textId="77777777" w:rsidR="001065FD" w:rsidRPr="001065FD" w:rsidRDefault="001065FD" w:rsidP="001065FD">
      <w:pPr>
        <w:pStyle w:val="a0"/>
        <w:numPr>
          <w:ilvl w:val="0"/>
          <w:numId w:val="54"/>
        </w:numPr>
      </w:pPr>
      <w:r w:rsidRPr="001065FD">
        <w:t>ГОСТ 34.602–2020</w:t>
      </w:r>
      <w:r w:rsidRPr="001065FD">
        <w:rPr>
          <w:lang w:val="en-US"/>
        </w:rPr>
        <w:t>;</w:t>
      </w:r>
    </w:p>
    <w:p w14:paraId="061477CE" w14:textId="320BD4CD" w:rsidR="001065FD" w:rsidRPr="001065FD" w:rsidRDefault="001065FD" w:rsidP="001065FD">
      <w:pPr>
        <w:pStyle w:val="a0"/>
        <w:numPr>
          <w:ilvl w:val="0"/>
          <w:numId w:val="54"/>
        </w:numPr>
      </w:pPr>
      <w:r w:rsidRPr="001065FD">
        <w:rPr>
          <w:lang w:val="en-US"/>
        </w:rPr>
        <w:t>iso-iec-ieee-29148-2011.</w:t>
      </w:r>
    </w:p>
    <w:p w14:paraId="1AF516F9" w14:textId="0D49CEC3" w:rsidR="00B46388" w:rsidRPr="001065FD" w:rsidRDefault="00B46388" w:rsidP="00B46388">
      <w:pPr>
        <w:pStyle w:val="3"/>
        <w:ind w:left="0" w:firstLine="851"/>
      </w:pPr>
      <w:bookmarkStart w:id="28" w:name="_Toc179554522"/>
      <w:r w:rsidRPr="001065FD">
        <w:lastRenderedPageBreak/>
        <w:t>Дополнительные требования</w:t>
      </w:r>
      <w:bookmarkEnd w:id="28"/>
    </w:p>
    <w:p w14:paraId="3548970E" w14:textId="3CD7CDB3" w:rsidR="001065FD" w:rsidRPr="001065FD" w:rsidRDefault="001065FD" w:rsidP="001065FD">
      <w:pPr>
        <w:rPr>
          <w:highlight w:val="yellow"/>
        </w:rPr>
      </w:pPr>
      <w:r>
        <w:t>Дополнительные требования не предъявляются.</w:t>
      </w:r>
    </w:p>
    <w:p w14:paraId="309FDF84" w14:textId="20C4BDE8" w:rsidR="000E2551" w:rsidRPr="00EC0BD8" w:rsidRDefault="000E2551" w:rsidP="000E2551">
      <w:pPr>
        <w:pStyle w:val="2"/>
        <w:rPr>
          <w:sz w:val="28"/>
        </w:rPr>
      </w:pPr>
      <w:bookmarkStart w:id="29" w:name="_Toc179554523"/>
      <w:r w:rsidRPr="00847108">
        <w:t>Требования к перспективам развития</w:t>
      </w:r>
      <w:bookmarkEnd w:id="29"/>
    </w:p>
    <w:p w14:paraId="36B63A4F" w14:textId="6B349DF6" w:rsidR="000E2551" w:rsidRDefault="007703A1" w:rsidP="009E69AC">
      <w:pPr>
        <w:ind w:firstLine="709"/>
      </w:pPr>
      <w:r w:rsidRPr="007703A1">
        <w:t>Дальнейшие перспективы разви</w:t>
      </w:r>
      <w:r w:rsidR="004331E1">
        <w:t>тия ИС</w:t>
      </w:r>
      <w:r w:rsidR="000E2551" w:rsidRPr="007703A1">
        <w:t>:</w:t>
      </w:r>
    </w:p>
    <w:p w14:paraId="480C5757" w14:textId="321661F6" w:rsidR="000E2551" w:rsidRDefault="00D56651" w:rsidP="005E75E7">
      <w:pPr>
        <w:pStyle w:val="a0"/>
      </w:pPr>
      <w:r>
        <w:t>и</w:t>
      </w:r>
      <w:r w:rsidR="004331E1">
        <w:t>нтеграция возможности оплаты товаров онлайн</w:t>
      </w:r>
      <w:r w:rsidR="000E2551" w:rsidRPr="005E75E7">
        <w:t>;</w:t>
      </w:r>
    </w:p>
    <w:p w14:paraId="67364CB4" w14:textId="57D5AE81" w:rsidR="004331E1" w:rsidRPr="005E75E7" w:rsidRDefault="00D56651" w:rsidP="005E75E7">
      <w:pPr>
        <w:pStyle w:val="a0"/>
      </w:pPr>
      <w:r>
        <w:t>расширенная фильтрация товаров.</w:t>
      </w:r>
    </w:p>
    <w:p w14:paraId="3CF56C36" w14:textId="45DBDF4F" w:rsidR="00D97390" w:rsidRPr="00EC0BD8" w:rsidRDefault="00D97390" w:rsidP="00D97390">
      <w:pPr>
        <w:pStyle w:val="1"/>
        <w:rPr>
          <w:sz w:val="28"/>
        </w:rPr>
      </w:pPr>
      <w:bookmarkStart w:id="30" w:name="_Toc179554524"/>
      <w:r w:rsidRPr="00847108">
        <w:lastRenderedPageBreak/>
        <w:t>Состав и содержание работ</w:t>
      </w:r>
      <w:bookmarkEnd w:id="30"/>
    </w:p>
    <w:p w14:paraId="1F12AFDE" w14:textId="264717AA" w:rsidR="00F63CB8" w:rsidRPr="00F63CB8" w:rsidRDefault="00D56651" w:rsidP="009E69AC">
      <w:pPr>
        <w:ind w:firstLine="709"/>
      </w:pPr>
      <w:r>
        <w:t>План разработки системы</w:t>
      </w:r>
      <w:r w:rsidR="00F63CB8">
        <w:t xml:space="preserve"> состоит из:</w:t>
      </w:r>
    </w:p>
    <w:p w14:paraId="69CA4FFC" w14:textId="42E1C3A8" w:rsidR="00D97390" w:rsidRDefault="007703A1" w:rsidP="009E69AC">
      <w:pPr>
        <w:pStyle w:val="a0"/>
        <w:numPr>
          <w:ilvl w:val="0"/>
          <w:numId w:val="0"/>
        </w:numPr>
        <w:ind w:firstLine="709"/>
      </w:pPr>
      <w:r w:rsidRPr="00142B08">
        <w:t xml:space="preserve">Анализ предметной области </w:t>
      </w:r>
      <w:r w:rsidR="00913657" w:rsidRPr="00142B08">
        <w:t>–</w:t>
      </w:r>
      <w:r w:rsidRPr="00142B08">
        <w:t xml:space="preserve"> </w:t>
      </w:r>
      <w:r w:rsidR="00E3171E" w:rsidRPr="00E3171E">
        <w:t>в этом этапе проходит написание технического зад</w:t>
      </w:r>
      <w:r w:rsidR="00D56651">
        <w:t>ания, определение концепции системы</w:t>
      </w:r>
      <w:r w:rsidR="00E3171E" w:rsidRPr="00E3171E">
        <w:t xml:space="preserve">, </w:t>
      </w:r>
      <w:r w:rsidR="00D56651">
        <w:t>выбор языка программирования и библиотек, создание идеи системы</w:t>
      </w:r>
      <w:r w:rsidR="00E3171E">
        <w:t>.</w:t>
      </w:r>
    </w:p>
    <w:p w14:paraId="3EF6FD8D" w14:textId="6F0F0077" w:rsidR="00E3171E" w:rsidRDefault="00E3171E" w:rsidP="009E69AC">
      <w:pPr>
        <w:pStyle w:val="a0"/>
        <w:numPr>
          <w:ilvl w:val="0"/>
          <w:numId w:val="0"/>
        </w:numPr>
        <w:ind w:firstLine="709"/>
      </w:pPr>
      <w:r>
        <w:t>Создание дизайна – в этом этапе происходит разработка дизайна</w:t>
      </w:r>
      <w:r w:rsidR="00142B08" w:rsidRPr="00142B08">
        <w:t xml:space="preserve">, </w:t>
      </w:r>
      <w:r w:rsidR="00D56651">
        <w:t>в</w:t>
      </w:r>
      <w:r w:rsidR="00EC116E">
        <w:t>ключая отрисовку элементов приложения</w:t>
      </w:r>
      <w:r w:rsidR="00D56651">
        <w:t xml:space="preserve"> и разработку функционала</w:t>
      </w:r>
      <w:r w:rsidR="00142B08" w:rsidRPr="00142B08">
        <w:t>.</w:t>
      </w:r>
    </w:p>
    <w:p w14:paraId="0178F6AB" w14:textId="1A3BEABF" w:rsidR="00142B08" w:rsidRDefault="00142B08" w:rsidP="009E69AC">
      <w:pPr>
        <w:pStyle w:val="a0"/>
        <w:numPr>
          <w:ilvl w:val="0"/>
          <w:numId w:val="0"/>
        </w:numPr>
        <w:ind w:firstLine="709"/>
      </w:pPr>
      <w:r>
        <w:t>Разработка программного кода – в этом этап</w:t>
      </w:r>
      <w:r w:rsidR="00D56651">
        <w:t>е происходит реализация системы</w:t>
      </w:r>
      <w:r>
        <w:t>, написание и отладка кода.</w:t>
      </w:r>
    </w:p>
    <w:p w14:paraId="3DF01EDC" w14:textId="6FFED6D6" w:rsidR="00142B08" w:rsidRDefault="00D56651" w:rsidP="009E69AC">
      <w:pPr>
        <w:pStyle w:val="a0"/>
        <w:numPr>
          <w:ilvl w:val="0"/>
          <w:numId w:val="0"/>
        </w:numPr>
        <w:ind w:firstLine="709"/>
      </w:pPr>
      <w:r>
        <w:t>Тестирование ИС</w:t>
      </w:r>
      <w:r w:rsidR="00142B08">
        <w:t xml:space="preserve"> – в этом этапе происходит тестирование, обнаруживаются и исправляются ошибки.</w:t>
      </w:r>
    </w:p>
    <w:p w14:paraId="337C6605" w14:textId="7CDA67E5" w:rsidR="00142B08" w:rsidRDefault="00142B08" w:rsidP="009E69AC">
      <w:pPr>
        <w:pStyle w:val="a0"/>
        <w:numPr>
          <w:ilvl w:val="0"/>
          <w:numId w:val="0"/>
        </w:numPr>
        <w:ind w:firstLine="709"/>
      </w:pPr>
      <w:r>
        <w:t>Написание документации – в этом этап</w:t>
      </w:r>
      <w:r w:rsidR="00D56651">
        <w:t>е описываются содержание системы</w:t>
      </w:r>
      <w:r>
        <w:t>.</w:t>
      </w:r>
    </w:p>
    <w:p w14:paraId="478F737D" w14:textId="77777777" w:rsidR="00142B08" w:rsidRDefault="00142B08" w:rsidP="002E7376">
      <w:pPr>
        <w:pStyle w:val="a0"/>
        <w:numPr>
          <w:ilvl w:val="0"/>
          <w:numId w:val="0"/>
        </w:numPr>
        <w:ind w:left="851"/>
      </w:pPr>
    </w:p>
    <w:p w14:paraId="5AEFA70E" w14:textId="77777777" w:rsidR="00142B08" w:rsidRPr="002E7376" w:rsidRDefault="00142B08" w:rsidP="002E7376">
      <w:pPr>
        <w:pStyle w:val="a0"/>
        <w:numPr>
          <w:ilvl w:val="0"/>
          <w:numId w:val="0"/>
        </w:numPr>
        <w:ind w:left="851"/>
        <w:rPr>
          <w:highlight w:val="yellow"/>
        </w:rPr>
      </w:pPr>
    </w:p>
    <w:p w14:paraId="3221F49F" w14:textId="020BC77D" w:rsidR="00F63CB8" w:rsidRDefault="00F63CB8" w:rsidP="00F63CB8">
      <w:pPr>
        <w:pStyle w:val="1"/>
      </w:pPr>
      <w:bookmarkStart w:id="31" w:name="_Toc179554525"/>
      <w:r w:rsidRPr="00847108">
        <w:lastRenderedPageBreak/>
        <w:t>Порядок разработки</w:t>
      </w:r>
      <w:bookmarkEnd w:id="31"/>
    </w:p>
    <w:p w14:paraId="18F0B05F" w14:textId="5AB2D544" w:rsidR="003D11F4" w:rsidRDefault="003D11F4" w:rsidP="003D11F4">
      <w:pPr>
        <w:pStyle w:val="2"/>
      </w:pPr>
      <w:bookmarkStart w:id="32" w:name="_Toc179554526"/>
      <w:r>
        <w:t>Стадии разработки</w:t>
      </w:r>
      <w:bookmarkEnd w:id="32"/>
    </w:p>
    <w:p w14:paraId="3BD41702" w14:textId="77777777" w:rsidR="003D11F4" w:rsidRPr="000649A1" w:rsidRDefault="003D11F4" w:rsidP="009E69AC">
      <w:pPr>
        <w:ind w:firstLine="709"/>
        <w:rPr>
          <w:rFonts w:eastAsia="Times New Roman"/>
        </w:rPr>
      </w:pPr>
      <w:r w:rsidRPr="000649A1">
        <w:rPr>
          <w:rFonts w:eastAsia="Times New Roman"/>
        </w:rPr>
        <w:t>Разработка</w:t>
      </w:r>
      <w:r>
        <w:rPr>
          <w:rFonts w:eastAsia="Times New Roman"/>
        </w:rPr>
        <w:t xml:space="preserve"> ИС</w:t>
      </w:r>
      <w:r w:rsidRPr="000649A1">
        <w:rPr>
          <w:rFonts w:eastAsia="Times New Roman"/>
        </w:rPr>
        <w:t xml:space="preserve"> должна быть проведена в четыре стадии:</w:t>
      </w:r>
    </w:p>
    <w:p w14:paraId="52837EB8" w14:textId="670CD5E3" w:rsidR="003D11F4" w:rsidRPr="000649A1" w:rsidRDefault="00343ED6" w:rsidP="003D11F4">
      <w:pPr>
        <w:pStyle w:val="vguList2"/>
        <w:ind w:firstLine="851"/>
        <w:rPr>
          <w:rFonts w:ascii="Noto Sans Symbols" w:hAnsi="Noto Sans Symbols" w:hint="eastAsia"/>
        </w:rPr>
      </w:pPr>
      <w:r>
        <w:t>Разработка ТЗ</w:t>
      </w:r>
      <w:r w:rsidR="003D11F4" w:rsidRPr="000649A1">
        <w:t>;</w:t>
      </w:r>
    </w:p>
    <w:p w14:paraId="0ABD353A" w14:textId="5187CBE3" w:rsidR="00EB2854" w:rsidRPr="00481717" w:rsidRDefault="00AD7522" w:rsidP="00481717">
      <w:pPr>
        <w:pStyle w:val="vguList2"/>
        <w:ind w:firstLine="851"/>
        <w:rPr>
          <w:rFonts w:ascii="Noto Sans Symbols" w:hAnsi="Noto Sans Symbols" w:hint="eastAsia"/>
        </w:rPr>
      </w:pPr>
      <w:r>
        <w:t>П</w:t>
      </w:r>
      <w:r w:rsidR="003D11F4" w:rsidRPr="000649A1">
        <w:t>роектирование;</w:t>
      </w:r>
    </w:p>
    <w:p w14:paraId="57789CE0" w14:textId="0702BED5" w:rsidR="003D11F4" w:rsidRPr="000649A1" w:rsidRDefault="003D11F4" w:rsidP="003D11F4">
      <w:pPr>
        <w:pStyle w:val="vguList2"/>
        <w:ind w:firstLine="851"/>
        <w:rPr>
          <w:rFonts w:ascii="Noto Sans Symbols" w:hAnsi="Noto Sans Symbols" w:hint="eastAsia"/>
        </w:rPr>
      </w:pPr>
      <w:r w:rsidRPr="000649A1">
        <w:t>Реализация</w:t>
      </w:r>
      <w:r w:rsidR="00EB2854">
        <w:t>;</w:t>
      </w:r>
    </w:p>
    <w:p w14:paraId="492723BA" w14:textId="77777777" w:rsidR="003D11F4" w:rsidRPr="00895A4F" w:rsidRDefault="003D11F4" w:rsidP="003D11F4">
      <w:pPr>
        <w:pStyle w:val="vguList2"/>
        <w:ind w:firstLine="851"/>
        <w:rPr>
          <w:rFonts w:ascii="Noto Sans Symbols" w:hAnsi="Noto Sans Symbols" w:hint="eastAsia"/>
        </w:rPr>
      </w:pPr>
      <w:r w:rsidRPr="000649A1">
        <w:t>Внедрение.</w:t>
      </w:r>
    </w:p>
    <w:p w14:paraId="19AC6ACC" w14:textId="4A9B2767" w:rsidR="003D11F4" w:rsidRDefault="003D11F4" w:rsidP="009E69AC">
      <w:pPr>
        <w:pStyle w:val="vguList2"/>
        <w:numPr>
          <w:ilvl w:val="0"/>
          <w:numId w:val="0"/>
        </w:numPr>
        <w:ind w:firstLine="709"/>
      </w:pPr>
      <w:r>
        <w:t>Работы проводятся стадиями, описанными в таблице 1. </w:t>
      </w:r>
    </w:p>
    <w:p w14:paraId="72D6E3A5" w14:textId="42F53A33" w:rsidR="003D11F4" w:rsidRPr="00895A4F" w:rsidRDefault="003D11F4" w:rsidP="003D11F4">
      <w:pPr>
        <w:spacing w:before="0" w:line="240" w:lineRule="auto"/>
        <w:ind w:firstLine="0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color w:val="000000"/>
        </w:rPr>
        <w:t>Таблица 1 – Стадии разработки проекта 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1"/>
        <w:gridCol w:w="2552"/>
        <w:gridCol w:w="5523"/>
      </w:tblGrid>
      <w:tr w:rsidR="003D11F4" w:rsidRPr="00895A4F" w14:paraId="769E75F8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E822AF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№ стадии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876339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Наименование стадии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F65EC5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Описание</w:t>
            </w:r>
          </w:p>
        </w:tc>
      </w:tr>
      <w:tr w:rsidR="003D11F4" w:rsidRPr="00895A4F" w14:paraId="0AFEC298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209318" w14:textId="77777777" w:rsidR="003D11F4" w:rsidRPr="00895A4F" w:rsidRDefault="003D11F4" w:rsidP="003D11F4">
            <w:pPr>
              <w:jc w:val="center"/>
            </w:pPr>
            <w:r w:rsidRPr="00895A4F">
              <w:t>1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B7DE0D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Разработка ТЗ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CE8CDD" w14:textId="3942A40E" w:rsidR="003D11F4" w:rsidRPr="00895A4F" w:rsidRDefault="003D11F4" w:rsidP="003D11F4">
            <w:pPr>
              <w:ind w:firstLine="0"/>
              <w:jc w:val="center"/>
            </w:pPr>
            <w:r w:rsidRPr="003D11F4">
              <w:t>Разр</w:t>
            </w:r>
            <w:r>
              <w:t>аботка технического задания</w:t>
            </w:r>
            <w:r w:rsidRPr="003D11F4">
              <w:t xml:space="preserve"> включает в себя определение требований и характеристик проекта.</w:t>
            </w:r>
          </w:p>
        </w:tc>
      </w:tr>
      <w:tr w:rsidR="003D11F4" w:rsidRPr="00895A4F" w14:paraId="26B3807B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7BFF8F" w14:textId="77777777" w:rsidR="003D11F4" w:rsidRPr="00895A4F" w:rsidRDefault="003D11F4" w:rsidP="003D11F4">
            <w:pPr>
              <w:jc w:val="center"/>
            </w:pPr>
            <w:r w:rsidRPr="00895A4F">
              <w:t>2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07EF96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Проектирование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7F10C6" w14:textId="6A5950CE" w:rsidR="003D11F4" w:rsidRPr="00895A4F" w:rsidRDefault="003D11F4" w:rsidP="003D11F4">
            <w:pPr>
              <w:ind w:firstLine="0"/>
              <w:jc w:val="center"/>
            </w:pPr>
            <w:r w:rsidRPr="003D11F4">
              <w:t>На этом этапе производится разр</w:t>
            </w:r>
            <w:r>
              <w:t xml:space="preserve">аботка </w:t>
            </w:r>
            <w:r>
              <w:rPr>
                <w:lang w:val="en-US"/>
              </w:rPr>
              <w:t>GUI</w:t>
            </w:r>
            <w:r w:rsidRPr="003D11F4">
              <w:t xml:space="preserve"> для информационной системы, а также создание основной базы данных для системы.</w:t>
            </w:r>
          </w:p>
        </w:tc>
      </w:tr>
      <w:tr w:rsidR="003D11F4" w:rsidRPr="00895A4F" w14:paraId="38CB7023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54AE99" w14:textId="77777777" w:rsidR="003D11F4" w:rsidRPr="00895A4F" w:rsidRDefault="003D11F4" w:rsidP="003D11F4">
            <w:pPr>
              <w:jc w:val="center"/>
            </w:pPr>
            <w:r w:rsidRPr="00895A4F">
              <w:t>3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BAFB18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Реализация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3FCDEA" w14:textId="4961DF61" w:rsidR="003D11F4" w:rsidRPr="00895A4F" w:rsidRDefault="003D11F4" w:rsidP="003D11F4">
            <w:pPr>
              <w:ind w:firstLine="0"/>
              <w:jc w:val="center"/>
            </w:pPr>
            <w:r w:rsidRPr="003D11F4">
              <w:t>На этой стадии</w:t>
            </w:r>
            <w:r>
              <w:t xml:space="preserve"> выполняется написание кода для ИС</w:t>
            </w:r>
            <w:r w:rsidRPr="003D11F4">
              <w:t xml:space="preserve"> в соответствии с ранее разработанным дизайном и утвержденными требованиями,</w:t>
            </w:r>
            <w:r>
              <w:t xml:space="preserve"> описанными в ТЗ.</w:t>
            </w:r>
          </w:p>
        </w:tc>
      </w:tr>
      <w:tr w:rsidR="003D11F4" w:rsidRPr="00895A4F" w14:paraId="5239FA51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99B84B" w14:textId="77777777" w:rsidR="003D11F4" w:rsidRPr="00895A4F" w:rsidRDefault="003D11F4" w:rsidP="003D11F4">
            <w:pPr>
              <w:jc w:val="center"/>
            </w:pPr>
            <w:r w:rsidRPr="00895A4F">
              <w:t>4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3FFD52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Внедрение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E6182A" w14:textId="2BEAC418" w:rsidR="003D11F4" w:rsidRPr="00895A4F" w:rsidRDefault="003D11F4" w:rsidP="00500B70">
            <w:pPr>
              <w:ind w:firstLine="0"/>
              <w:jc w:val="center"/>
            </w:pPr>
            <w:r w:rsidRPr="003D11F4">
              <w:t>Этап внедрения включает в себя</w:t>
            </w:r>
            <w:r w:rsidR="00AD7522">
              <w:t xml:space="preserve"> тестирование ИС и </w:t>
            </w:r>
            <w:r w:rsidRPr="003D11F4">
              <w:t>устранение обнаруженных ошибок.</w:t>
            </w:r>
          </w:p>
        </w:tc>
      </w:tr>
    </w:tbl>
    <w:p w14:paraId="3D43886A" w14:textId="77777777" w:rsidR="003D11F4" w:rsidRPr="003D11F4" w:rsidRDefault="003D11F4" w:rsidP="003D11F4">
      <w:pPr>
        <w:pStyle w:val="vguList2"/>
        <w:numPr>
          <w:ilvl w:val="0"/>
          <w:numId w:val="0"/>
        </w:numPr>
        <w:ind w:left="851"/>
      </w:pPr>
    </w:p>
    <w:p w14:paraId="0A0EA3D7" w14:textId="6168F6E2" w:rsidR="00AD7522" w:rsidRDefault="00AD7522" w:rsidP="00AD7522">
      <w:pPr>
        <w:pStyle w:val="2"/>
      </w:pPr>
      <w:bookmarkStart w:id="33" w:name="_Toc179554527"/>
      <w:r>
        <w:t>Этапы реализации</w:t>
      </w:r>
      <w:bookmarkEnd w:id="33"/>
    </w:p>
    <w:p w14:paraId="3E2EB32A" w14:textId="55063D9C" w:rsidR="00F63CB8" w:rsidRDefault="00D56651" w:rsidP="009E69AC">
      <w:pPr>
        <w:ind w:firstLine="709"/>
      </w:pPr>
      <w:r>
        <w:t>Порядок разработки ИС</w:t>
      </w:r>
      <w:r w:rsidR="003D11F4">
        <w:t xml:space="preserve"> описан в таблице 2.</w:t>
      </w:r>
    </w:p>
    <w:p w14:paraId="6B7661C9" w14:textId="77777777" w:rsidR="00500B70" w:rsidRDefault="00500B70" w:rsidP="009E69AC">
      <w:pPr>
        <w:ind w:firstLine="709"/>
      </w:pPr>
    </w:p>
    <w:p w14:paraId="4B15639A" w14:textId="4B87C4A3" w:rsidR="003D11F4" w:rsidRDefault="003D11F4" w:rsidP="00F63CB8"/>
    <w:p w14:paraId="328F77D5" w14:textId="3061AAD3" w:rsidR="00AD7522" w:rsidRDefault="00AD7522" w:rsidP="00F63CB8"/>
    <w:p w14:paraId="2DE33DCA" w14:textId="61639689" w:rsidR="00AD7522" w:rsidRDefault="00AD7522" w:rsidP="00F63CB8"/>
    <w:p w14:paraId="44930346" w14:textId="73960E11" w:rsidR="00AD7522" w:rsidRDefault="00AD7522" w:rsidP="00F63CB8"/>
    <w:p w14:paraId="5EA6A333" w14:textId="0A148BF2" w:rsidR="00AD7522" w:rsidRDefault="00AD7522" w:rsidP="00F63CB8"/>
    <w:p w14:paraId="514989A5" w14:textId="46596035" w:rsidR="00AD7522" w:rsidRDefault="00AD7522" w:rsidP="00F63CB8"/>
    <w:p w14:paraId="6DCCB2CF" w14:textId="77777777" w:rsidR="00AD7522" w:rsidRDefault="00AD7522" w:rsidP="00F63CB8"/>
    <w:p w14:paraId="2BED4527" w14:textId="77777777" w:rsidR="003D11F4" w:rsidRDefault="003D11F4" w:rsidP="00F63CB8"/>
    <w:p w14:paraId="2AA98583" w14:textId="377D1969" w:rsidR="0090047B" w:rsidRDefault="003D11F4" w:rsidP="0090047B">
      <w:pPr>
        <w:ind w:firstLine="0"/>
      </w:pPr>
      <w:r>
        <w:lastRenderedPageBreak/>
        <w:t>Таблица 2</w:t>
      </w:r>
      <w:r w:rsidR="0090047B">
        <w:t xml:space="preserve"> –</w:t>
      </w:r>
      <w:r w:rsidR="00EF24DB">
        <w:t xml:space="preserve"> порядок</w:t>
      </w:r>
      <w:r w:rsidR="00D56651">
        <w:t xml:space="preserve"> разработки системы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85"/>
        <w:gridCol w:w="1963"/>
        <w:gridCol w:w="1802"/>
        <w:gridCol w:w="3247"/>
        <w:gridCol w:w="1898"/>
      </w:tblGrid>
      <w:tr w:rsidR="00F63CB8" w14:paraId="6BD035A7" w14:textId="77777777" w:rsidTr="00F63C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39" w:type="dxa"/>
          </w:tcPr>
          <w:p w14:paraId="318A1A35" w14:textId="6F54E372" w:rsidR="00F63CB8" w:rsidRDefault="00F63CB8" w:rsidP="00F63CB8">
            <w:pPr>
              <w:ind w:firstLine="0"/>
            </w:pPr>
            <w:r>
              <w:t>№ этапа</w:t>
            </w:r>
          </w:p>
        </w:tc>
        <w:tc>
          <w:tcPr>
            <w:tcW w:w="2039" w:type="dxa"/>
          </w:tcPr>
          <w:p w14:paraId="1A1C30BC" w14:textId="36580341" w:rsidR="00F63CB8" w:rsidRDefault="00F63CB8" w:rsidP="00F63CB8">
            <w:pPr>
              <w:ind w:firstLine="0"/>
            </w:pPr>
            <w:r>
              <w:t>Наименование этапа</w:t>
            </w:r>
          </w:p>
        </w:tc>
        <w:tc>
          <w:tcPr>
            <w:tcW w:w="2039" w:type="dxa"/>
          </w:tcPr>
          <w:p w14:paraId="46865FBB" w14:textId="6F4AFCF5" w:rsidR="00F63CB8" w:rsidRDefault="00F63CB8" w:rsidP="00F63CB8">
            <w:pPr>
              <w:ind w:firstLine="0"/>
            </w:pPr>
            <w:r>
              <w:t>Длительность</w:t>
            </w:r>
          </w:p>
        </w:tc>
        <w:tc>
          <w:tcPr>
            <w:tcW w:w="2039" w:type="dxa"/>
          </w:tcPr>
          <w:p w14:paraId="2C13750F" w14:textId="03A07BC6" w:rsidR="00F63CB8" w:rsidRDefault="00A804C7" w:rsidP="00F63CB8">
            <w:pPr>
              <w:ind w:firstLine="0"/>
            </w:pPr>
            <w:r>
              <w:t>Состав работ</w:t>
            </w:r>
          </w:p>
        </w:tc>
        <w:tc>
          <w:tcPr>
            <w:tcW w:w="2039" w:type="dxa"/>
          </w:tcPr>
          <w:p w14:paraId="017E780D" w14:textId="6A771DEA" w:rsidR="00F63CB8" w:rsidRDefault="00A804C7" w:rsidP="00F63CB8">
            <w:pPr>
              <w:ind w:firstLine="0"/>
            </w:pPr>
            <w:r>
              <w:t>Результат</w:t>
            </w:r>
          </w:p>
        </w:tc>
      </w:tr>
      <w:tr w:rsidR="00F63CB8" w14:paraId="07B58899" w14:textId="77777777" w:rsidTr="00F63CB8">
        <w:tc>
          <w:tcPr>
            <w:tcW w:w="2039" w:type="dxa"/>
          </w:tcPr>
          <w:p w14:paraId="2DA74AF2" w14:textId="20B54C19" w:rsidR="00F63CB8" w:rsidRDefault="00A804C7" w:rsidP="0090047B">
            <w:pPr>
              <w:ind w:firstLine="0"/>
              <w:jc w:val="left"/>
            </w:pPr>
            <w:r>
              <w:t>№ 1</w:t>
            </w:r>
          </w:p>
        </w:tc>
        <w:tc>
          <w:tcPr>
            <w:tcW w:w="2039" w:type="dxa"/>
          </w:tcPr>
          <w:p w14:paraId="05F2EDED" w14:textId="2859F398" w:rsidR="00F63CB8" w:rsidRDefault="00A804C7" w:rsidP="0090047B">
            <w:pPr>
              <w:spacing w:line="276" w:lineRule="auto"/>
              <w:ind w:firstLine="0"/>
              <w:jc w:val="left"/>
            </w:pPr>
            <w:r>
              <w:t>Настройка рабочего окружения</w:t>
            </w:r>
          </w:p>
        </w:tc>
        <w:tc>
          <w:tcPr>
            <w:tcW w:w="2039" w:type="dxa"/>
          </w:tcPr>
          <w:p w14:paraId="539E3F90" w14:textId="1D10C1B5" w:rsidR="00F63CB8" w:rsidRDefault="00A804C7" w:rsidP="0090047B">
            <w:pPr>
              <w:ind w:firstLine="0"/>
              <w:jc w:val="left"/>
            </w:pPr>
            <w:r>
              <w:t>4 дня</w:t>
            </w:r>
          </w:p>
        </w:tc>
        <w:tc>
          <w:tcPr>
            <w:tcW w:w="2039" w:type="dxa"/>
          </w:tcPr>
          <w:p w14:paraId="78F9666E" w14:textId="7C05DAC5" w:rsidR="00F63CB8" w:rsidRPr="00A804C7" w:rsidRDefault="00A804C7" w:rsidP="0090047B">
            <w:pPr>
              <w:ind w:firstLine="0"/>
              <w:jc w:val="left"/>
            </w:pPr>
            <w:r>
              <w:t xml:space="preserve">Установить и настроить </w:t>
            </w:r>
            <w:r>
              <w:rPr>
                <w:lang w:val="en-US"/>
              </w:rPr>
              <w:t>IDE</w:t>
            </w:r>
            <w:r>
              <w:t> </w:t>
            </w:r>
            <w:r>
              <w:rPr>
                <w:lang w:val="en-US"/>
              </w:rPr>
              <w:t>PyCharm</w:t>
            </w:r>
            <w:r>
              <w:t xml:space="preserve">, установить все необходимые библиотеки </w:t>
            </w:r>
          </w:p>
        </w:tc>
        <w:tc>
          <w:tcPr>
            <w:tcW w:w="2039" w:type="dxa"/>
          </w:tcPr>
          <w:p w14:paraId="12DB721D" w14:textId="514D9A08" w:rsidR="00F63CB8" w:rsidRDefault="00A804C7" w:rsidP="0090047B">
            <w:pPr>
              <w:ind w:firstLine="0"/>
              <w:jc w:val="left"/>
            </w:pPr>
            <w:r>
              <w:t>Оборудование готовое к написанию кода</w:t>
            </w:r>
          </w:p>
        </w:tc>
      </w:tr>
      <w:tr w:rsidR="001F7287" w14:paraId="3C338A2C" w14:textId="77777777" w:rsidTr="00F63CB8">
        <w:tc>
          <w:tcPr>
            <w:tcW w:w="2039" w:type="dxa"/>
          </w:tcPr>
          <w:p w14:paraId="62B6119E" w14:textId="4DE7042C" w:rsidR="001F7287" w:rsidRDefault="001F7287" w:rsidP="0090047B">
            <w:pPr>
              <w:ind w:firstLine="0"/>
              <w:jc w:val="left"/>
            </w:pPr>
            <w:r>
              <w:t>№ 2</w:t>
            </w:r>
          </w:p>
        </w:tc>
        <w:tc>
          <w:tcPr>
            <w:tcW w:w="2039" w:type="dxa"/>
          </w:tcPr>
          <w:p w14:paraId="7DCED26E" w14:textId="498CC5EA" w:rsidR="001F7287" w:rsidRDefault="001F7287" w:rsidP="0090047B">
            <w:pPr>
              <w:spacing w:line="276" w:lineRule="auto"/>
              <w:ind w:firstLine="0"/>
              <w:jc w:val="left"/>
            </w:pPr>
            <w:r>
              <w:t>Проектирование</w:t>
            </w:r>
          </w:p>
        </w:tc>
        <w:tc>
          <w:tcPr>
            <w:tcW w:w="2039" w:type="dxa"/>
          </w:tcPr>
          <w:p w14:paraId="026BC5B8" w14:textId="09831D07" w:rsidR="001F7287" w:rsidRPr="001F7287" w:rsidRDefault="001F7287" w:rsidP="0090047B">
            <w:pPr>
              <w:ind w:firstLine="0"/>
              <w:jc w:val="left"/>
            </w:pPr>
            <w:r>
              <w:rPr>
                <w:lang w:val="en-US"/>
              </w:rPr>
              <w:t>1 неделя</w:t>
            </w:r>
          </w:p>
        </w:tc>
        <w:tc>
          <w:tcPr>
            <w:tcW w:w="2039" w:type="dxa"/>
          </w:tcPr>
          <w:p w14:paraId="7B8CCBC7" w14:textId="25AAD1D6" w:rsidR="001F7287" w:rsidRDefault="001F7287" w:rsidP="0090047B">
            <w:pPr>
              <w:ind w:firstLine="0"/>
              <w:jc w:val="left"/>
            </w:pPr>
            <w:r>
              <w:t>Спроектировать структуру информационной системы и базы данных</w:t>
            </w:r>
          </w:p>
        </w:tc>
        <w:tc>
          <w:tcPr>
            <w:tcW w:w="2039" w:type="dxa"/>
          </w:tcPr>
          <w:p w14:paraId="63728A61" w14:textId="424773AE" w:rsidR="001F7287" w:rsidRDefault="001F7287" w:rsidP="0090047B">
            <w:pPr>
              <w:ind w:firstLine="0"/>
              <w:jc w:val="left"/>
            </w:pPr>
            <w:r>
              <w:t>Структура ИС и базы данных</w:t>
            </w:r>
          </w:p>
        </w:tc>
      </w:tr>
      <w:tr w:rsidR="00F63CB8" w14:paraId="4C1724D8" w14:textId="77777777" w:rsidTr="00F63CB8">
        <w:tc>
          <w:tcPr>
            <w:tcW w:w="2039" w:type="dxa"/>
          </w:tcPr>
          <w:p w14:paraId="5A4602B0" w14:textId="7878A293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3</w:t>
            </w:r>
          </w:p>
        </w:tc>
        <w:tc>
          <w:tcPr>
            <w:tcW w:w="2039" w:type="dxa"/>
          </w:tcPr>
          <w:p w14:paraId="4AE2011D" w14:textId="708A6AAF" w:rsidR="00F63CB8" w:rsidRDefault="00D56651" w:rsidP="0090047B">
            <w:pPr>
              <w:ind w:firstLine="0"/>
              <w:jc w:val="left"/>
            </w:pPr>
            <w:r>
              <w:t>Написание кода системы</w:t>
            </w:r>
          </w:p>
        </w:tc>
        <w:tc>
          <w:tcPr>
            <w:tcW w:w="2039" w:type="dxa"/>
          </w:tcPr>
          <w:p w14:paraId="5B5193F2" w14:textId="4FB49117" w:rsidR="00F63CB8" w:rsidRDefault="00D56651" w:rsidP="0090047B">
            <w:pPr>
              <w:ind w:firstLine="0"/>
              <w:jc w:val="left"/>
            </w:pPr>
            <w:r>
              <w:t>1</w:t>
            </w:r>
            <w:r w:rsidR="00A804C7">
              <w:t xml:space="preserve"> месяц</w:t>
            </w:r>
          </w:p>
        </w:tc>
        <w:tc>
          <w:tcPr>
            <w:tcW w:w="2039" w:type="dxa"/>
          </w:tcPr>
          <w:p w14:paraId="63A57FA8" w14:textId="5B338AB2" w:rsidR="00F63CB8" w:rsidRPr="004601A3" w:rsidRDefault="006968E5" w:rsidP="0090047B">
            <w:pPr>
              <w:ind w:firstLine="0"/>
              <w:jc w:val="left"/>
            </w:pPr>
            <w:r>
              <w:t>Разработать код ИС</w:t>
            </w:r>
            <w:r w:rsidRPr="006968E5">
              <w:t xml:space="preserve"> </w:t>
            </w:r>
            <w:r>
              <w:t xml:space="preserve">для магазина </w:t>
            </w:r>
            <w:r w:rsidR="00D56651">
              <w:t>аниме атрибутики</w:t>
            </w:r>
            <w:r w:rsidR="004601A3">
              <w:t xml:space="preserve"> на ЯП </w:t>
            </w:r>
            <w:r w:rsidR="004601A3">
              <w:rPr>
                <w:lang w:val="en-US"/>
              </w:rPr>
              <w:t>Python</w:t>
            </w:r>
            <w:r w:rsidR="004601A3">
              <w:t>. Реализовать все функции, прописанные в техническом задании.</w:t>
            </w:r>
            <w:r>
              <w:t xml:space="preserve"> Т</w:t>
            </w:r>
            <w:r w:rsidRPr="006968E5">
              <w:t>акже разработ</w:t>
            </w:r>
            <w:r>
              <w:t>ать и настроить базу данных</w:t>
            </w:r>
            <w:r w:rsidRPr="006968E5">
              <w:t>, которая будет хранить информацию о продуктах, заказах</w:t>
            </w:r>
            <w:r>
              <w:t xml:space="preserve"> и категориях</w:t>
            </w:r>
          </w:p>
        </w:tc>
        <w:tc>
          <w:tcPr>
            <w:tcW w:w="2039" w:type="dxa"/>
          </w:tcPr>
          <w:p w14:paraId="5F1F3A94" w14:textId="3A19EAF6" w:rsidR="00F63CB8" w:rsidRDefault="00EC116E" w:rsidP="0090047B">
            <w:pPr>
              <w:ind w:firstLine="0"/>
              <w:jc w:val="left"/>
            </w:pPr>
            <w:r>
              <w:t>Демоверсия приложения</w:t>
            </w:r>
            <w:r w:rsidR="00BA09FE">
              <w:t>, готовая и настроенная БД</w:t>
            </w:r>
          </w:p>
        </w:tc>
      </w:tr>
      <w:tr w:rsidR="00F63CB8" w14:paraId="4E920F8D" w14:textId="77777777" w:rsidTr="00F63CB8">
        <w:tc>
          <w:tcPr>
            <w:tcW w:w="2039" w:type="dxa"/>
          </w:tcPr>
          <w:p w14:paraId="2EED4D95" w14:textId="4D1CA1FB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4</w:t>
            </w:r>
          </w:p>
        </w:tc>
        <w:tc>
          <w:tcPr>
            <w:tcW w:w="2039" w:type="dxa"/>
          </w:tcPr>
          <w:p w14:paraId="4F014FC2" w14:textId="77777777" w:rsidR="00F63CB8" w:rsidRDefault="004601A3" w:rsidP="0090047B">
            <w:pPr>
              <w:ind w:firstLine="0"/>
              <w:jc w:val="left"/>
            </w:pPr>
            <w:r>
              <w:t>Тестирование</w:t>
            </w:r>
          </w:p>
          <w:p w14:paraId="60C6222C" w14:textId="1C8B08F7" w:rsidR="004601A3" w:rsidRDefault="004601A3" w:rsidP="0090047B">
            <w:pPr>
              <w:ind w:firstLine="0"/>
              <w:jc w:val="left"/>
            </w:pPr>
            <w:r>
              <w:t>демоверсии</w:t>
            </w:r>
          </w:p>
        </w:tc>
        <w:tc>
          <w:tcPr>
            <w:tcW w:w="2039" w:type="dxa"/>
          </w:tcPr>
          <w:p w14:paraId="2C19D20B" w14:textId="02169EB9" w:rsidR="00F63CB8" w:rsidRDefault="00D56651" w:rsidP="0090047B">
            <w:pPr>
              <w:ind w:firstLine="0"/>
              <w:jc w:val="left"/>
            </w:pPr>
            <w:r>
              <w:t>1</w:t>
            </w:r>
            <w:r w:rsidR="004601A3">
              <w:t xml:space="preserve"> недел</w:t>
            </w:r>
            <w:r>
              <w:t>я</w:t>
            </w:r>
          </w:p>
        </w:tc>
        <w:tc>
          <w:tcPr>
            <w:tcW w:w="2039" w:type="dxa"/>
          </w:tcPr>
          <w:p w14:paraId="759BC496" w14:textId="64D364B1" w:rsidR="00F63CB8" w:rsidRDefault="004601A3" w:rsidP="0090047B">
            <w:pPr>
              <w:ind w:firstLine="0"/>
              <w:jc w:val="left"/>
            </w:pPr>
            <w:r>
              <w:t xml:space="preserve">Выявление </w:t>
            </w:r>
            <w:r w:rsidR="00D56651">
              <w:t>ошибок и сбоев системы</w:t>
            </w:r>
          </w:p>
        </w:tc>
        <w:tc>
          <w:tcPr>
            <w:tcW w:w="2039" w:type="dxa"/>
          </w:tcPr>
          <w:p w14:paraId="73D1B177" w14:textId="62FEDEDA" w:rsidR="00F63CB8" w:rsidRDefault="004601A3" w:rsidP="007703A1">
            <w:pPr>
              <w:ind w:firstLine="0"/>
              <w:jc w:val="left"/>
            </w:pPr>
            <w:r>
              <w:t xml:space="preserve">Список </w:t>
            </w:r>
            <w:r w:rsidR="007703A1">
              <w:t>возможных ошибок</w:t>
            </w:r>
          </w:p>
        </w:tc>
      </w:tr>
      <w:tr w:rsidR="00F63CB8" w14:paraId="0BB6B126" w14:textId="77777777" w:rsidTr="00F63CB8">
        <w:tc>
          <w:tcPr>
            <w:tcW w:w="2039" w:type="dxa"/>
          </w:tcPr>
          <w:p w14:paraId="546B6EA9" w14:textId="2343F2F1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5</w:t>
            </w:r>
          </w:p>
        </w:tc>
        <w:tc>
          <w:tcPr>
            <w:tcW w:w="2039" w:type="dxa"/>
          </w:tcPr>
          <w:p w14:paraId="38812C73" w14:textId="483E834E" w:rsidR="00F63CB8" w:rsidRDefault="00EC116E" w:rsidP="0090047B">
            <w:pPr>
              <w:ind w:firstLine="0"/>
              <w:jc w:val="left"/>
            </w:pPr>
            <w:r>
              <w:t>Написание финальной версии приложения</w:t>
            </w:r>
          </w:p>
        </w:tc>
        <w:tc>
          <w:tcPr>
            <w:tcW w:w="2039" w:type="dxa"/>
          </w:tcPr>
          <w:p w14:paraId="4E931690" w14:textId="60B195D2" w:rsidR="00F63CB8" w:rsidRDefault="00D56651" w:rsidP="0090047B">
            <w:pPr>
              <w:ind w:firstLine="0"/>
              <w:jc w:val="left"/>
            </w:pPr>
            <w:r>
              <w:t>1</w:t>
            </w:r>
            <w:r w:rsidR="004601A3">
              <w:t xml:space="preserve"> недел</w:t>
            </w:r>
            <w:r>
              <w:t>я</w:t>
            </w:r>
          </w:p>
        </w:tc>
        <w:tc>
          <w:tcPr>
            <w:tcW w:w="2039" w:type="dxa"/>
          </w:tcPr>
          <w:p w14:paraId="7BD56388" w14:textId="5F926B14" w:rsidR="00F63CB8" w:rsidRDefault="004601A3" w:rsidP="0090047B">
            <w:pPr>
              <w:ind w:firstLine="0"/>
              <w:jc w:val="left"/>
            </w:pPr>
            <w:r>
              <w:t>Исправление в</w:t>
            </w:r>
            <w:r w:rsidR="00D56651">
              <w:t>сех ошибок предыдущей версии ИС</w:t>
            </w:r>
          </w:p>
        </w:tc>
        <w:tc>
          <w:tcPr>
            <w:tcW w:w="2039" w:type="dxa"/>
          </w:tcPr>
          <w:p w14:paraId="445854B6" w14:textId="33E0BC42" w:rsidR="00F63CB8" w:rsidRDefault="00D56651" w:rsidP="0090047B">
            <w:pPr>
              <w:ind w:firstLine="0"/>
              <w:jc w:val="left"/>
            </w:pPr>
            <w:r>
              <w:t>Готовая система</w:t>
            </w:r>
          </w:p>
        </w:tc>
      </w:tr>
      <w:tr w:rsidR="00F63CB8" w14:paraId="41B9868F" w14:textId="77777777" w:rsidTr="00F63CB8">
        <w:tc>
          <w:tcPr>
            <w:tcW w:w="2039" w:type="dxa"/>
          </w:tcPr>
          <w:p w14:paraId="7AB6A8E9" w14:textId="74E43140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6</w:t>
            </w:r>
          </w:p>
        </w:tc>
        <w:tc>
          <w:tcPr>
            <w:tcW w:w="2039" w:type="dxa"/>
          </w:tcPr>
          <w:p w14:paraId="4C7AF5FE" w14:textId="5961EBDD" w:rsidR="00F63CB8" w:rsidRDefault="004601A3" w:rsidP="0090047B">
            <w:pPr>
              <w:ind w:firstLine="0"/>
              <w:jc w:val="left"/>
            </w:pPr>
            <w:r>
              <w:t>Контрольное тестирование</w:t>
            </w:r>
          </w:p>
        </w:tc>
        <w:tc>
          <w:tcPr>
            <w:tcW w:w="2039" w:type="dxa"/>
          </w:tcPr>
          <w:p w14:paraId="243BFB26" w14:textId="72389B1F" w:rsidR="00F63CB8" w:rsidRDefault="00D56651" w:rsidP="0090047B">
            <w:pPr>
              <w:ind w:firstLine="0"/>
              <w:jc w:val="left"/>
            </w:pPr>
            <w:r>
              <w:t>3 дня</w:t>
            </w:r>
          </w:p>
        </w:tc>
        <w:tc>
          <w:tcPr>
            <w:tcW w:w="2039" w:type="dxa"/>
          </w:tcPr>
          <w:p w14:paraId="2C1EAD88" w14:textId="6A60801B" w:rsidR="00F63CB8" w:rsidRDefault="004601A3" w:rsidP="0090047B">
            <w:pPr>
              <w:ind w:firstLine="0"/>
              <w:jc w:val="left"/>
            </w:pPr>
            <w:r>
              <w:t>Финальное тестиров</w:t>
            </w:r>
            <w:r w:rsidR="00D56651">
              <w:t>ание работоспособности системы</w:t>
            </w:r>
          </w:p>
        </w:tc>
        <w:tc>
          <w:tcPr>
            <w:tcW w:w="2039" w:type="dxa"/>
          </w:tcPr>
          <w:p w14:paraId="2FF4143F" w14:textId="7D7F84E3" w:rsidR="00F63CB8" w:rsidRDefault="004601A3" w:rsidP="0090047B">
            <w:pPr>
              <w:ind w:firstLine="0"/>
              <w:jc w:val="left"/>
            </w:pPr>
            <w:r>
              <w:t>Продукт готовый к эксплуатации</w:t>
            </w:r>
          </w:p>
        </w:tc>
      </w:tr>
      <w:tr w:rsidR="004601A3" w14:paraId="5F409F9E" w14:textId="77777777" w:rsidTr="00F63CB8">
        <w:tc>
          <w:tcPr>
            <w:tcW w:w="2039" w:type="dxa"/>
          </w:tcPr>
          <w:p w14:paraId="2F14A84A" w14:textId="10ED7483" w:rsidR="004601A3" w:rsidRDefault="004601A3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7</w:t>
            </w:r>
          </w:p>
        </w:tc>
        <w:tc>
          <w:tcPr>
            <w:tcW w:w="2039" w:type="dxa"/>
          </w:tcPr>
          <w:p w14:paraId="4688F0C8" w14:textId="2D147CEF" w:rsidR="004601A3" w:rsidRDefault="00500B70" w:rsidP="0090047B">
            <w:pPr>
              <w:ind w:firstLine="0"/>
              <w:jc w:val="left"/>
            </w:pPr>
            <w:r>
              <w:t>Подготовка ИС к эксплуатации</w:t>
            </w:r>
          </w:p>
        </w:tc>
        <w:tc>
          <w:tcPr>
            <w:tcW w:w="2039" w:type="dxa"/>
          </w:tcPr>
          <w:p w14:paraId="0E89F097" w14:textId="168BA2BE" w:rsidR="004601A3" w:rsidRDefault="0090047B" w:rsidP="0090047B">
            <w:pPr>
              <w:ind w:firstLine="0"/>
              <w:jc w:val="left"/>
            </w:pPr>
            <w:r>
              <w:t>3 недели</w:t>
            </w:r>
          </w:p>
        </w:tc>
        <w:tc>
          <w:tcPr>
            <w:tcW w:w="2039" w:type="dxa"/>
          </w:tcPr>
          <w:p w14:paraId="5CDF92B7" w14:textId="127424BF" w:rsidR="004601A3" w:rsidRDefault="00500B70" w:rsidP="0090047B">
            <w:pPr>
              <w:ind w:firstLine="0"/>
              <w:jc w:val="left"/>
            </w:pPr>
            <w:r>
              <w:t>Подготовка продукта к полной готовности</w:t>
            </w:r>
          </w:p>
        </w:tc>
        <w:tc>
          <w:tcPr>
            <w:tcW w:w="2039" w:type="dxa"/>
          </w:tcPr>
          <w:p w14:paraId="080C69B9" w14:textId="593A555C" w:rsidR="004601A3" w:rsidRDefault="00500B70" w:rsidP="0090047B">
            <w:pPr>
              <w:ind w:firstLine="0"/>
              <w:jc w:val="left"/>
            </w:pPr>
            <w:r>
              <w:t>ИС готовая к использованию</w:t>
            </w:r>
          </w:p>
        </w:tc>
      </w:tr>
    </w:tbl>
    <w:p w14:paraId="42DB0C14" w14:textId="1ECAF7A9" w:rsidR="0090047B" w:rsidRDefault="0090047B" w:rsidP="00F63CB8"/>
    <w:p w14:paraId="6B8BDF17" w14:textId="3899F1B3" w:rsidR="0090047B" w:rsidRDefault="0090047B" w:rsidP="0090047B">
      <w:pPr>
        <w:pStyle w:val="1"/>
      </w:pPr>
      <w:bookmarkStart w:id="34" w:name="_Toc179554528"/>
      <w:r w:rsidRPr="00847108">
        <w:lastRenderedPageBreak/>
        <w:t>Требования к документированию</w:t>
      </w:r>
      <w:bookmarkEnd w:id="34"/>
    </w:p>
    <w:p w14:paraId="4BE5D3FE" w14:textId="70C0F45C" w:rsidR="00EF24DB" w:rsidRDefault="00EF24DB" w:rsidP="009E69AC">
      <w:pPr>
        <w:ind w:firstLine="709"/>
      </w:pPr>
      <w:r>
        <w:t>Документирование должно быть обязательным для всех этапов проекта, начиная с его разрабо</w:t>
      </w:r>
      <w:r w:rsidR="009F093D">
        <w:t>тки до установки и тестирования.</w:t>
      </w:r>
    </w:p>
    <w:p w14:paraId="3E0FA57D" w14:textId="2B33EE55" w:rsidR="00EF24DB" w:rsidRDefault="00EF24DB" w:rsidP="009E69AC">
      <w:pPr>
        <w:ind w:firstLine="709"/>
      </w:pPr>
      <w:r>
        <w:t>Техническое задание должно быть четким и понятным, чтобы все участники проекта могли понимать его содержание без дополнительных разъяснений;</w:t>
      </w:r>
    </w:p>
    <w:p w14:paraId="0956A4F3" w14:textId="5FB79AF5" w:rsidR="00EF24DB" w:rsidRDefault="00EF24DB" w:rsidP="009E69AC">
      <w:pPr>
        <w:ind w:firstLine="709"/>
      </w:pPr>
      <w:r>
        <w:t>Документирование должно быть организовано логически и систематически, чтобы информация была структурированной и удобной для чтения;</w:t>
      </w:r>
    </w:p>
    <w:p w14:paraId="6EC046E7" w14:textId="784AE1B8" w:rsidR="00EF24DB" w:rsidRDefault="00EF24DB" w:rsidP="009E69AC">
      <w:pPr>
        <w:ind w:firstLine="709"/>
      </w:pPr>
      <w:r>
        <w:t>В техническом задании должны быть учтены все требования и спецификации, которые необходимы для успешного выполнения проекта;</w:t>
      </w:r>
    </w:p>
    <w:p w14:paraId="2E1DE287" w14:textId="104FEA8A" w:rsidR="00EF24DB" w:rsidRDefault="00EF24DB" w:rsidP="009E69AC">
      <w:pPr>
        <w:ind w:firstLine="709"/>
      </w:pPr>
      <w:r>
        <w:t>Техническое задание должно быть согласовано со всеми участниками проекта, чтобы избежать недопонимания и ошибок в работе;</w:t>
      </w:r>
    </w:p>
    <w:p w14:paraId="19339A7A" w14:textId="66D8F352" w:rsidR="004C0D9A" w:rsidRDefault="00EF24DB" w:rsidP="009E69AC">
      <w:pPr>
        <w:ind w:firstLine="709"/>
      </w:pPr>
      <w:r>
        <w:t>Если в процессе выполнения проекта возникают новые требования или изменения, документация должна быть обновлена, чтобы отразить эти изменения.</w:t>
      </w:r>
    </w:p>
    <w:p w14:paraId="2BFB7BDD" w14:textId="77777777" w:rsidR="004C0D9A" w:rsidRDefault="004C0D9A">
      <w:pPr>
        <w:spacing w:before="0" w:after="200" w:line="276" w:lineRule="auto"/>
        <w:ind w:firstLine="0"/>
        <w:contextualSpacing w:val="0"/>
        <w:jc w:val="left"/>
      </w:pPr>
      <w:r>
        <w:br w:type="page"/>
      </w:r>
    </w:p>
    <w:p w14:paraId="6FCEAD3D" w14:textId="7595304B" w:rsidR="00EF24DB" w:rsidRDefault="004C0D9A" w:rsidP="004C0D9A">
      <w:pPr>
        <w:pStyle w:val="1"/>
        <w:rPr>
          <w:sz w:val="28"/>
        </w:rPr>
      </w:pPr>
      <w:bookmarkStart w:id="35" w:name="_Toc179554529"/>
      <w:r w:rsidRPr="00847108">
        <w:lastRenderedPageBreak/>
        <w:t>Требования к приемо-сдаточным испытаниям</w:t>
      </w:r>
      <w:bookmarkEnd w:id="35"/>
    </w:p>
    <w:p w14:paraId="776A982A" w14:textId="07A6B3EF" w:rsidR="004C0D9A" w:rsidRDefault="00535EB3" w:rsidP="009E69AC">
      <w:pPr>
        <w:ind w:firstLine="709"/>
      </w:pPr>
      <w:r w:rsidRPr="00535EB3">
        <w:t>Ниже приведены требования к приемо-сдаточным испытаниям:</w:t>
      </w:r>
    </w:p>
    <w:p w14:paraId="215182FC" w14:textId="182A84AC" w:rsidR="00535EB3" w:rsidRDefault="00535EB3" w:rsidP="00535EB3">
      <w:pPr>
        <w:pStyle w:val="a0"/>
      </w:pPr>
      <w:r>
        <w:t>необходимо разработать</w:t>
      </w:r>
      <w:r w:rsidRPr="00535EB3">
        <w:t xml:space="preserve"> план, включающий в себя цели испытаний, методы и процедуры</w:t>
      </w:r>
      <w:r>
        <w:t>;</w:t>
      </w:r>
    </w:p>
    <w:p w14:paraId="3230857D" w14:textId="2DFAFB96" w:rsidR="00535EB3" w:rsidRDefault="00535EB3" w:rsidP="00535EB3">
      <w:pPr>
        <w:pStyle w:val="a0"/>
      </w:pPr>
      <w:r>
        <w:t>необходимо подготовить среду испытания программы;</w:t>
      </w:r>
    </w:p>
    <w:p w14:paraId="2329CDBC" w14:textId="03969A49" w:rsidR="00535EB3" w:rsidRDefault="00535EB3" w:rsidP="00535EB3">
      <w:pPr>
        <w:pStyle w:val="a0"/>
      </w:pPr>
      <w:r w:rsidRPr="00535EB3">
        <w:t>необходимо определить критерии</w:t>
      </w:r>
      <w:r>
        <w:t xml:space="preserve"> д</w:t>
      </w:r>
      <w:r w:rsidRPr="00535EB3">
        <w:t>ля каждой характеристики или функции продукта</w:t>
      </w:r>
      <w:r>
        <w:t>;</w:t>
      </w:r>
    </w:p>
    <w:p w14:paraId="43A98D3B" w14:textId="644CA1D0" w:rsidR="00535EB3" w:rsidRDefault="00535EB3" w:rsidP="00535EB3">
      <w:pPr>
        <w:pStyle w:val="a0"/>
      </w:pPr>
      <w:r>
        <w:t>необходимо подготовить сопутствующее оборудование и программное обеспечение;</w:t>
      </w:r>
    </w:p>
    <w:p w14:paraId="6AE8A2C5" w14:textId="3C98FC11" w:rsidR="00535EB3" w:rsidRDefault="00535EB3" w:rsidP="00535EB3">
      <w:pPr>
        <w:pStyle w:val="a0"/>
      </w:pPr>
      <w:r>
        <w:t>необходимо подготовить</w:t>
      </w:r>
      <w:r w:rsidRPr="00535EB3">
        <w:t xml:space="preserve"> документы, в которых будут описаны методы проведения испытаний, процедуры, требования к безопасности, планы испытаний</w:t>
      </w:r>
      <w:r>
        <w:t>;</w:t>
      </w:r>
    </w:p>
    <w:p w14:paraId="540AFE87" w14:textId="3B76F7D7" w:rsidR="00535EB3" w:rsidRPr="004C0D9A" w:rsidRDefault="00535EB3" w:rsidP="00535EB3">
      <w:pPr>
        <w:pStyle w:val="a0"/>
      </w:pPr>
      <w:r>
        <w:t>и</w:t>
      </w:r>
      <w:r w:rsidRPr="00535EB3">
        <w:t>спытания должны проводиться в строгом соответствии с разработанным планом и методиками.</w:t>
      </w:r>
    </w:p>
    <w:p w14:paraId="72AB28A2" w14:textId="291A3CD6" w:rsidR="005A4E60" w:rsidRPr="00303DC8" w:rsidRDefault="005A4E60" w:rsidP="007703A1">
      <w:pPr>
        <w:spacing w:before="0" w:after="200" w:line="276" w:lineRule="auto"/>
        <w:ind w:firstLine="0"/>
        <w:contextualSpacing w:val="0"/>
        <w:jc w:val="left"/>
      </w:pPr>
    </w:p>
    <w:sectPr w:rsidR="005A4E60" w:rsidRPr="00303DC8" w:rsidSect="00EC116E">
      <w:headerReference w:type="default" r:id="rId26"/>
      <w:pgSz w:w="11906" w:h="16838"/>
      <w:pgMar w:top="1134" w:right="567" w:bottom="1134" w:left="1134" w:header="708" w:footer="708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3F3C28" w14:textId="77777777" w:rsidR="00AF60F4" w:rsidRDefault="00AF60F4">
      <w:pPr>
        <w:spacing w:before="0" w:line="240" w:lineRule="auto"/>
      </w:pPr>
      <w:r>
        <w:separator/>
      </w:r>
    </w:p>
  </w:endnote>
  <w:endnote w:type="continuationSeparator" w:id="0">
    <w:p w14:paraId="0ACA01AC" w14:textId="77777777" w:rsidR="00AF60F4" w:rsidRDefault="00AF60F4">
      <w:pPr>
        <w:spacing w:before="0" w:line="240" w:lineRule="auto"/>
      </w:pPr>
      <w:r>
        <w:continuationSeparator/>
      </w:r>
    </w:p>
  </w:endnote>
  <w:endnote w:type="continuationNotice" w:id="1">
    <w:p w14:paraId="090EE651" w14:textId="77777777" w:rsidR="00AF60F4" w:rsidRDefault="00AF60F4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oto Sans Symbols">
    <w:altName w:val="Times New Roman"/>
    <w:charset w:val="00"/>
    <w:family w:val="auto"/>
    <w:pitch w:val="default"/>
  </w:font>
  <w:font w:name="Quattrocento Sans">
    <w:charset w:val="00"/>
    <w:family w:val="swiss"/>
    <w:pitch w:val="variable"/>
    <w:sig w:usb0="800000BF" w:usb1="4000005B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D8036E" w14:textId="77777777" w:rsidR="00AF60F4" w:rsidRDefault="00AF60F4" w:rsidP="00990EAC">
      <w:pPr>
        <w:spacing w:before="0" w:line="240" w:lineRule="auto"/>
      </w:pPr>
      <w:r>
        <w:separator/>
      </w:r>
    </w:p>
  </w:footnote>
  <w:footnote w:type="continuationSeparator" w:id="0">
    <w:p w14:paraId="37C4CE5E" w14:textId="77777777" w:rsidR="00AF60F4" w:rsidRDefault="00AF60F4" w:rsidP="00990EAC">
      <w:pPr>
        <w:spacing w:before="0" w:line="240" w:lineRule="auto"/>
      </w:pPr>
      <w:r>
        <w:continuationSeparator/>
      </w:r>
    </w:p>
  </w:footnote>
  <w:footnote w:type="continuationNotice" w:id="1">
    <w:p w14:paraId="37992002" w14:textId="77777777" w:rsidR="00AF60F4" w:rsidRDefault="00AF60F4">
      <w:pPr>
        <w:spacing w:before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06B065" w14:textId="18BF60AD" w:rsidR="00AA664B" w:rsidRPr="00C17A21" w:rsidRDefault="00AA664B" w:rsidP="00990EAC">
    <w:pPr>
      <w:pStyle w:val="ad"/>
      <w:ind w:firstLine="0"/>
      <w:jc w:val="center"/>
      <w:rPr>
        <w:rStyle w:val="af1"/>
        <w:lang w:val="en-US"/>
      </w:rPr>
    </w:pPr>
    <w:r w:rsidRPr="00C17A21">
      <w:rPr>
        <w:rStyle w:val="af1"/>
      </w:rPr>
      <w:fldChar w:fldCharType="begin"/>
    </w:r>
    <w:r w:rsidRPr="00C17A21">
      <w:rPr>
        <w:rStyle w:val="af1"/>
      </w:rPr>
      <w:instrText xml:space="preserve"> PAGE </w:instrText>
    </w:r>
    <w:r w:rsidRPr="00C17A21">
      <w:rPr>
        <w:rStyle w:val="af1"/>
      </w:rPr>
      <w:fldChar w:fldCharType="separate"/>
    </w:r>
    <w:r w:rsidR="009E77E3">
      <w:rPr>
        <w:rStyle w:val="af1"/>
        <w:noProof/>
      </w:rPr>
      <w:t>3</w:t>
    </w:r>
    <w:r w:rsidRPr="00C17A21">
      <w:rPr>
        <w:rStyle w:val="af1"/>
      </w:rPr>
      <w:fldChar w:fldCharType="end"/>
    </w:r>
  </w:p>
  <w:p w14:paraId="0AA9F560" w14:textId="77777777" w:rsidR="00AA664B" w:rsidRPr="008E27BF" w:rsidRDefault="00AA664B" w:rsidP="00990EAC">
    <w:pPr>
      <w:pStyle w:val="ad"/>
      <w:ind w:firstLine="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C7602320"/>
    <w:lvl w:ilvl="0">
      <w:start w:val="1"/>
      <w:numFmt w:val="bullet"/>
      <w:pStyle w:val="a"/>
      <w:lvlText w:val=""/>
      <w:lvlJc w:val="left"/>
      <w:pPr>
        <w:ind w:left="1211" w:hanging="360"/>
      </w:pPr>
      <w:rPr>
        <w:rFonts w:ascii="Symbol" w:hAnsi="Symbol" w:hint="default"/>
      </w:rPr>
    </w:lvl>
  </w:abstractNum>
  <w:abstractNum w:abstractNumId="1" w15:restartNumberingAfterBreak="0">
    <w:nsid w:val="02727570"/>
    <w:multiLevelType w:val="hybridMultilevel"/>
    <w:tmpl w:val="1C02D9D0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2" w15:restartNumberingAfterBreak="0">
    <w:nsid w:val="04944A02"/>
    <w:multiLevelType w:val="hybridMultilevel"/>
    <w:tmpl w:val="18B2ED4E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9F24761"/>
    <w:multiLevelType w:val="hybridMultilevel"/>
    <w:tmpl w:val="52BE9F90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328FA"/>
    <w:multiLevelType w:val="hybridMultilevel"/>
    <w:tmpl w:val="8512A6A4"/>
    <w:lvl w:ilvl="0" w:tplc="04190001">
      <w:start w:val="1"/>
      <w:numFmt w:val="bullet"/>
      <w:lvlText w:val=""/>
      <w:lvlJc w:val="left"/>
      <w:pPr>
        <w:ind w:left="23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12" w:hanging="360"/>
      </w:pPr>
      <w:rPr>
        <w:rFonts w:ascii="Wingdings" w:hAnsi="Wingdings" w:hint="default"/>
      </w:rPr>
    </w:lvl>
  </w:abstractNum>
  <w:abstractNum w:abstractNumId="5" w15:restartNumberingAfterBreak="0">
    <w:nsid w:val="0F600507"/>
    <w:multiLevelType w:val="hybridMultilevel"/>
    <w:tmpl w:val="23000B6E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32C29ED"/>
    <w:multiLevelType w:val="hybridMultilevel"/>
    <w:tmpl w:val="58309186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9E7744A"/>
    <w:multiLevelType w:val="hybridMultilevel"/>
    <w:tmpl w:val="ABE4C416"/>
    <w:lvl w:ilvl="0" w:tplc="D4660364">
      <w:start w:val="1"/>
      <w:numFmt w:val="decimal"/>
      <w:pStyle w:val="vguNumber"/>
      <w:lvlText w:val="%1)"/>
      <w:lvlJc w:val="left"/>
      <w:pPr>
        <w:ind w:left="1211" w:hanging="360"/>
      </w:pPr>
    </w:lvl>
    <w:lvl w:ilvl="1" w:tplc="73BED02C">
      <w:start w:val="1"/>
      <w:numFmt w:val="lowerLetter"/>
      <w:lvlText w:val="%2."/>
      <w:lvlJc w:val="left"/>
      <w:pPr>
        <w:ind w:left="1931" w:hanging="360"/>
      </w:pPr>
    </w:lvl>
    <w:lvl w:ilvl="2" w:tplc="BBCADF4C" w:tentative="1">
      <w:start w:val="1"/>
      <w:numFmt w:val="lowerRoman"/>
      <w:lvlText w:val="%3."/>
      <w:lvlJc w:val="right"/>
      <w:pPr>
        <w:ind w:left="2651" w:hanging="180"/>
      </w:pPr>
    </w:lvl>
    <w:lvl w:ilvl="3" w:tplc="07E671C6" w:tentative="1">
      <w:start w:val="1"/>
      <w:numFmt w:val="decimal"/>
      <w:lvlText w:val="%4."/>
      <w:lvlJc w:val="left"/>
      <w:pPr>
        <w:ind w:left="3371" w:hanging="360"/>
      </w:pPr>
    </w:lvl>
    <w:lvl w:ilvl="4" w:tplc="5C28D2F8" w:tentative="1">
      <w:start w:val="1"/>
      <w:numFmt w:val="lowerLetter"/>
      <w:lvlText w:val="%5."/>
      <w:lvlJc w:val="left"/>
      <w:pPr>
        <w:ind w:left="4091" w:hanging="360"/>
      </w:pPr>
    </w:lvl>
    <w:lvl w:ilvl="5" w:tplc="29002856" w:tentative="1">
      <w:start w:val="1"/>
      <w:numFmt w:val="lowerRoman"/>
      <w:lvlText w:val="%6."/>
      <w:lvlJc w:val="right"/>
      <w:pPr>
        <w:ind w:left="4811" w:hanging="180"/>
      </w:pPr>
    </w:lvl>
    <w:lvl w:ilvl="6" w:tplc="B922CF84" w:tentative="1">
      <w:start w:val="1"/>
      <w:numFmt w:val="decimal"/>
      <w:lvlText w:val="%7."/>
      <w:lvlJc w:val="left"/>
      <w:pPr>
        <w:ind w:left="5531" w:hanging="360"/>
      </w:pPr>
    </w:lvl>
    <w:lvl w:ilvl="7" w:tplc="AD68F384" w:tentative="1">
      <w:start w:val="1"/>
      <w:numFmt w:val="lowerLetter"/>
      <w:lvlText w:val="%8."/>
      <w:lvlJc w:val="left"/>
      <w:pPr>
        <w:ind w:left="6251" w:hanging="360"/>
      </w:pPr>
    </w:lvl>
    <w:lvl w:ilvl="8" w:tplc="A8E4DA02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1A0970B0"/>
    <w:multiLevelType w:val="hybridMultilevel"/>
    <w:tmpl w:val="B3F650B4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A334165"/>
    <w:multiLevelType w:val="hybridMultilevel"/>
    <w:tmpl w:val="EBDC0696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AD47E7A"/>
    <w:multiLevelType w:val="multilevel"/>
    <w:tmpl w:val="212031A2"/>
    <w:lvl w:ilvl="0">
      <w:start w:val="1"/>
      <w:numFmt w:val="decimal"/>
      <w:pStyle w:val="1"/>
      <w:lvlText w:val="%1"/>
      <w:lvlJc w:val="left"/>
      <w:pPr>
        <w:ind w:left="432" w:hanging="432"/>
      </w:pPr>
      <w:rPr>
        <w:sz w:val="24"/>
      </w:rPr>
    </w:lvl>
    <w:lvl w:ilvl="1">
      <w:start w:val="1"/>
      <w:numFmt w:val="decimal"/>
      <w:pStyle w:val="2"/>
      <w:lvlText w:val="%1.%2"/>
      <w:lvlJc w:val="left"/>
      <w:pPr>
        <w:ind w:left="1286" w:hanging="576"/>
      </w:pPr>
      <w:rPr>
        <w:rFonts w:ascii="Times New Roman" w:hAnsi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4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ind w:left="1713" w:hanging="720"/>
      </w:pPr>
      <w:rPr>
        <w:sz w:val="24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sz w:val="24"/>
        <w:szCs w:val="20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1C8B452D"/>
    <w:multiLevelType w:val="hybridMultilevel"/>
    <w:tmpl w:val="2688895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20EC372D"/>
    <w:multiLevelType w:val="hybridMultilevel"/>
    <w:tmpl w:val="F6E42774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22E743B1"/>
    <w:multiLevelType w:val="hybridMultilevel"/>
    <w:tmpl w:val="E2543234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14" w15:restartNumberingAfterBreak="0">
    <w:nsid w:val="23B47978"/>
    <w:multiLevelType w:val="hybridMultilevel"/>
    <w:tmpl w:val="6D4A17E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51C68F6"/>
    <w:multiLevelType w:val="hybridMultilevel"/>
    <w:tmpl w:val="D6145970"/>
    <w:lvl w:ilvl="0" w:tplc="35E4DE4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257F2F14"/>
    <w:multiLevelType w:val="hybridMultilevel"/>
    <w:tmpl w:val="805A6D4C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265657D9"/>
    <w:multiLevelType w:val="multilevel"/>
    <w:tmpl w:val="F41EBA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286" w:hanging="576"/>
      </w:pPr>
      <w:rPr>
        <w:rFonts w:ascii="Times New Roman" w:hAnsi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846EAB"/>
    <w:multiLevelType w:val="hybridMultilevel"/>
    <w:tmpl w:val="CCE64B3E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2AE07DDF"/>
    <w:multiLevelType w:val="hybridMultilevel"/>
    <w:tmpl w:val="4C748C54"/>
    <w:lvl w:ilvl="0" w:tplc="CEE24D90">
      <w:start w:val="1"/>
      <w:numFmt w:val="bullet"/>
      <w:pStyle w:val="a0"/>
      <w:lvlText w:val=""/>
      <w:lvlJc w:val="left"/>
      <w:pPr>
        <w:ind w:left="645" w:hanging="360"/>
      </w:pPr>
      <w:rPr>
        <w:rFonts w:ascii="Symbol" w:hAnsi="Symbol" w:hint="default"/>
      </w:rPr>
    </w:lvl>
    <w:lvl w:ilvl="1" w:tplc="145ECC2A">
      <w:start w:val="1"/>
      <w:numFmt w:val="bullet"/>
      <w:lvlText w:val=""/>
      <w:lvlJc w:val="left"/>
      <w:pPr>
        <w:ind w:left="1016" w:hanging="360"/>
      </w:pPr>
      <w:rPr>
        <w:rFonts w:ascii="Symbol" w:hAnsi="Symbol" w:hint="default"/>
      </w:rPr>
    </w:lvl>
    <w:lvl w:ilvl="2" w:tplc="0E6A7488" w:tentative="1">
      <w:start w:val="1"/>
      <w:numFmt w:val="bullet"/>
      <w:lvlText w:val=""/>
      <w:lvlJc w:val="left"/>
      <w:pPr>
        <w:ind w:left="1736" w:hanging="360"/>
      </w:pPr>
      <w:rPr>
        <w:rFonts w:ascii="Wingdings" w:hAnsi="Wingdings" w:hint="default"/>
      </w:rPr>
    </w:lvl>
    <w:lvl w:ilvl="3" w:tplc="1E367F3C" w:tentative="1">
      <w:start w:val="1"/>
      <w:numFmt w:val="bullet"/>
      <w:lvlText w:val=""/>
      <w:lvlJc w:val="left"/>
      <w:pPr>
        <w:ind w:left="2456" w:hanging="360"/>
      </w:pPr>
      <w:rPr>
        <w:rFonts w:ascii="Symbol" w:hAnsi="Symbol" w:hint="default"/>
      </w:rPr>
    </w:lvl>
    <w:lvl w:ilvl="4" w:tplc="822EAE72" w:tentative="1">
      <w:start w:val="1"/>
      <w:numFmt w:val="bullet"/>
      <w:lvlText w:val="o"/>
      <w:lvlJc w:val="left"/>
      <w:pPr>
        <w:ind w:left="3176" w:hanging="360"/>
      </w:pPr>
      <w:rPr>
        <w:rFonts w:ascii="Courier New" w:hAnsi="Courier New" w:cs="Courier New" w:hint="default"/>
      </w:rPr>
    </w:lvl>
    <w:lvl w:ilvl="5" w:tplc="DE2488E6" w:tentative="1">
      <w:start w:val="1"/>
      <w:numFmt w:val="bullet"/>
      <w:lvlText w:val=""/>
      <w:lvlJc w:val="left"/>
      <w:pPr>
        <w:ind w:left="3896" w:hanging="360"/>
      </w:pPr>
      <w:rPr>
        <w:rFonts w:ascii="Wingdings" w:hAnsi="Wingdings" w:hint="default"/>
      </w:rPr>
    </w:lvl>
    <w:lvl w:ilvl="6" w:tplc="6060B5FC" w:tentative="1">
      <w:start w:val="1"/>
      <w:numFmt w:val="bullet"/>
      <w:lvlText w:val=""/>
      <w:lvlJc w:val="left"/>
      <w:pPr>
        <w:ind w:left="4616" w:hanging="360"/>
      </w:pPr>
      <w:rPr>
        <w:rFonts w:ascii="Symbol" w:hAnsi="Symbol" w:hint="default"/>
      </w:rPr>
    </w:lvl>
    <w:lvl w:ilvl="7" w:tplc="F9A4B38A" w:tentative="1">
      <w:start w:val="1"/>
      <w:numFmt w:val="bullet"/>
      <w:lvlText w:val="o"/>
      <w:lvlJc w:val="left"/>
      <w:pPr>
        <w:ind w:left="5336" w:hanging="360"/>
      </w:pPr>
      <w:rPr>
        <w:rFonts w:ascii="Courier New" w:hAnsi="Courier New" w:cs="Courier New" w:hint="default"/>
      </w:rPr>
    </w:lvl>
    <w:lvl w:ilvl="8" w:tplc="3A8A30FE" w:tentative="1">
      <w:start w:val="1"/>
      <w:numFmt w:val="bullet"/>
      <w:lvlText w:val=""/>
      <w:lvlJc w:val="left"/>
      <w:pPr>
        <w:ind w:left="6056" w:hanging="360"/>
      </w:pPr>
      <w:rPr>
        <w:rFonts w:ascii="Wingdings" w:hAnsi="Wingdings" w:hint="default"/>
      </w:rPr>
    </w:lvl>
  </w:abstractNum>
  <w:abstractNum w:abstractNumId="20" w15:restartNumberingAfterBreak="0">
    <w:nsid w:val="2D764A29"/>
    <w:multiLevelType w:val="hybridMultilevel"/>
    <w:tmpl w:val="A1409072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312E6BA4"/>
    <w:multiLevelType w:val="hybridMultilevel"/>
    <w:tmpl w:val="566CD8BA"/>
    <w:lvl w:ilvl="0" w:tplc="98FEDC46">
      <w:start w:val="1"/>
      <w:numFmt w:val="russianUpper"/>
      <w:pStyle w:val="vguAdditionName"/>
      <w:lvlText w:val="Приложение %1."/>
      <w:lvlJc w:val="left"/>
      <w:pPr>
        <w:ind w:left="5607" w:hanging="360"/>
      </w:pPr>
      <w:rPr>
        <w:rFonts w:hint="default"/>
      </w:rPr>
    </w:lvl>
    <w:lvl w:ilvl="1" w:tplc="F1446014" w:tentative="1">
      <w:start w:val="1"/>
      <w:numFmt w:val="lowerLetter"/>
      <w:lvlText w:val="%2."/>
      <w:lvlJc w:val="left"/>
      <w:pPr>
        <w:ind w:left="3142" w:hanging="360"/>
      </w:pPr>
    </w:lvl>
    <w:lvl w:ilvl="2" w:tplc="7A348E7E" w:tentative="1">
      <w:start w:val="1"/>
      <w:numFmt w:val="lowerRoman"/>
      <w:lvlText w:val="%3."/>
      <w:lvlJc w:val="right"/>
      <w:pPr>
        <w:ind w:left="3862" w:hanging="180"/>
      </w:pPr>
    </w:lvl>
    <w:lvl w:ilvl="3" w:tplc="15A8153C" w:tentative="1">
      <w:start w:val="1"/>
      <w:numFmt w:val="decimal"/>
      <w:lvlText w:val="%4."/>
      <w:lvlJc w:val="left"/>
      <w:pPr>
        <w:ind w:left="4582" w:hanging="360"/>
      </w:pPr>
    </w:lvl>
    <w:lvl w:ilvl="4" w:tplc="F03A973A" w:tentative="1">
      <w:start w:val="1"/>
      <w:numFmt w:val="lowerLetter"/>
      <w:lvlText w:val="%5."/>
      <w:lvlJc w:val="left"/>
      <w:pPr>
        <w:ind w:left="5302" w:hanging="360"/>
      </w:pPr>
    </w:lvl>
    <w:lvl w:ilvl="5" w:tplc="1E46B678" w:tentative="1">
      <w:start w:val="1"/>
      <w:numFmt w:val="lowerRoman"/>
      <w:lvlText w:val="%6."/>
      <w:lvlJc w:val="right"/>
      <w:pPr>
        <w:ind w:left="6022" w:hanging="180"/>
      </w:pPr>
    </w:lvl>
    <w:lvl w:ilvl="6" w:tplc="D256E6B2" w:tentative="1">
      <w:start w:val="1"/>
      <w:numFmt w:val="decimal"/>
      <w:lvlText w:val="%7."/>
      <w:lvlJc w:val="left"/>
      <w:pPr>
        <w:ind w:left="6742" w:hanging="360"/>
      </w:pPr>
    </w:lvl>
    <w:lvl w:ilvl="7" w:tplc="FBF204E4" w:tentative="1">
      <w:start w:val="1"/>
      <w:numFmt w:val="lowerLetter"/>
      <w:lvlText w:val="%8."/>
      <w:lvlJc w:val="left"/>
      <w:pPr>
        <w:ind w:left="7462" w:hanging="360"/>
      </w:pPr>
    </w:lvl>
    <w:lvl w:ilvl="8" w:tplc="1D06E19A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22" w15:restartNumberingAfterBreak="0">
    <w:nsid w:val="35971AC2"/>
    <w:multiLevelType w:val="hybridMultilevel"/>
    <w:tmpl w:val="95C63B1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362E2F07"/>
    <w:multiLevelType w:val="hybridMultilevel"/>
    <w:tmpl w:val="9E5A83A6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24" w15:restartNumberingAfterBreak="0">
    <w:nsid w:val="38960F16"/>
    <w:multiLevelType w:val="hybridMultilevel"/>
    <w:tmpl w:val="D4ECDB24"/>
    <w:lvl w:ilvl="0" w:tplc="145ECC2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3E421C"/>
    <w:multiLevelType w:val="hybridMultilevel"/>
    <w:tmpl w:val="C1F6AF74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3CB41006"/>
    <w:multiLevelType w:val="hybridMultilevel"/>
    <w:tmpl w:val="D80E0EC8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3CDC00EB"/>
    <w:multiLevelType w:val="hybridMultilevel"/>
    <w:tmpl w:val="D1F682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E8953EB"/>
    <w:multiLevelType w:val="hybridMultilevel"/>
    <w:tmpl w:val="F5B60D96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45575A5B"/>
    <w:multiLevelType w:val="hybridMultilevel"/>
    <w:tmpl w:val="40E05150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46200343"/>
    <w:multiLevelType w:val="hybridMultilevel"/>
    <w:tmpl w:val="7D3849DC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48577F5A"/>
    <w:multiLevelType w:val="hybridMultilevel"/>
    <w:tmpl w:val="5F6E9728"/>
    <w:lvl w:ilvl="0" w:tplc="576881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4FA82A39"/>
    <w:multiLevelType w:val="hybridMultilevel"/>
    <w:tmpl w:val="0C06B6D0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5091204B"/>
    <w:multiLevelType w:val="hybridMultilevel"/>
    <w:tmpl w:val="044293A6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55FA260E"/>
    <w:multiLevelType w:val="hybridMultilevel"/>
    <w:tmpl w:val="E7DEE2E4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572D2F98"/>
    <w:multiLevelType w:val="hybridMultilevel"/>
    <w:tmpl w:val="42FE7178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57BD35D3"/>
    <w:multiLevelType w:val="hybridMultilevel"/>
    <w:tmpl w:val="18D88006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57EC5114"/>
    <w:multiLevelType w:val="hybridMultilevel"/>
    <w:tmpl w:val="DDBACC26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38" w15:restartNumberingAfterBreak="0">
    <w:nsid w:val="5B563407"/>
    <w:multiLevelType w:val="hybridMultilevel"/>
    <w:tmpl w:val="6CEAB9F0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5B743D3B"/>
    <w:multiLevelType w:val="hybridMultilevel"/>
    <w:tmpl w:val="68CAA138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5F7A111F"/>
    <w:multiLevelType w:val="hybridMultilevel"/>
    <w:tmpl w:val="29A2A142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5FDA01C4"/>
    <w:multiLevelType w:val="hybridMultilevel"/>
    <w:tmpl w:val="F322ED1E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42" w15:restartNumberingAfterBreak="0">
    <w:nsid w:val="63713A34"/>
    <w:multiLevelType w:val="hybridMultilevel"/>
    <w:tmpl w:val="363ADFC2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638FC968"/>
    <w:multiLevelType w:val="singleLevel"/>
    <w:tmpl w:val="638FC968"/>
    <w:lvl w:ilvl="0">
      <w:start w:val="1"/>
      <w:numFmt w:val="decimal"/>
      <w:suff w:val="space"/>
      <w:lvlText w:val="%1."/>
      <w:lvlJc w:val="left"/>
    </w:lvl>
  </w:abstractNum>
  <w:abstractNum w:abstractNumId="44" w15:restartNumberingAfterBreak="0">
    <w:nsid w:val="64931B9B"/>
    <w:multiLevelType w:val="hybridMultilevel"/>
    <w:tmpl w:val="9CCE231E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5" w15:restartNumberingAfterBreak="0">
    <w:nsid w:val="65F07298"/>
    <w:multiLevelType w:val="multilevel"/>
    <w:tmpl w:val="0A188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78B07BE"/>
    <w:multiLevelType w:val="hybridMultilevel"/>
    <w:tmpl w:val="EFE6D582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7" w15:restartNumberingAfterBreak="0">
    <w:nsid w:val="6909439A"/>
    <w:multiLevelType w:val="hybridMultilevel"/>
    <w:tmpl w:val="CFCC46F0"/>
    <w:lvl w:ilvl="0" w:tplc="35E4DE4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8" w15:restartNumberingAfterBreak="0">
    <w:nsid w:val="6B777C2B"/>
    <w:multiLevelType w:val="hybridMultilevel"/>
    <w:tmpl w:val="8E26F00C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6E8C457C"/>
    <w:multiLevelType w:val="hybridMultilevel"/>
    <w:tmpl w:val="E7BCDDEC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0" w15:restartNumberingAfterBreak="0">
    <w:nsid w:val="73A9620A"/>
    <w:multiLevelType w:val="hybridMultilevel"/>
    <w:tmpl w:val="C2B88744"/>
    <w:lvl w:ilvl="0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51" w15:restartNumberingAfterBreak="0">
    <w:nsid w:val="79003A8A"/>
    <w:multiLevelType w:val="hybridMultilevel"/>
    <w:tmpl w:val="00AAEC84"/>
    <w:lvl w:ilvl="0" w:tplc="63B47AC4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2" w15:restartNumberingAfterBreak="0">
    <w:nsid w:val="7D6C7476"/>
    <w:multiLevelType w:val="hybridMultilevel"/>
    <w:tmpl w:val="C7BCFAC0"/>
    <w:lvl w:ilvl="0" w:tplc="4BB00158">
      <w:start w:val="1"/>
      <w:numFmt w:val="decimal"/>
      <w:lvlText w:val="%1."/>
      <w:lvlJc w:val="left"/>
      <w:pPr>
        <w:ind w:left="644" w:hanging="360"/>
      </w:pPr>
      <w:rPr>
        <w:rFonts w:hint="default"/>
        <w:sz w:val="24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150" w:hanging="360"/>
      </w:pPr>
    </w:lvl>
    <w:lvl w:ilvl="2" w:tplc="0419001B" w:tentative="1">
      <w:start w:val="1"/>
      <w:numFmt w:val="lowerRoman"/>
      <w:lvlText w:val="%3."/>
      <w:lvlJc w:val="right"/>
      <w:pPr>
        <w:ind w:left="1870" w:hanging="180"/>
      </w:pPr>
    </w:lvl>
    <w:lvl w:ilvl="3" w:tplc="0419000F" w:tentative="1">
      <w:start w:val="1"/>
      <w:numFmt w:val="decimal"/>
      <w:lvlText w:val="%4."/>
      <w:lvlJc w:val="left"/>
      <w:pPr>
        <w:ind w:left="2590" w:hanging="360"/>
      </w:pPr>
    </w:lvl>
    <w:lvl w:ilvl="4" w:tplc="04190019" w:tentative="1">
      <w:start w:val="1"/>
      <w:numFmt w:val="lowerLetter"/>
      <w:lvlText w:val="%5."/>
      <w:lvlJc w:val="left"/>
      <w:pPr>
        <w:ind w:left="3310" w:hanging="360"/>
      </w:pPr>
    </w:lvl>
    <w:lvl w:ilvl="5" w:tplc="0419001B" w:tentative="1">
      <w:start w:val="1"/>
      <w:numFmt w:val="lowerRoman"/>
      <w:lvlText w:val="%6."/>
      <w:lvlJc w:val="right"/>
      <w:pPr>
        <w:ind w:left="4030" w:hanging="180"/>
      </w:pPr>
    </w:lvl>
    <w:lvl w:ilvl="6" w:tplc="0419000F" w:tentative="1">
      <w:start w:val="1"/>
      <w:numFmt w:val="decimal"/>
      <w:lvlText w:val="%7."/>
      <w:lvlJc w:val="left"/>
      <w:pPr>
        <w:ind w:left="4750" w:hanging="360"/>
      </w:pPr>
    </w:lvl>
    <w:lvl w:ilvl="7" w:tplc="04190019" w:tentative="1">
      <w:start w:val="1"/>
      <w:numFmt w:val="lowerLetter"/>
      <w:lvlText w:val="%8."/>
      <w:lvlJc w:val="left"/>
      <w:pPr>
        <w:ind w:left="5470" w:hanging="360"/>
      </w:pPr>
    </w:lvl>
    <w:lvl w:ilvl="8" w:tplc="0419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53" w15:restartNumberingAfterBreak="0">
    <w:nsid w:val="7E2C2A38"/>
    <w:multiLevelType w:val="hybridMultilevel"/>
    <w:tmpl w:val="A4E6B6FE"/>
    <w:lvl w:ilvl="0" w:tplc="63B47AC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090811079">
    <w:abstractNumId w:val="19"/>
  </w:num>
  <w:num w:numId="2" w16cid:durableId="1015154483">
    <w:abstractNumId w:val="0"/>
  </w:num>
  <w:num w:numId="3" w16cid:durableId="503328608">
    <w:abstractNumId w:val="21"/>
  </w:num>
  <w:num w:numId="4" w16cid:durableId="878782471">
    <w:abstractNumId w:val="7"/>
  </w:num>
  <w:num w:numId="5" w16cid:durableId="726413839">
    <w:abstractNumId w:val="10"/>
  </w:num>
  <w:num w:numId="6" w16cid:durableId="1779182865">
    <w:abstractNumId w:val="25"/>
  </w:num>
  <w:num w:numId="7" w16cid:durableId="351031474">
    <w:abstractNumId w:val="30"/>
  </w:num>
  <w:num w:numId="8" w16cid:durableId="1807166288">
    <w:abstractNumId w:val="35"/>
  </w:num>
  <w:num w:numId="9" w16cid:durableId="2050639582">
    <w:abstractNumId w:val="39"/>
  </w:num>
  <w:num w:numId="10" w16cid:durableId="305860438">
    <w:abstractNumId w:val="27"/>
  </w:num>
  <w:num w:numId="11" w16cid:durableId="108741920">
    <w:abstractNumId w:val="32"/>
  </w:num>
  <w:num w:numId="12" w16cid:durableId="1108503128">
    <w:abstractNumId w:val="52"/>
  </w:num>
  <w:num w:numId="13" w16cid:durableId="1771854025">
    <w:abstractNumId w:val="22"/>
  </w:num>
  <w:num w:numId="14" w16cid:durableId="544873991">
    <w:abstractNumId w:val="24"/>
  </w:num>
  <w:num w:numId="15" w16cid:durableId="1656763969">
    <w:abstractNumId w:val="16"/>
  </w:num>
  <w:num w:numId="16" w16cid:durableId="2043162217">
    <w:abstractNumId w:val="17"/>
  </w:num>
  <w:num w:numId="17" w16cid:durableId="2007054764">
    <w:abstractNumId w:val="3"/>
  </w:num>
  <w:num w:numId="18" w16cid:durableId="17704958">
    <w:abstractNumId w:val="51"/>
  </w:num>
  <w:num w:numId="19" w16cid:durableId="1348554207">
    <w:abstractNumId w:val="28"/>
  </w:num>
  <w:num w:numId="20" w16cid:durableId="209542042">
    <w:abstractNumId w:val="40"/>
  </w:num>
  <w:num w:numId="21" w16cid:durableId="297808645">
    <w:abstractNumId w:val="38"/>
  </w:num>
  <w:num w:numId="22" w16cid:durableId="2010518912">
    <w:abstractNumId w:val="2"/>
  </w:num>
  <w:num w:numId="23" w16cid:durableId="1732463673">
    <w:abstractNumId w:val="46"/>
  </w:num>
  <w:num w:numId="24" w16cid:durableId="1967345195">
    <w:abstractNumId w:val="5"/>
  </w:num>
  <w:num w:numId="25" w16cid:durableId="1085489746">
    <w:abstractNumId w:val="34"/>
  </w:num>
  <w:num w:numId="26" w16cid:durableId="457335511">
    <w:abstractNumId w:val="13"/>
  </w:num>
  <w:num w:numId="27" w16cid:durableId="404110844">
    <w:abstractNumId w:val="1"/>
  </w:num>
  <w:num w:numId="28" w16cid:durableId="156577810">
    <w:abstractNumId w:val="4"/>
  </w:num>
  <w:num w:numId="29" w16cid:durableId="83695595">
    <w:abstractNumId w:val="48"/>
  </w:num>
  <w:num w:numId="30" w16cid:durableId="1240016779">
    <w:abstractNumId w:val="9"/>
  </w:num>
  <w:num w:numId="31" w16cid:durableId="136804465">
    <w:abstractNumId w:val="18"/>
  </w:num>
  <w:num w:numId="32" w16cid:durableId="1711760370">
    <w:abstractNumId w:val="20"/>
  </w:num>
  <w:num w:numId="33" w16cid:durableId="1718160526">
    <w:abstractNumId w:val="26"/>
  </w:num>
  <w:num w:numId="34" w16cid:durableId="919169674">
    <w:abstractNumId w:val="36"/>
  </w:num>
  <w:num w:numId="35" w16cid:durableId="556431067">
    <w:abstractNumId w:val="49"/>
  </w:num>
  <w:num w:numId="36" w16cid:durableId="1373920340">
    <w:abstractNumId w:val="14"/>
  </w:num>
  <w:num w:numId="37" w16cid:durableId="164319000">
    <w:abstractNumId w:val="33"/>
  </w:num>
  <w:num w:numId="38" w16cid:durableId="2026782843">
    <w:abstractNumId w:val="8"/>
  </w:num>
  <w:num w:numId="39" w16cid:durableId="2137946610">
    <w:abstractNumId w:val="12"/>
  </w:num>
  <w:num w:numId="40" w16cid:durableId="1968462112">
    <w:abstractNumId w:val="29"/>
  </w:num>
  <w:num w:numId="41" w16cid:durableId="253822177">
    <w:abstractNumId w:val="44"/>
  </w:num>
  <w:num w:numId="42" w16cid:durableId="1519197423">
    <w:abstractNumId w:val="42"/>
  </w:num>
  <w:num w:numId="43" w16cid:durableId="89788587">
    <w:abstractNumId w:val="6"/>
  </w:num>
  <w:num w:numId="44" w16cid:durableId="1445149643">
    <w:abstractNumId w:val="37"/>
  </w:num>
  <w:num w:numId="45" w16cid:durableId="802193348">
    <w:abstractNumId w:val="41"/>
  </w:num>
  <w:num w:numId="46" w16cid:durableId="1609583799">
    <w:abstractNumId w:val="50"/>
  </w:num>
  <w:num w:numId="47" w16cid:durableId="913198866">
    <w:abstractNumId w:val="23"/>
  </w:num>
  <w:num w:numId="48" w16cid:durableId="1409184424">
    <w:abstractNumId w:val="43"/>
  </w:num>
  <w:num w:numId="49" w16cid:durableId="1231044322">
    <w:abstractNumId w:val="11"/>
  </w:num>
  <w:num w:numId="50" w16cid:durableId="373315842">
    <w:abstractNumId w:val="31"/>
  </w:num>
  <w:num w:numId="51" w16cid:durableId="1996911066">
    <w:abstractNumId w:val="45"/>
  </w:num>
  <w:num w:numId="52" w16cid:durableId="1471903464">
    <w:abstractNumId w:val="53"/>
  </w:num>
  <w:num w:numId="53" w16cid:durableId="505290824">
    <w:abstractNumId w:val="15"/>
  </w:num>
  <w:num w:numId="54" w16cid:durableId="434833098">
    <w:abstractNumId w:val="4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ttachedTemplate r:id="rId1"/>
  <w:stylePaneFormatFilter w:val="D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1" w:alternateStyleNames="1"/>
  <w:stylePaneSortMethod w:val="0000"/>
  <w:defaultTabStop w:val="2126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5A26"/>
    <w:rsid w:val="0000190E"/>
    <w:rsid w:val="00003A29"/>
    <w:rsid w:val="00003AF1"/>
    <w:rsid w:val="00012326"/>
    <w:rsid w:val="00014E64"/>
    <w:rsid w:val="00015480"/>
    <w:rsid w:val="00020C2C"/>
    <w:rsid w:val="00024473"/>
    <w:rsid w:val="00032359"/>
    <w:rsid w:val="00033833"/>
    <w:rsid w:val="00035A26"/>
    <w:rsid w:val="00037B3E"/>
    <w:rsid w:val="00040D1E"/>
    <w:rsid w:val="0004336A"/>
    <w:rsid w:val="00044093"/>
    <w:rsid w:val="00046056"/>
    <w:rsid w:val="0005086A"/>
    <w:rsid w:val="0005106B"/>
    <w:rsid w:val="00051403"/>
    <w:rsid w:val="00053663"/>
    <w:rsid w:val="0005473C"/>
    <w:rsid w:val="00056B10"/>
    <w:rsid w:val="0005745E"/>
    <w:rsid w:val="00061F64"/>
    <w:rsid w:val="00063122"/>
    <w:rsid w:val="000662E6"/>
    <w:rsid w:val="00066F6D"/>
    <w:rsid w:val="0008146F"/>
    <w:rsid w:val="000866DB"/>
    <w:rsid w:val="0009197B"/>
    <w:rsid w:val="000934BA"/>
    <w:rsid w:val="00094729"/>
    <w:rsid w:val="00096EC7"/>
    <w:rsid w:val="000A537A"/>
    <w:rsid w:val="000A5B46"/>
    <w:rsid w:val="000B06DB"/>
    <w:rsid w:val="000B4978"/>
    <w:rsid w:val="000C0C5D"/>
    <w:rsid w:val="000C2A5F"/>
    <w:rsid w:val="000C7B86"/>
    <w:rsid w:val="000C7DE5"/>
    <w:rsid w:val="000D3006"/>
    <w:rsid w:val="000D38ED"/>
    <w:rsid w:val="000D3A15"/>
    <w:rsid w:val="000E2551"/>
    <w:rsid w:val="000E5DF8"/>
    <w:rsid w:val="000E6490"/>
    <w:rsid w:val="000F67EF"/>
    <w:rsid w:val="00104146"/>
    <w:rsid w:val="001065FD"/>
    <w:rsid w:val="001123D3"/>
    <w:rsid w:val="0011316B"/>
    <w:rsid w:val="001157C8"/>
    <w:rsid w:val="0012098C"/>
    <w:rsid w:val="001223A9"/>
    <w:rsid w:val="001238DC"/>
    <w:rsid w:val="0012484F"/>
    <w:rsid w:val="001275E2"/>
    <w:rsid w:val="0013162A"/>
    <w:rsid w:val="0013287A"/>
    <w:rsid w:val="00142B08"/>
    <w:rsid w:val="00150617"/>
    <w:rsid w:val="00153CCB"/>
    <w:rsid w:val="00155A8D"/>
    <w:rsid w:val="00157C1A"/>
    <w:rsid w:val="0016119C"/>
    <w:rsid w:val="001673EC"/>
    <w:rsid w:val="00172DBA"/>
    <w:rsid w:val="00174101"/>
    <w:rsid w:val="0019044F"/>
    <w:rsid w:val="001A12C2"/>
    <w:rsid w:val="001A186C"/>
    <w:rsid w:val="001A50A1"/>
    <w:rsid w:val="001A661C"/>
    <w:rsid w:val="001B065B"/>
    <w:rsid w:val="001B3C9B"/>
    <w:rsid w:val="001B794F"/>
    <w:rsid w:val="001C1616"/>
    <w:rsid w:val="001C3FA9"/>
    <w:rsid w:val="001C400B"/>
    <w:rsid w:val="001E50A2"/>
    <w:rsid w:val="001F3C1A"/>
    <w:rsid w:val="001F5E9C"/>
    <w:rsid w:val="001F7287"/>
    <w:rsid w:val="001F7A95"/>
    <w:rsid w:val="00201509"/>
    <w:rsid w:val="00213B40"/>
    <w:rsid w:val="0023221D"/>
    <w:rsid w:val="00234403"/>
    <w:rsid w:val="00234BD7"/>
    <w:rsid w:val="00241C37"/>
    <w:rsid w:val="00244671"/>
    <w:rsid w:val="00244AD0"/>
    <w:rsid w:val="002469D0"/>
    <w:rsid w:val="002502BF"/>
    <w:rsid w:val="002577B0"/>
    <w:rsid w:val="00263185"/>
    <w:rsid w:val="0026423B"/>
    <w:rsid w:val="0026432F"/>
    <w:rsid w:val="00264DEB"/>
    <w:rsid w:val="00270C38"/>
    <w:rsid w:val="00276CAB"/>
    <w:rsid w:val="00277614"/>
    <w:rsid w:val="002806E9"/>
    <w:rsid w:val="00280825"/>
    <w:rsid w:val="002839EC"/>
    <w:rsid w:val="0028601C"/>
    <w:rsid w:val="00287E94"/>
    <w:rsid w:val="00292B29"/>
    <w:rsid w:val="002952BC"/>
    <w:rsid w:val="00296BBF"/>
    <w:rsid w:val="002A110E"/>
    <w:rsid w:val="002A514A"/>
    <w:rsid w:val="002A56D9"/>
    <w:rsid w:val="002C0AFA"/>
    <w:rsid w:val="002C1982"/>
    <w:rsid w:val="002C35EB"/>
    <w:rsid w:val="002C408E"/>
    <w:rsid w:val="002D354A"/>
    <w:rsid w:val="002D5B25"/>
    <w:rsid w:val="002D5ED0"/>
    <w:rsid w:val="002E28E9"/>
    <w:rsid w:val="002E7376"/>
    <w:rsid w:val="002F15DD"/>
    <w:rsid w:val="002F5500"/>
    <w:rsid w:val="00303DC8"/>
    <w:rsid w:val="00311E97"/>
    <w:rsid w:val="00312254"/>
    <w:rsid w:val="00312F95"/>
    <w:rsid w:val="00317BF7"/>
    <w:rsid w:val="00323F6E"/>
    <w:rsid w:val="00326605"/>
    <w:rsid w:val="00341C10"/>
    <w:rsid w:val="00342964"/>
    <w:rsid w:val="00343ED6"/>
    <w:rsid w:val="00347678"/>
    <w:rsid w:val="00350180"/>
    <w:rsid w:val="00350348"/>
    <w:rsid w:val="00351631"/>
    <w:rsid w:val="003552A3"/>
    <w:rsid w:val="00364D74"/>
    <w:rsid w:val="00370436"/>
    <w:rsid w:val="003711B3"/>
    <w:rsid w:val="00372C9E"/>
    <w:rsid w:val="00374EF9"/>
    <w:rsid w:val="00377E43"/>
    <w:rsid w:val="00380D25"/>
    <w:rsid w:val="00386B58"/>
    <w:rsid w:val="00386F3E"/>
    <w:rsid w:val="00387E10"/>
    <w:rsid w:val="00390EAB"/>
    <w:rsid w:val="003915BE"/>
    <w:rsid w:val="00393F45"/>
    <w:rsid w:val="00397496"/>
    <w:rsid w:val="003A4E95"/>
    <w:rsid w:val="003A66C0"/>
    <w:rsid w:val="003B3F84"/>
    <w:rsid w:val="003B6CB9"/>
    <w:rsid w:val="003B78C1"/>
    <w:rsid w:val="003C2810"/>
    <w:rsid w:val="003C7DFA"/>
    <w:rsid w:val="003D11F4"/>
    <w:rsid w:val="003D3E93"/>
    <w:rsid w:val="003D437A"/>
    <w:rsid w:val="003D61D2"/>
    <w:rsid w:val="003E0217"/>
    <w:rsid w:val="003E09BF"/>
    <w:rsid w:val="003E15A8"/>
    <w:rsid w:val="003E1A1B"/>
    <w:rsid w:val="003E22A5"/>
    <w:rsid w:val="003E3B91"/>
    <w:rsid w:val="003E58AE"/>
    <w:rsid w:val="003E72CD"/>
    <w:rsid w:val="003F0089"/>
    <w:rsid w:val="003F3F0D"/>
    <w:rsid w:val="004003DC"/>
    <w:rsid w:val="00400DE2"/>
    <w:rsid w:val="004051D4"/>
    <w:rsid w:val="00410843"/>
    <w:rsid w:val="00412E47"/>
    <w:rsid w:val="004331E1"/>
    <w:rsid w:val="004347A5"/>
    <w:rsid w:val="00442256"/>
    <w:rsid w:val="00447629"/>
    <w:rsid w:val="0044781C"/>
    <w:rsid w:val="00451E07"/>
    <w:rsid w:val="00453B5E"/>
    <w:rsid w:val="00455936"/>
    <w:rsid w:val="0045599D"/>
    <w:rsid w:val="004570B8"/>
    <w:rsid w:val="004601A3"/>
    <w:rsid w:val="004605D9"/>
    <w:rsid w:val="004677DC"/>
    <w:rsid w:val="00471FE2"/>
    <w:rsid w:val="00472A19"/>
    <w:rsid w:val="00475A10"/>
    <w:rsid w:val="004767CD"/>
    <w:rsid w:val="00477484"/>
    <w:rsid w:val="00481717"/>
    <w:rsid w:val="0048416D"/>
    <w:rsid w:val="004A34C3"/>
    <w:rsid w:val="004A73FE"/>
    <w:rsid w:val="004A7A41"/>
    <w:rsid w:val="004B0C8E"/>
    <w:rsid w:val="004B0F88"/>
    <w:rsid w:val="004B4580"/>
    <w:rsid w:val="004B7636"/>
    <w:rsid w:val="004C0D9A"/>
    <w:rsid w:val="004C5524"/>
    <w:rsid w:val="004D1544"/>
    <w:rsid w:val="004D244F"/>
    <w:rsid w:val="004E4DCD"/>
    <w:rsid w:val="004E57D8"/>
    <w:rsid w:val="004F4D49"/>
    <w:rsid w:val="005008C8"/>
    <w:rsid w:val="00500B70"/>
    <w:rsid w:val="005017B0"/>
    <w:rsid w:val="00503505"/>
    <w:rsid w:val="005040DD"/>
    <w:rsid w:val="00512B60"/>
    <w:rsid w:val="00514790"/>
    <w:rsid w:val="00514894"/>
    <w:rsid w:val="00514CFD"/>
    <w:rsid w:val="00524056"/>
    <w:rsid w:val="00530053"/>
    <w:rsid w:val="00531E80"/>
    <w:rsid w:val="0053319E"/>
    <w:rsid w:val="005333C7"/>
    <w:rsid w:val="005343A0"/>
    <w:rsid w:val="005343B2"/>
    <w:rsid w:val="00535EB3"/>
    <w:rsid w:val="00536B7D"/>
    <w:rsid w:val="00541DD4"/>
    <w:rsid w:val="00544617"/>
    <w:rsid w:val="0054788B"/>
    <w:rsid w:val="005524E9"/>
    <w:rsid w:val="00554344"/>
    <w:rsid w:val="00555E69"/>
    <w:rsid w:val="0056079D"/>
    <w:rsid w:val="00560D0C"/>
    <w:rsid w:val="00561F8C"/>
    <w:rsid w:val="0057389A"/>
    <w:rsid w:val="0057419B"/>
    <w:rsid w:val="00576138"/>
    <w:rsid w:val="005764B1"/>
    <w:rsid w:val="00580D2F"/>
    <w:rsid w:val="00584E3E"/>
    <w:rsid w:val="00591245"/>
    <w:rsid w:val="00595E73"/>
    <w:rsid w:val="005972E7"/>
    <w:rsid w:val="005A188B"/>
    <w:rsid w:val="005A4E60"/>
    <w:rsid w:val="005B5089"/>
    <w:rsid w:val="005D1D9F"/>
    <w:rsid w:val="005D4ECA"/>
    <w:rsid w:val="005E3E2E"/>
    <w:rsid w:val="005E536D"/>
    <w:rsid w:val="005E6944"/>
    <w:rsid w:val="005E75E7"/>
    <w:rsid w:val="005E7941"/>
    <w:rsid w:val="005F0877"/>
    <w:rsid w:val="005F0B98"/>
    <w:rsid w:val="006007E9"/>
    <w:rsid w:val="006030ED"/>
    <w:rsid w:val="00606C43"/>
    <w:rsid w:val="00620630"/>
    <w:rsid w:val="006252D8"/>
    <w:rsid w:val="0062534D"/>
    <w:rsid w:val="006267F9"/>
    <w:rsid w:val="00627BC1"/>
    <w:rsid w:val="006324C6"/>
    <w:rsid w:val="006333FF"/>
    <w:rsid w:val="00636E3B"/>
    <w:rsid w:val="00642FB9"/>
    <w:rsid w:val="0064643E"/>
    <w:rsid w:val="00661775"/>
    <w:rsid w:val="006638C9"/>
    <w:rsid w:val="006652DC"/>
    <w:rsid w:val="00665F4D"/>
    <w:rsid w:val="006873AA"/>
    <w:rsid w:val="006901CF"/>
    <w:rsid w:val="00695763"/>
    <w:rsid w:val="006968E5"/>
    <w:rsid w:val="006A3648"/>
    <w:rsid w:val="006A4E6C"/>
    <w:rsid w:val="006A534C"/>
    <w:rsid w:val="006A5DFD"/>
    <w:rsid w:val="006D422E"/>
    <w:rsid w:val="006D46A3"/>
    <w:rsid w:val="006E45C2"/>
    <w:rsid w:val="006E4EA7"/>
    <w:rsid w:val="006E7B7F"/>
    <w:rsid w:val="006F3BA7"/>
    <w:rsid w:val="006F512D"/>
    <w:rsid w:val="00701738"/>
    <w:rsid w:val="00702405"/>
    <w:rsid w:val="00706D32"/>
    <w:rsid w:val="0071279D"/>
    <w:rsid w:val="007157E7"/>
    <w:rsid w:val="00717B43"/>
    <w:rsid w:val="00732B15"/>
    <w:rsid w:val="0073573B"/>
    <w:rsid w:val="00741EC2"/>
    <w:rsid w:val="00742650"/>
    <w:rsid w:val="00742677"/>
    <w:rsid w:val="007445A3"/>
    <w:rsid w:val="00747AA0"/>
    <w:rsid w:val="007522DD"/>
    <w:rsid w:val="007559DC"/>
    <w:rsid w:val="00760E45"/>
    <w:rsid w:val="007630D2"/>
    <w:rsid w:val="007661F7"/>
    <w:rsid w:val="0076691E"/>
    <w:rsid w:val="00770291"/>
    <w:rsid w:val="007703A1"/>
    <w:rsid w:val="00773671"/>
    <w:rsid w:val="00773EC7"/>
    <w:rsid w:val="00775FCB"/>
    <w:rsid w:val="0079056E"/>
    <w:rsid w:val="00793A0A"/>
    <w:rsid w:val="007A0770"/>
    <w:rsid w:val="007A17C1"/>
    <w:rsid w:val="007A44EC"/>
    <w:rsid w:val="007A670B"/>
    <w:rsid w:val="007A7F8B"/>
    <w:rsid w:val="007B2E9D"/>
    <w:rsid w:val="007B79AA"/>
    <w:rsid w:val="007C2693"/>
    <w:rsid w:val="007C3C10"/>
    <w:rsid w:val="007C5DA6"/>
    <w:rsid w:val="007C648D"/>
    <w:rsid w:val="007C6517"/>
    <w:rsid w:val="007D189A"/>
    <w:rsid w:val="007D18D6"/>
    <w:rsid w:val="007D6613"/>
    <w:rsid w:val="007E7DEB"/>
    <w:rsid w:val="007F1087"/>
    <w:rsid w:val="007F6F16"/>
    <w:rsid w:val="00801271"/>
    <w:rsid w:val="00801482"/>
    <w:rsid w:val="008047D0"/>
    <w:rsid w:val="0081256F"/>
    <w:rsid w:val="0081417D"/>
    <w:rsid w:val="00815163"/>
    <w:rsid w:val="00815197"/>
    <w:rsid w:val="00815287"/>
    <w:rsid w:val="00816AE0"/>
    <w:rsid w:val="008233FB"/>
    <w:rsid w:val="008316B2"/>
    <w:rsid w:val="00847108"/>
    <w:rsid w:val="008510A0"/>
    <w:rsid w:val="00851CEE"/>
    <w:rsid w:val="00853022"/>
    <w:rsid w:val="00854463"/>
    <w:rsid w:val="00856459"/>
    <w:rsid w:val="00860B07"/>
    <w:rsid w:val="00862A05"/>
    <w:rsid w:val="00873C68"/>
    <w:rsid w:val="008821B6"/>
    <w:rsid w:val="00887461"/>
    <w:rsid w:val="00891338"/>
    <w:rsid w:val="008913CD"/>
    <w:rsid w:val="00895567"/>
    <w:rsid w:val="008A19F3"/>
    <w:rsid w:val="008A3C7E"/>
    <w:rsid w:val="008A447D"/>
    <w:rsid w:val="008A7235"/>
    <w:rsid w:val="008B1742"/>
    <w:rsid w:val="008B1C74"/>
    <w:rsid w:val="008B2FF6"/>
    <w:rsid w:val="008B3835"/>
    <w:rsid w:val="008B5671"/>
    <w:rsid w:val="008B57AD"/>
    <w:rsid w:val="008C0D47"/>
    <w:rsid w:val="008C2CB8"/>
    <w:rsid w:val="008C30AA"/>
    <w:rsid w:val="008C6310"/>
    <w:rsid w:val="008D1B6C"/>
    <w:rsid w:val="008D417C"/>
    <w:rsid w:val="008D6356"/>
    <w:rsid w:val="008E0DBE"/>
    <w:rsid w:val="008E56AB"/>
    <w:rsid w:val="008F1068"/>
    <w:rsid w:val="008F4105"/>
    <w:rsid w:val="0090047B"/>
    <w:rsid w:val="009066AA"/>
    <w:rsid w:val="00907058"/>
    <w:rsid w:val="0090747E"/>
    <w:rsid w:val="009078D1"/>
    <w:rsid w:val="00912AA6"/>
    <w:rsid w:val="00913657"/>
    <w:rsid w:val="00920597"/>
    <w:rsid w:val="0092285C"/>
    <w:rsid w:val="00922A0E"/>
    <w:rsid w:val="009236FA"/>
    <w:rsid w:val="00930B24"/>
    <w:rsid w:val="00931494"/>
    <w:rsid w:val="00940731"/>
    <w:rsid w:val="00941637"/>
    <w:rsid w:val="00944557"/>
    <w:rsid w:val="00946800"/>
    <w:rsid w:val="00950955"/>
    <w:rsid w:val="0095138C"/>
    <w:rsid w:val="00953030"/>
    <w:rsid w:val="00955863"/>
    <w:rsid w:val="009569F6"/>
    <w:rsid w:val="00957C73"/>
    <w:rsid w:val="00962BF3"/>
    <w:rsid w:val="0096308B"/>
    <w:rsid w:val="0096798D"/>
    <w:rsid w:val="00970E98"/>
    <w:rsid w:val="0097494B"/>
    <w:rsid w:val="0097511E"/>
    <w:rsid w:val="0098081B"/>
    <w:rsid w:val="0098133E"/>
    <w:rsid w:val="00985689"/>
    <w:rsid w:val="009863FC"/>
    <w:rsid w:val="0098708B"/>
    <w:rsid w:val="00990EAC"/>
    <w:rsid w:val="00991D11"/>
    <w:rsid w:val="0099717C"/>
    <w:rsid w:val="00997825"/>
    <w:rsid w:val="009A12FC"/>
    <w:rsid w:val="009A1CB3"/>
    <w:rsid w:val="009A78AA"/>
    <w:rsid w:val="009C15AC"/>
    <w:rsid w:val="009C1E84"/>
    <w:rsid w:val="009C2712"/>
    <w:rsid w:val="009C36DE"/>
    <w:rsid w:val="009C5201"/>
    <w:rsid w:val="009C62A8"/>
    <w:rsid w:val="009C6785"/>
    <w:rsid w:val="009D3432"/>
    <w:rsid w:val="009D483E"/>
    <w:rsid w:val="009D5528"/>
    <w:rsid w:val="009D6117"/>
    <w:rsid w:val="009D69EC"/>
    <w:rsid w:val="009E69AC"/>
    <w:rsid w:val="009E77E3"/>
    <w:rsid w:val="009F093D"/>
    <w:rsid w:val="009F193D"/>
    <w:rsid w:val="009F1C8A"/>
    <w:rsid w:val="009F352E"/>
    <w:rsid w:val="009F59D7"/>
    <w:rsid w:val="009F6EBD"/>
    <w:rsid w:val="00A0279B"/>
    <w:rsid w:val="00A06116"/>
    <w:rsid w:val="00A1196E"/>
    <w:rsid w:val="00A22819"/>
    <w:rsid w:val="00A22E7D"/>
    <w:rsid w:val="00A24AC9"/>
    <w:rsid w:val="00A26122"/>
    <w:rsid w:val="00A3550C"/>
    <w:rsid w:val="00A43971"/>
    <w:rsid w:val="00A43D43"/>
    <w:rsid w:val="00A50EA5"/>
    <w:rsid w:val="00A51A5D"/>
    <w:rsid w:val="00A52D09"/>
    <w:rsid w:val="00A54F03"/>
    <w:rsid w:val="00A631A3"/>
    <w:rsid w:val="00A64A7D"/>
    <w:rsid w:val="00A6518F"/>
    <w:rsid w:val="00A66360"/>
    <w:rsid w:val="00A70C76"/>
    <w:rsid w:val="00A7113A"/>
    <w:rsid w:val="00A7464D"/>
    <w:rsid w:val="00A75568"/>
    <w:rsid w:val="00A804C7"/>
    <w:rsid w:val="00A80780"/>
    <w:rsid w:val="00A856ED"/>
    <w:rsid w:val="00A92166"/>
    <w:rsid w:val="00A92A59"/>
    <w:rsid w:val="00A93B7E"/>
    <w:rsid w:val="00AA487E"/>
    <w:rsid w:val="00AA664B"/>
    <w:rsid w:val="00AB047F"/>
    <w:rsid w:val="00AB276B"/>
    <w:rsid w:val="00AB3FF6"/>
    <w:rsid w:val="00AB465D"/>
    <w:rsid w:val="00AB46F9"/>
    <w:rsid w:val="00AB7875"/>
    <w:rsid w:val="00AC0935"/>
    <w:rsid w:val="00AC354C"/>
    <w:rsid w:val="00AC4F31"/>
    <w:rsid w:val="00AC53A7"/>
    <w:rsid w:val="00AD0740"/>
    <w:rsid w:val="00AD1E5B"/>
    <w:rsid w:val="00AD70E3"/>
    <w:rsid w:val="00AD74DC"/>
    <w:rsid w:val="00AD7522"/>
    <w:rsid w:val="00AE133A"/>
    <w:rsid w:val="00AE4CE5"/>
    <w:rsid w:val="00AE5EC4"/>
    <w:rsid w:val="00AF3FA4"/>
    <w:rsid w:val="00AF478D"/>
    <w:rsid w:val="00AF60F4"/>
    <w:rsid w:val="00AF6315"/>
    <w:rsid w:val="00AF7668"/>
    <w:rsid w:val="00B06B73"/>
    <w:rsid w:val="00B073AA"/>
    <w:rsid w:val="00B125D3"/>
    <w:rsid w:val="00B125F0"/>
    <w:rsid w:val="00B142AC"/>
    <w:rsid w:val="00B27F07"/>
    <w:rsid w:val="00B3164A"/>
    <w:rsid w:val="00B32AD5"/>
    <w:rsid w:val="00B36C5A"/>
    <w:rsid w:val="00B37E6B"/>
    <w:rsid w:val="00B426FB"/>
    <w:rsid w:val="00B45B88"/>
    <w:rsid w:val="00B46388"/>
    <w:rsid w:val="00B54BC6"/>
    <w:rsid w:val="00B5590D"/>
    <w:rsid w:val="00B60C8E"/>
    <w:rsid w:val="00B62D3F"/>
    <w:rsid w:val="00B63A5B"/>
    <w:rsid w:val="00B6451B"/>
    <w:rsid w:val="00B6574F"/>
    <w:rsid w:val="00B6663A"/>
    <w:rsid w:val="00B7174E"/>
    <w:rsid w:val="00B775B6"/>
    <w:rsid w:val="00B84157"/>
    <w:rsid w:val="00B84945"/>
    <w:rsid w:val="00BA09FE"/>
    <w:rsid w:val="00BB0350"/>
    <w:rsid w:val="00BB41FD"/>
    <w:rsid w:val="00BB7AEE"/>
    <w:rsid w:val="00BC17B4"/>
    <w:rsid w:val="00BC283C"/>
    <w:rsid w:val="00BD2B75"/>
    <w:rsid w:val="00BD442E"/>
    <w:rsid w:val="00BD738C"/>
    <w:rsid w:val="00BE39B8"/>
    <w:rsid w:val="00BE71FF"/>
    <w:rsid w:val="00BF0033"/>
    <w:rsid w:val="00BF44A4"/>
    <w:rsid w:val="00BF7BFF"/>
    <w:rsid w:val="00C035AA"/>
    <w:rsid w:val="00C105A1"/>
    <w:rsid w:val="00C11E33"/>
    <w:rsid w:val="00C12205"/>
    <w:rsid w:val="00C122F9"/>
    <w:rsid w:val="00C1681F"/>
    <w:rsid w:val="00C17699"/>
    <w:rsid w:val="00C179E9"/>
    <w:rsid w:val="00C21F60"/>
    <w:rsid w:val="00C22FF7"/>
    <w:rsid w:val="00C23117"/>
    <w:rsid w:val="00C2408C"/>
    <w:rsid w:val="00C25CD6"/>
    <w:rsid w:val="00C435ED"/>
    <w:rsid w:val="00C44F52"/>
    <w:rsid w:val="00C52A0D"/>
    <w:rsid w:val="00C54F79"/>
    <w:rsid w:val="00C61DF4"/>
    <w:rsid w:val="00C664CB"/>
    <w:rsid w:val="00C7176E"/>
    <w:rsid w:val="00C719A9"/>
    <w:rsid w:val="00C84E16"/>
    <w:rsid w:val="00C86701"/>
    <w:rsid w:val="00C8774D"/>
    <w:rsid w:val="00C92C19"/>
    <w:rsid w:val="00C9376A"/>
    <w:rsid w:val="00C93C3A"/>
    <w:rsid w:val="00C96227"/>
    <w:rsid w:val="00CA462A"/>
    <w:rsid w:val="00CA46E3"/>
    <w:rsid w:val="00CB1422"/>
    <w:rsid w:val="00CB211A"/>
    <w:rsid w:val="00CC3B6C"/>
    <w:rsid w:val="00CC5A4C"/>
    <w:rsid w:val="00CC77EE"/>
    <w:rsid w:val="00CD1405"/>
    <w:rsid w:val="00CE3A3D"/>
    <w:rsid w:val="00CE7A30"/>
    <w:rsid w:val="00CE7A85"/>
    <w:rsid w:val="00CE7C36"/>
    <w:rsid w:val="00CF3B09"/>
    <w:rsid w:val="00CF4EF6"/>
    <w:rsid w:val="00D0476C"/>
    <w:rsid w:val="00D1204C"/>
    <w:rsid w:val="00D1695C"/>
    <w:rsid w:val="00D22E9E"/>
    <w:rsid w:val="00D24A5D"/>
    <w:rsid w:val="00D26A08"/>
    <w:rsid w:val="00D270A5"/>
    <w:rsid w:val="00D2756B"/>
    <w:rsid w:val="00D3115C"/>
    <w:rsid w:val="00D31A36"/>
    <w:rsid w:val="00D31BE5"/>
    <w:rsid w:val="00D37FCB"/>
    <w:rsid w:val="00D4023D"/>
    <w:rsid w:val="00D4069A"/>
    <w:rsid w:val="00D46CBD"/>
    <w:rsid w:val="00D54ECC"/>
    <w:rsid w:val="00D56651"/>
    <w:rsid w:val="00D6139B"/>
    <w:rsid w:val="00D664C5"/>
    <w:rsid w:val="00D7189D"/>
    <w:rsid w:val="00D730CA"/>
    <w:rsid w:val="00D801DF"/>
    <w:rsid w:val="00D81062"/>
    <w:rsid w:val="00D81E1A"/>
    <w:rsid w:val="00D831FD"/>
    <w:rsid w:val="00D836BF"/>
    <w:rsid w:val="00D852DD"/>
    <w:rsid w:val="00D86307"/>
    <w:rsid w:val="00D94F64"/>
    <w:rsid w:val="00D97390"/>
    <w:rsid w:val="00D978E4"/>
    <w:rsid w:val="00DA33AC"/>
    <w:rsid w:val="00DA64D0"/>
    <w:rsid w:val="00DA6582"/>
    <w:rsid w:val="00DB0DFE"/>
    <w:rsid w:val="00DB67CB"/>
    <w:rsid w:val="00DC22C2"/>
    <w:rsid w:val="00DC55AB"/>
    <w:rsid w:val="00DC575A"/>
    <w:rsid w:val="00DC5FE1"/>
    <w:rsid w:val="00DD2B98"/>
    <w:rsid w:val="00DD4754"/>
    <w:rsid w:val="00DD7856"/>
    <w:rsid w:val="00DE03C1"/>
    <w:rsid w:val="00DE06A8"/>
    <w:rsid w:val="00DE0935"/>
    <w:rsid w:val="00DE18B5"/>
    <w:rsid w:val="00DF09F4"/>
    <w:rsid w:val="00E0050A"/>
    <w:rsid w:val="00E00E13"/>
    <w:rsid w:val="00E02E0B"/>
    <w:rsid w:val="00E0593E"/>
    <w:rsid w:val="00E06B13"/>
    <w:rsid w:val="00E07119"/>
    <w:rsid w:val="00E26720"/>
    <w:rsid w:val="00E27B7C"/>
    <w:rsid w:val="00E3171E"/>
    <w:rsid w:val="00E36DF7"/>
    <w:rsid w:val="00E37049"/>
    <w:rsid w:val="00E41AEE"/>
    <w:rsid w:val="00E4794F"/>
    <w:rsid w:val="00E508A7"/>
    <w:rsid w:val="00E50F28"/>
    <w:rsid w:val="00E60A44"/>
    <w:rsid w:val="00E666EA"/>
    <w:rsid w:val="00E726BA"/>
    <w:rsid w:val="00E74087"/>
    <w:rsid w:val="00E77BDD"/>
    <w:rsid w:val="00E85CC2"/>
    <w:rsid w:val="00E85CEA"/>
    <w:rsid w:val="00E865B9"/>
    <w:rsid w:val="00E8690C"/>
    <w:rsid w:val="00E9468A"/>
    <w:rsid w:val="00E97C53"/>
    <w:rsid w:val="00EA6493"/>
    <w:rsid w:val="00EA70F3"/>
    <w:rsid w:val="00EA7476"/>
    <w:rsid w:val="00EB0651"/>
    <w:rsid w:val="00EB1F89"/>
    <w:rsid w:val="00EB1FC2"/>
    <w:rsid w:val="00EB2854"/>
    <w:rsid w:val="00EC0BD8"/>
    <w:rsid w:val="00EC116E"/>
    <w:rsid w:val="00EC14DF"/>
    <w:rsid w:val="00EC1BB9"/>
    <w:rsid w:val="00ED3B32"/>
    <w:rsid w:val="00ED4484"/>
    <w:rsid w:val="00ED6B45"/>
    <w:rsid w:val="00ED7346"/>
    <w:rsid w:val="00ED77F3"/>
    <w:rsid w:val="00EE45D4"/>
    <w:rsid w:val="00EF0298"/>
    <w:rsid w:val="00EF1410"/>
    <w:rsid w:val="00EF24DB"/>
    <w:rsid w:val="00EF55EB"/>
    <w:rsid w:val="00F05BB5"/>
    <w:rsid w:val="00F113BF"/>
    <w:rsid w:val="00F12983"/>
    <w:rsid w:val="00F15FB8"/>
    <w:rsid w:val="00F20633"/>
    <w:rsid w:val="00F20ED0"/>
    <w:rsid w:val="00F2337D"/>
    <w:rsid w:val="00F25908"/>
    <w:rsid w:val="00F26E37"/>
    <w:rsid w:val="00F31C8E"/>
    <w:rsid w:val="00F32A7C"/>
    <w:rsid w:val="00F34EC4"/>
    <w:rsid w:val="00F374E5"/>
    <w:rsid w:val="00F4271F"/>
    <w:rsid w:val="00F5534E"/>
    <w:rsid w:val="00F56B61"/>
    <w:rsid w:val="00F6042B"/>
    <w:rsid w:val="00F62DCD"/>
    <w:rsid w:val="00F63CB8"/>
    <w:rsid w:val="00F641C4"/>
    <w:rsid w:val="00F651DF"/>
    <w:rsid w:val="00F7451A"/>
    <w:rsid w:val="00F745DD"/>
    <w:rsid w:val="00F76B03"/>
    <w:rsid w:val="00F76EBD"/>
    <w:rsid w:val="00F7718F"/>
    <w:rsid w:val="00F84461"/>
    <w:rsid w:val="00F84516"/>
    <w:rsid w:val="00F8478E"/>
    <w:rsid w:val="00F84AC0"/>
    <w:rsid w:val="00F84B99"/>
    <w:rsid w:val="00F85769"/>
    <w:rsid w:val="00F8700A"/>
    <w:rsid w:val="00FA3223"/>
    <w:rsid w:val="00FA6956"/>
    <w:rsid w:val="00FB0572"/>
    <w:rsid w:val="00FB05EA"/>
    <w:rsid w:val="00FD0C4A"/>
    <w:rsid w:val="00FD2680"/>
    <w:rsid w:val="00FD73B1"/>
    <w:rsid w:val="00FE58D2"/>
    <w:rsid w:val="00FE77D9"/>
    <w:rsid w:val="00FF3F8F"/>
    <w:rsid w:val="07177A84"/>
    <w:rsid w:val="0F030047"/>
    <w:rsid w:val="2DDF2CFF"/>
    <w:rsid w:val="309BC5F6"/>
    <w:rsid w:val="30B9DD65"/>
    <w:rsid w:val="339F39E7"/>
    <w:rsid w:val="34A1791B"/>
    <w:rsid w:val="53A057EF"/>
    <w:rsid w:val="650829A6"/>
    <w:rsid w:val="6D85F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8D8FCA5"/>
  <w15:docId w15:val="{BE3B9D3E-411C-4563-835A-8F18C4DD2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8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locked="1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aliases w:val="vgu_Text"/>
    <w:qFormat/>
    <w:rsid w:val="00C96227"/>
    <w:pPr>
      <w:spacing w:before="240" w:after="0" w:line="360" w:lineRule="auto"/>
      <w:ind w:firstLine="851"/>
      <w:contextualSpacing/>
      <w:jc w:val="both"/>
    </w:pPr>
    <w:rPr>
      <w:rFonts w:ascii="Times New Roman" w:hAnsi="Times New Roman"/>
      <w:sz w:val="24"/>
    </w:rPr>
  </w:style>
  <w:style w:type="paragraph" w:styleId="1">
    <w:name w:val="heading 1"/>
    <w:aliases w:val="vgu_Header1"/>
    <w:basedOn w:val="a1"/>
    <w:next w:val="a1"/>
    <w:link w:val="10"/>
    <w:uiPriority w:val="9"/>
    <w:qFormat/>
    <w:rsid w:val="00EA6493"/>
    <w:pPr>
      <w:keepNext/>
      <w:keepLines/>
      <w:pageBreakBefore/>
      <w:numPr>
        <w:numId w:val="5"/>
      </w:numPr>
      <w:tabs>
        <w:tab w:val="left" w:pos="1418"/>
      </w:tabs>
      <w:spacing w:before="480"/>
      <w:jc w:val="left"/>
      <w:outlineLvl w:val="0"/>
    </w:pPr>
    <w:rPr>
      <w:rFonts w:eastAsiaTheme="majorEastAsia" w:cs="Times New Roman"/>
      <w:b/>
      <w:bCs/>
      <w:noProof/>
      <w:szCs w:val="36"/>
    </w:rPr>
  </w:style>
  <w:style w:type="paragraph" w:styleId="2">
    <w:name w:val="heading 2"/>
    <w:aliases w:val="vgu_Header2"/>
    <w:basedOn w:val="a1"/>
    <w:next w:val="a1"/>
    <w:link w:val="20"/>
    <w:uiPriority w:val="9"/>
    <w:unhideWhenUsed/>
    <w:qFormat/>
    <w:rsid w:val="00EA6493"/>
    <w:pPr>
      <w:keepNext/>
      <w:keepLines/>
      <w:numPr>
        <w:ilvl w:val="1"/>
        <w:numId w:val="5"/>
      </w:numPr>
      <w:tabs>
        <w:tab w:val="left" w:pos="1560"/>
      </w:tabs>
      <w:spacing w:before="200"/>
      <w:outlineLvl w:val="1"/>
    </w:pPr>
    <w:rPr>
      <w:rFonts w:eastAsiaTheme="majorEastAsia" w:cs="Times New Roman"/>
      <w:b/>
      <w:bCs/>
      <w:szCs w:val="36"/>
    </w:rPr>
  </w:style>
  <w:style w:type="paragraph" w:styleId="3">
    <w:name w:val="heading 3"/>
    <w:aliases w:val="vgu_Header3"/>
    <w:basedOn w:val="a1"/>
    <w:next w:val="a1"/>
    <w:link w:val="30"/>
    <w:uiPriority w:val="9"/>
    <w:unhideWhenUsed/>
    <w:qFormat/>
    <w:rsid w:val="00EA6493"/>
    <w:pPr>
      <w:keepNext/>
      <w:keepLines/>
      <w:numPr>
        <w:ilvl w:val="2"/>
        <w:numId w:val="5"/>
      </w:numPr>
      <w:tabs>
        <w:tab w:val="left" w:pos="1701"/>
      </w:tabs>
      <w:spacing w:before="200"/>
      <w:outlineLvl w:val="2"/>
    </w:pPr>
    <w:rPr>
      <w:rFonts w:eastAsiaTheme="majorEastAsia" w:cs="Times New Roman"/>
      <w:b/>
      <w:bCs/>
    </w:rPr>
  </w:style>
  <w:style w:type="paragraph" w:styleId="4">
    <w:name w:val="heading 4"/>
    <w:aliases w:val="vgu_Header4"/>
    <w:basedOn w:val="a1"/>
    <w:next w:val="a1"/>
    <w:link w:val="40"/>
    <w:uiPriority w:val="9"/>
    <w:unhideWhenUsed/>
    <w:qFormat/>
    <w:rsid w:val="00EA6493"/>
    <w:pPr>
      <w:keepNext/>
      <w:keepLines/>
      <w:numPr>
        <w:ilvl w:val="3"/>
        <w:numId w:val="5"/>
      </w:numPr>
      <w:tabs>
        <w:tab w:val="left" w:pos="1843"/>
      </w:tabs>
      <w:spacing w:before="200"/>
      <w:outlineLvl w:val="3"/>
    </w:pPr>
    <w:rPr>
      <w:rFonts w:eastAsiaTheme="majorEastAsia" w:cs="Times New Roman"/>
      <w:b/>
      <w:bCs/>
      <w:iCs/>
    </w:rPr>
  </w:style>
  <w:style w:type="paragraph" w:styleId="5">
    <w:name w:val="heading 5"/>
    <w:aliases w:val="vgu_Header5"/>
    <w:basedOn w:val="a1"/>
    <w:next w:val="a1"/>
    <w:link w:val="50"/>
    <w:uiPriority w:val="9"/>
    <w:unhideWhenUsed/>
    <w:qFormat/>
    <w:rsid w:val="00815163"/>
    <w:pPr>
      <w:keepNext/>
      <w:keepLines/>
      <w:numPr>
        <w:ilvl w:val="4"/>
        <w:numId w:val="5"/>
      </w:numPr>
      <w:tabs>
        <w:tab w:val="left" w:pos="1985"/>
      </w:tabs>
      <w:spacing w:before="200"/>
      <w:outlineLvl w:val="4"/>
    </w:pPr>
    <w:rPr>
      <w:rFonts w:eastAsiaTheme="majorEastAsia" w:cs="Times New Roman"/>
      <w:b/>
    </w:rPr>
  </w:style>
  <w:style w:type="paragraph" w:styleId="6">
    <w:name w:val="heading 6"/>
    <w:aliases w:val="vgu_Header6"/>
    <w:basedOn w:val="a1"/>
    <w:next w:val="a1"/>
    <w:link w:val="60"/>
    <w:uiPriority w:val="9"/>
    <w:unhideWhenUsed/>
    <w:rsid w:val="006D46A3"/>
    <w:pPr>
      <w:keepNext/>
      <w:keepLines/>
      <w:numPr>
        <w:ilvl w:val="5"/>
        <w:numId w:val="5"/>
      </w:numPr>
      <w:tabs>
        <w:tab w:val="left" w:pos="2268"/>
      </w:tabs>
      <w:spacing w:before="200"/>
      <w:outlineLvl w:val="5"/>
    </w:pPr>
    <w:rPr>
      <w:rFonts w:eastAsiaTheme="majorEastAsia" w:cs="Times New Roman"/>
      <w:iCs/>
    </w:rPr>
  </w:style>
  <w:style w:type="paragraph" w:styleId="7">
    <w:name w:val="heading 7"/>
    <w:aliases w:val="vgu_Header7"/>
    <w:basedOn w:val="a1"/>
    <w:next w:val="a1"/>
    <w:link w:val="70"/>
    <w:uiPriority w:val="9"/>
    <w:unhideWhenUsed/>
    <w:qFormat/>
    <w:rsid w:val="006D46A3"/>
    <w:pPr>
      <w:keepNext/>
      <w:keepLines/>
      <w:numPr>
        <w:ilvl w:val="6"/>
        <w:numId w:val="5"/>
      </w:numPr>
      <w:tabs>
        <w:tab w:val="left" w:pos="2410"/>
      </w:tabs>
      <w:spacing w:before="200"/>
      <w:outlineLvl w:val="6"/>
    </w:pPr>
    <w:rPr>
      <w:rFonts w:eastAsiaTheme="majorEastAsia" w:cs="Times New Roman"/>
      <w:iCs/>
    </w:rPr>
  </w:style>
  <w:style w:type="paragraph" w:styleId="8">
    <w:name w:val="heading 8"/>
    <w:aliases w:val="vgu_Header8"/>
    <w:basedOn w:val="a1"/>
    <w:next w:val="a1"/>
    <w:link w:val="80"/>
    <w:uiPriority w:val="9"/>
    <w:unhideWhenUsed/>
    <w:qFormat/>
    <w:rsid w:val="006D46A3"/>
    <w:pPr>
      <w:keepNext/>
      <w:keepLines/>
      <w:numPr>
        <w:ilvl w:val="7"/>
        <w:numId w:val="5"/>
      </w:numPr>
      <w:tabs>
        <w:tab w:val="left" w:pos="2552"/>
      </w:tabs>
      <w:spacing w:before="200"/>
      <w:outlineLvl w:val="7"/>
    </w:pPr>
    <w:rPr>
      <w:rFonts w:eastAsiaTheme="majorEastAsia" w:cs="Times New Roman"/>
      <w:szCs w:val="20"/>
    </w:rPr>
  </w:style>
  <w:style w:type="paragraph" w:styleId="9">
    <w:name w:val="heading 9"/>
    <w:aliases w:val="vgu_Header9"/>
    <w:basedOn w:val="a1"/>
    <w:next w:val="a1"/>
    <w:link w:val="90"/>
    <w:uiPriority w:val="9"/>
    <w:unhideWhenUsed/>
    <w:rsid w:val="006D46A3"/>
    <w:pPr>
      <w:keepNext/>
      <w:keepLines/>
      <w:numPr>
        <w:ilvl w:val="8"/>
        <w:numId w:val="5"/>
      </w:numPr>
      <w:tabs>
        <w:tab w:val="left" w:pos="2835"/>
      </w:tabs>
      <w:spacing w:before="200"/>
      <w:outlineLvl w:val="8"/>
    </w:pPr>
    <w:rPr>
      <w:rFonts w:asciiTheme="majorHAnsi" w:eastAsiaTheme="majorEastAsia" w:hAnsiTheme="majorHAnsi" w:cstheme="majorBidi"/>
      <w:iCs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vgu_Header1 Знак"/>
    <w:basedOn w:val="a2"/>
    <w:link w:val="1"/>
    <w:uiPriority w:val="9"/>
    <w:rsid w:val="00EA6493"/>
    <w:rPr>
      <w:rFonts w:ascii="Times New Roman" w:eastAsiaTheme="majorEastAsia" w:hAnsi="Times New Roman" w:cs="Times New Roman"/>
      <w:b/>
      <w:bCs/>
      <w:noProof/>
      <w:sz w:val="24"/>
      <w:szCs w:val="36"/>
    </w:rPr>
  </w:style>
  <w:style w:type="character" w:customStyle="1" w:styleId="20">
    <w:name w:val="Заголовок 2 Знак"/>
    <w:aliases w:val="vgu_Header2 Знак"/>
    <w:basedOn w:val="a2"/>
    <w:link w:val="2"/>
    <w:uiPriority w:val="9"/>
    <w:rsid w:val="00EA6493"/>
    <w:rPr>
      <w:rFonts w:ascii="Times New Roman" w:eastAsiaTheme="majorEastAsia" w:hAnsi="Times New Roman" w:cs="Times New Roman"/>
      <w:b/>
      <w:bCs/>
      <w:sz w:val="24"/>
      <w:szCs w:val="36"/>
    </w:rPr>
  </w:style>
  <w:style w:type="character" w:customStyle="1" w:styleId="30">
    <w:name w:val="Заголовок 3 Знак"/>
    <w:aliases w:val="vgu_Header3 Знак"/>
    <w:basedOn w:val="a2"/>
    <w:link w:val="3"/>
    <w:uiPriority w:val="9"/>
    <w:rsid w:val="00EA6493"/>
    <w:rPr>
      <w:rFonts w:ascii="Times New Roman" w:eastAsiaTheme="majorEastAsia" w:hAnsi="Times New Roman" w:cs="Times New Roman"/>
      <w:b/>
      <w:bCs/>
      <w:sz w:val="24"/>
    </w:rPr>
  </w:style>
  <w:style w:type="character" w:customStyle="1" w:styleId="40">
    <w:name w:val="Заголовок 4 Знак"/>
    <w:aliases w:val="vgu_Header4 Знак"/>
    <w:basedOn w:val="a2"/>
    <w:link w:val="4"/>
    <w:uiPriority w:val="9"/>
    <w:rsid w:val="00EA6493"/>
    <w:rPr>
      <w:rFonts w:ascii="Times New Roman" w:eastAsiaTheme="majorEastAsia" w:hAnsi="Times New Roman" w:cs="Times New Roman"/>
      <w:b/>
      <w:bCs/>
      <w:iCs/>
      <w:sz w:val="24"/>
    </w:rPr>
  </w:style>
  <w:style w:type="character" w:customStyle="1" w:styleId="50">
    <w:name w:val="Заголовок 5 Знак"/>
    <w:aliases w:val="vgu_Header5 Знак"/>
    <w:basedOn w:val="a2"/>
    <w:link w:val="5"/>
    <w:uiPriority w:val="9"/>
    <w:rsid w:val="00815163"/>
    <w:rPr>
      <w:rFonts w:ascii="Times New Roman" w:eastAsiaTheme="majorEastAsia" w:hAnsi="Times New Roman" w:cs="Times New Roman"/>
      <w:b/>
      <w:sz w:val="24"/>
    </w:rPr>
  </w:style>
  <w:style w:type="character" w:customStyle="1" w:styleId="60">
    <w:name w:val="Заголовок 6 Знак"/>
    <w:aliases w:val="vgu_Header6 Знак"/>
    <w:basedOn w:val="a2"/>
    <w:link w:val="6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70">
    <w:name w:val="Заголовок 7 Знак"/>
    <w:aliases w:val="vgu_Header7 Знак"/>
    <w:basedOn w:val="a2"/>
    <w:link w:val="7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80">
    <w:name w:val="Заголовок 8 Знак"/>
    <w:aliases w:val="vgu_Header8 Знак"/>
    <w:basedOn w:val="a2"/>
    <w:link w:val="8"/>
    <w:uiPriority w:val="9"/>
    <w:rsid w:val="006D46A3"/>
    <w:rPr>
      <w:rFonts w:ascii="Times New Roman" w:eastAsiaTheme="majorEastAsia" w:hAnsi="Times New Roman" w:cs="Times New Roman"/>
      <w:sz w:val="24"/>
      <w:szCs w:val="20"/>
    </w:rPr>
  </w:style>
  <w:style w:type="character" w:customStyle="1" w:styleId="90">
    <w:name w:val="Заголовок 9 Знак"/>
    <w:aliases w:val="vgu_Header9 Знак"/>
    <w:basedOn w:val="a2"/>
    <w:link w:val="9"/>
    <w:uiPriority w:val="9"/>
    <w:rsid w:val="006D46A3"/>
    <w:rPr>
      <w:rFonts w:asciiTheme="majorHAnsi" w:eastAsiaTheme="majorEastAsia" w:hAnsiTheme="majorHAnsi" w:cstheme="majorBidi"/>
      <w:iCs/>
      <w:sz w:val="24"/>
      <w:szCs w:val="28"/>
    </w:rPr>
  </w:style>
  <w:style w:type="paragraph" w:styleId="a0">
    <w:name w:val="List Paragraph"/>
    <w:aliases w:val="vgu_List1"/>
    <w:basedOn w:val="a1"/>
    <w:link w:val="a5"/>
    <w:uiPriority w:val="34"/>
    <w:qFormat/>
    <w:rsid w:val="006D46A3"/>
    <w:pPr>
      <w:keepLines/>
      <w:numPr>
        <w:numId w:val="1"/>
      </w:numPr>
      <w:tabs>
        <w:tab w:val="left" w:pos="1276"/>
      </w:tabs>
      <w:spacing w:before="0"/>
      <w:ind w:left="0" w:firstLine="851"/>
    </w:pPr>
  </w:style>
  <w:style w:type="character" w:customStyle="1" w:styleId="a5">
    <w:name w:val="Абзац списка Знак"/>
    <w:aliases w:val="vgu_List1 Знак"/>
    <w:basedOn w:val="a2"/>
    <w:link w:val="a0"/>
    <w:uiPriority w:val="34"/>
    <w:locked/>
    <w:rsid w:val="006D46A3"/>
    <w:rPr>
      <w:rFonts w:ascii="Times New Roman" w:hAnsi="Times New Roman"/>
      <w:sz w:val="24"/>
    </w:rPr>
  </w:style>
  <w:style w:type="paragraph" w:customStyle="1" w:styleId="vguList2">
    <w:name w:val="vgu_List2"/>
    <w:basedOn w:val="a0"/>
    <w:qFormat/>
    <w:rsid w:val="006D46A3"/>
    <w:pPr>
      <w:tabs>
        <w:tab w:val="left" w:pos="2268"/>
      </w:tabs>
      <w:ind w:firstLine="1701"/>
    </w:pPr>
  </w:style>
  <w:style w:type="paragraph" w:customStyle="1" w:styleId="vguList3">
    <w:name w:val="vgu_List3"/>
    <w:basedOn w:val="vguList2"/>
    <w:qFormat/>
    <w:rsid w:val="006D46A3"/>
    <w:pPr>
      <w:tabs>
        <w:tab w:val="clear" w:pos="2268"/>
        <w:tab w:val="left" w:pos="3402"/>
      </w:tabs>
      <w:ind w:firstLine="2835"/>
    </w:pPr>
  </w:style>
  <w:style w:type="character" w:styleId="a6">
    <w:name w:val="Hyperlink"/>
    <w:basedOn w:val="a2"/>
    <w:uiPriority w:val="99"/>
    <w:unhideWhenUsed/>
    <w:rsid w:val="00C96227"/>
    <w:rPr>
      <w:color w:val="0000FF" w:themeColor="hyperlink"/>
      <w:u w:val="single"/>
    </w:rPr>
  </w:style>
  <w:style w:type="paragraph" w:customStyle="1" w:styleId="vguNumber">
    <w:name w:val="vgu_Number"/>
    <w:basedOn w:val="a0"/>
    <w:rsid w:val="006819D3"/>
    <w:pPr>
      <w:numPr>
        <w:numId w:val="4"/>
      </w:numPr>
      <w:spacing w:before="240"/>
    </w:pPr>
  </w:style>
  <w:style w:type="paragraph" w:customStyle="1" w:styleId="vguCContentName">
    <w:name w:val="vguC_Content_Name"/>
    <w:basedOn w:val="vguHeader"/>
    <w:link w:val="vguCContentName0"/>
    <w:qFormat/>
    <w:rsid w:val="00C96227"/>
    <w:pPr>
      <w:tabs>
        <w:tab w:val="left" w:pos="1985"/>
      </w:tabs>
    </w:pPr>
  </w:style>
  <w:style w:type="paragraph" w:styleId="a">
    <w:name w:val="List Bullet"/>
    <w:basedOn w:val="a1"/>
    <w:uiPriority w:val="99"/>
    <w:semiHidden/>
    <w:unhideWhenUsed/>
    <w:qFormat/>
    <w:rsid w:val="00ED6EE3"/>
    <w:pPr>
      <w:numPr>
        <w:numId w:val="2"/>
      </w:numPr>
      <w:spacing w:before="0"/>
      <w:ind w:left="425" w:hanging="425"/>
    </w:pPr>
  </w:style>
  <w:style w:type="character" w:customStyle="1" w:styleId="vguCContentName0">
    <w:name w:val="vguC_Content_Name Знак"/>
    <w:basedOn w:val="vguHeader0"/>
    <w:link w:val="vguCContentName"/>
    <w:rsid w:val="00C96227"/>
    <w:rPr>
      <w:rFonts w:ascii="Times New Roman" w:hAnsi="Times New Roman"/>
      <w:b/>
      <w:caps/>
      <w:sz w:val="24"/>
    </w:rPr>
  </w:style>
  <w:style w:type="paragraph" w:styleId="a7">
    <w:name w:val="Balloon Text"/>
    <w:basedOn w:val="a1"/>
    <w:link w:val="a8"/>
    <w:uiPriority w:val="99"/>
    <w:semiHidden/>
    <w:unhideWhenUsed/>
    <w:rsid w:val="00F952EF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2"/>
    <w:link w:val="a7"/>
    <w:uiPriority w:val="99"/>
    <w:semiHidden/>
    <w:rsid w:val="00F952EF"/>
    <w:rPr>
      <w:rFonts w:ascii="Tahoma" w:hAnsi="Tahoma" w:cs="Tahoma"/>
      <w:sz w:val="16"/>
      <w:szCs w:val="16"/>
    </w:rPr>
  </w:style>
  <w:style w:type="paragraph" w:styleId="a9">
    <w:name w:val="caption"/>
    <w:aliases w:val="vgu_PictureName"/>
    <w:basedOn w:val="a1"/>
    <w:next w:val="a1"/>
    <w:link w:val="aa"/>
    <w:uiPriority w:val="35"/>
    <w:unhideWhenUsed/>
    <w:qFormat/>
    <w:rsid w:val="00F84AC0"/>
    <w:pPr>
      <w:spacing w:before="0" w:after="240" w:line="720" w:lineRule="auto"/>
      <w:ind w:firstLine="0"/>
      <w:jc w:val="center"/>
    </w:pPr>
    <w:rPr>
      <w:bCs/>
      <w:szCs w:val="18"/>
    </w:rPr>
  </w:style>
  <w:style w:type="character" w:customStyle="1" w:styleId="aa">
    <w:name w:val="Название объекта Знак"/>
    <w:aliases w:val="vgu_PictureName Знак"/>
    <w:basedOn w:val="a2"/>
    <w:link w:val="a9"/>
    <w:uiPriority w:val="35"/>
    <w:rsid w:val="00F84AC0"/>
    <w:rPr>
      <w:rFonts w:ascii="Times New Roman" w:hAnsi="Times New Roman"/>
      <w:bCs/>
      <w:sz w:val="24"/>
      <w:szCs w:val="18"/>
    </w:rPr>
  </w:style>
  <w:style w:type="character" w:styleId="ab">
    <w:name w:val="Subtle Emphasis"/>
    <w:basedOn w:val="a2"/>
    <w:uiPriority w:val="99"/>
    <w:semiHidden/>
    <w:qFormat/>
    <w:rsid w:val="003B4D8E"/>
    <w:rPr>
      <w:i/>
      <w:iCs/>
      <w:color w:val="808080" w:themeColor="text1" w:themeTint="7F"/>
    </w:rPr>
  </w:style>
  <w:style w:type="table" w:styleId="ac">
    <w:name w:val="Table Grid"/>
    <w:basedOn w:val="a3"/>
    <w:uiPriority w:val="59"/>
    <w:rsid w:val="002D420C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jc w:val="left"/>
      </w:pPr>
      <w:rPr>
        <w:rFonts w:ascii="Times New Roman" w:hAnsi="Times New Roman"/>
        <w:sz w:val="24"/>
      </w:rPr>
    </w:tblStylePr>
  </w:style>
  <w:style w:type="paragraph" w:customStyle="1" w:styleId="vgutTableText">
    <w:name w:val="vgut_TableText"/>
    <w:basedOn w:val="a1"/>
    <w:link w:val="vgutTableText0"/>
    <w:qFormat/>
    <w:rsid w:val="001568A3"/>
    <w:pPr>
      <w:spacing w:before="0" w:after="60" w:line="276" w:lineRule="auto"/>
      <w:ind w:firstLine="0"/>
      <w:jc w:val="left"/>
    </w:pPr>
  </w:style>
  <w:style w:type="character" w:customStyle="1" w:styleId="vgutTableText0">
    <w:name w:val="vgut_TableText Знак"/>
    <w:basedOn w:val="a2"/>
    <w:link w:val="vgutTableText"/>
    <w:rsid w:val="001568A3"/>
    <w:rPr>
      <w:rFonts w:ascii="Times New Roman" w:hAnsi="Times New Roman"/>
      <w:sz w:val="24"/>
    </w:rPr>
  </w:style>
  <w:style w:type="paragraph" w:customStyle="1" w:styleId="vguAdditionName">
    <w:name w:val="vgu_AdditionName"/>
    <w:basedOn w:val="1"/>
    <w:qFormat/>
    <w:rsid w:val="00B6663A"/>
    <w:pPr>
      <w:pageBreakBefore w:val="0"/>
      <w:numPr>
        <w:numId w:val="3"/>
      </w:numPr>
      <w:tabs>
        <w:tab w:val="num" w:pos="360"/>
      </w:tabs>
      <w:ind w:left="2693" w:hanging="2693"/>
    </w:pPr>
    <w:rPr>
      <w:caps/>
      <w:smallCaps/>
    </w:rPr>
  </w:style>
  <w:style w:type="paragraph" w:customStyle="1" w:styleId="vguHeader">
    <w:name w:val="vgu_Header"/>
    <w:basedOn w:val="a1"/>
    <w:link w:val="vguHeader0"/>
    <w:qFormat/>
    <w:rsid w:val="00303DC8"/>
    <w:pPr>
      <w:keepNext/>
      <w:keepLines/>
      <w:pageBreakBefore/>
      <w:ind w:firstLine="0"/>
      <w:jc w:val="center"/>
    </w:pPr>
    <w:rPr>
      <w:b/>
      <w:caps/>
    </w:rPr>
  </w:style>
  <w:style w:type="character" w:customStyle="1" w:styleId="vguHeader0">
    <w:name w:val="vgu_Header Знак"/>
    <w:basedOn w:val="a2"/>
    <w:link w:val="vguHeader"/>
    <w:rsid w:val="00303DC8"/>
    <w:rPr>
      <w:rFonts w:ascii="Times New Roman" w:hAnsi="Times New Roman"/>
      <w:b/>
      <w:caps/>
      <w:sz w:val="28"/>
    </w:rPr>
  </w:style>
  <w:style w:type="paragraph" w:styleId="11">
    <w:name w:val="toc 1"/>
    <w:aliases w:val="vguC_Contents1"/>
    <w:basedOn w:val="a1"/>
    <w:next w:val="a1"/>
    <w:link w:val="12"/>
    <w:autoRedefine/>
    <w:uiPriority w:val="39"/>
    <w:rsid w:val="00C96227"/>
    <w:pPr>
      <w:tabs>
        <w:tab w:val="left" w:pos="426"/>
        <w:tab w:val="right" w:leader="dot" w:pos="10206"/>
      </w:tabs>
      <w:spacing w:before="0" w:line="276" w:lineRule="auto"/>
      <w:ind w:left="426" w:right="567" w:hanging="426"/>
      <w:contextualSpacing w:val="0"/>
      <w:jc w:val="left"/>
    </w:pPr>
    <w:rPr>
      <w:rFonts w:eastAsia="Times New Roman" w:cs="Times New Roman"/>
      <w:noProof/>
      <w:szCs w:val="24"/>
    </w:rPr>
  </w:style>
  <w:style w:type="character" w:customStyle="1" w:styleId="12">
    <w:name w:val="Оглавление 1 Знак"/>
    <w:aliases w:val="vguC_Contents1 Знак"/>
    <w:basedOn w:val="a2"/>
    <w:link w:val="11"/>
    <w:uiPriority w:val="39"/>
    <w:rsid w:val="00C96227"/>
    <w:rPr>
      <w:rFonts w:ascii="Times New Roman" w:eastAsia="Times New Roman" w:hAnsi="Times New Roman" w:cs="Times New Roman"/>
      <w:noProof/>
      <w:sz w:val="24"/>
      <w:szCs w:val="24"/>
    </w:rPr>
  </w:style>
  <w:style w:type="paragraph" w:styleId="21">
    <w:name w:val="toc 2"/>
    <w:aliases w:val="vguC_Contents2"/>
    <w:basedOn w:val="a1"/>
    <w:next w:val="a1"/>
    <w:autoRedefine/>
    <w:uiPriority w:val="39"/>
    <w:rsid w:val="00C96227"/>
    <w:pPr>
      <w:tabs>
        <w:tab w:val="left" w:pos="1134"/>
        <w:tab w:val="right" w:leader="dot" w:pos="10206"/>
      </w:tabs>
      <w:spacing w:before="0" w:line="276" w:lineRule="auto"/>
      <w:ind w:right="567" w:firstLine="567"/>
      <w:contextualSpacing w:val="0"/>
      <w:jc w:val="left"/>
    </w:pPr>
    <w:rPr>
      <w:rFonts w:eastAsia="Times New Roman" w:cs="Times New Roman"/>
      <w:noProof/>
      <w:szCs w:val="24"/>
    </w:rPr>
  </w:style>
  <w:style w:type="paragraph" w:styleId="31">
    <w:name w:val="toc 3"/>
    <w:aliases w:val="vguC_Contents3"/>
    <w:basedOn w:val="a1"/>
    <w:next w:val="a1"/>
    <w:autoRedefine/>
    <w:uiPriority w:val="39"/>
    <w:rsid w:val="00C96227"/>
    <w:pPr>
      <w:tabs>
        <w:tab w:val="left" w:pos="1843"/>
        <w:tab w:val="right" w:leader="dot" w:pos="10206"/>
      </w:tabs>
      <w:spacing w:before="0" w:line="276" w:lineRule="auto"/>
      <w:ind w:right="567" w:firstLine="1134"/>
      <w:contextualSpacing w:val="0"/>
      <w:jc w:val="left"/>
    </w:pPr>
    <w:rPr>
      <w:rFonts w:eastAsia="Times New Roman" w:cs="Times New Roman"/>
      <w:noProof/>
      <w:szCs w:val="24"/>
    </w:rPr>
  </w:style>
  <w:style w:type="paragraph" w:styleId="41">
    <w:name w:val="toc 4"/>
    <w:aliases w:val="vguC_Contents1Add"/>
    <w:basedOn w:val="a1"/>
    <w:next w:val="a1"/>
    <w:autoRedefine/>
    <w:uiPriority w:val="39"/>
    <w:unhideWhenUsed/>
    <w:rsid w:val="00224E38"/>
    <w:pPr>
      <w:tabs>
        <w:tab w:val="left" w:pos="-4678"/>
        <w:tab w:val="left" w:pos="1985"/>
        <w:tab w:val="right" w:leader="dot" w:pos="10206"/>
      </w:tabs>
      <w:suppressAutoHyphens/>
      <w:spacing w:before="0" w:line="276" w:lineRule="auto"/>
      <w:ind w:left="1985" w:right="566" w:hanging="1985"/>
      <w:jc w:val="left"/>
    </w:pPr>
    <w:rPr>
      <w:noProof/>
    </w:rPr>
  </w:style>
  <w:style w:type="paragraph" w:customStyle="1" w:styleId="vgutTableName">
    <w:name w:val="vgut_TableName"/>
    <w:basedOn w:val="a1"/>
    <w:link w:val="vgutTableName0"/>
    <w:qFormat/>
    <w:rsid w:val="00F84AC0"/>
    <w:pPr>
      <w:spacing w:before="60" w:after="60" w:line="276" w:lineRule="auto"/>
      <w:ind w:firstLine="0"/>
      <w:contextualSpacing w:val="0"/>
      <w:jc w:val="left"/>
    </w:pPr>
  </w:style>
  <w:style w:type="character" w:customStyle="1" w:styleId="vgutTableName0">
    <w:name w:val="vgut_TableName Знак"/>
    <w:basedOn w:val="aa"/>
    <w:link w:val="vgutTableName"/>
    <w:rsid w:val="00F84AC0"/>
    <w:rPr>
      <w:rFonts w:ascii="Times New Roman" w:hAnsi="Times New Roman"/>
      <w:bCs w:val="0"/>
      <w:sz w:val="24"/>
      <w:szCs w:val="18"/>
    </w:rPr>
  </w:style>
  <w:style w:type="paragraph" w:styleId="ad">
    <w:name w:val="header"/>
    <w:aliases w:val="vgux_TitleHeader"/>
    <w:basedOn w:val="a1"/>
    <w:link w:val="ae"/>
    <w:uiPriority w:val="99"/>
    <w:unhideWhenUsed/>
    <w:rsid w:val="00C17A21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e">
    <w:name w:val="Верхний колонтитул Знак"/>
    <w:aliases w:val="vgux_TitleHeader Знак"/>
    <w:basedOn w:val="a2"/>
    <w:link w:val="ad"/>
    <w:uiPriority w:val="99"/>
    <w:rsid w:val="00C17A21"/>
    <w:rPr>
      <w:rFonts w:ascii="Times New Roman" w:hAnsi="Times New Roman"/>
      <w:sz w:val="28"/>
    </w:rPr>
  </w:style>
  <w:style w:type="paragraph" w:styleId="af">
    <w:name w:val="footer"/>
    <w:aliases w:val="vgux_TitleFooter"/>
    <w:basedOn w:val="a1"/>
    <w:link w:val="af0"/>
    <w:uiPriority w:val="98"/>
    <w:unhideWhenUsed/>
    <w:rsid w:val="003D56FE"/>
    <w:pPr>
      <w:tabs>
        <w:tab w:val="center" w:pos="4677"/>
        <w:tab w:val="right" w:pos="9355"/>
      </w:tabs>
      <w:spacing w:before="0" w:line="240" w:lineRule="auto"/>
      <w:ind w:firstLine="0"/>
      <w:jc w:val="center"/>
    </w:pPr>
    <w:rPr>
      <w:b/>
      <w:sz w:val="32"/>
    </w:rPr>
  </w:style>
  <w:style w:type="character" w:customStyle="1" w:styleId="af0">
    <w:name w:val="Нижний колонтитул Знак"/>
    <w:aliases w:val="vgux_TitleFooter Знак"/>
    <w:basedOn w:val="a2"/>
    <w:link w:val="af"/>
    <w:uiPriority w:val="98"/>
    <w:rsid w:val="00627B79"/>
    <w:rPr>
      <w:rFonts w:ascii="Times New Roman" w:hAnsi="Times New Roman"/>
      <w:b/>
      <w:sz w:val="32"/>
    </w:rPr>
  </w:style>
  <w:style w:type="character" w:styleId="af1">
    <w:name w:val="page number"/>
    <w:aliases w:val="vgux_PageNumber"/>
    <w:basedOn w:val="a2"/>
    <w:rsid w:val="00C17A21"/>
    <w:rPr>
      <w:szCs w:val="24"/>
    </w:rPr>
  </w:style>
  <w:style w:type="paragraph" w:customStyle="1" w:styleId="vguxTitleDocName">
    <w:name w:val="vgux_TitleDocName"/>
    <w:basedOn w:val="a1"/>
    <w:qFormat/>
    <w:rsid w:val="00FF06B0"/>
    <w:pPr>
      <w:spacing w:before="480" w:after="120"/>
      <w:ind w:firstLine="0"/>
      <w:contextualSpacing w:val="0"/>
      <w:jc w:val="center"/>
    </w:pPr>
    <w:rPr>
      <w:b/>
      <w:caps/>
      <w:sz w:val="32"/>
      <w:lang w:val="en-US"/>
    </w:rPr>
  </w:style>
  <w:style w:type="paragraph" w:customStyle="1" w:styleId="vguxTitleDocType">
    <w:name w:val="vgux_TitleDocType"/>
    <w:basedOn w:val="a1"/>
    <w:qFormat/>
    <w:rsid w:val="00FF06B0"/>
    <w:pPr>
      <w:spacing w:before="0" w:after="360"/>
      <w:ind w:firstLine="0"/>
      <w:jc w:val="center"/>
    </w:pPr>
    <w:rPr>
      <w:b/>
      <w:smallCaps/>
    </w:rPr>
  </w:style>
  <w:style w:type="paragraph" w:customStyle="1" w:styleId="vguxTitleText">
    <w:name w:val="vgux_TitleText"/>
    <w:basedOn w:val="a1"/>
    <w:qFormat/>
    <w:rsid w:val="00FF06B0"/>
    <w:pPr>
      <w:ind w:firstLine="0"/>
      <w:jc w:val="center"/>
    </w:pPr>
  </w:style>
  <w:style w:type="paragraph" w:customStyle="1" w:styleId="vguxTitleDocTheme">
    <w:name w:val="vgux_TitleDocTheme"/>
    <w:basedOn w:val="a1"/>
    <w:qFormat/>
    <w:rsid w:val="00FF06B0"/>
    <w:pPr>
      <w:spacing w:before="0" w:after="960"/>
      <w:ind w:firstLine="0"/>
      <w:jc w:val="center"/>
    </w:pPr>
    <w:rPr>
      <w:b/>
      <w:caps/>
      <w:sz w:val="32"/>
      <w:lang w:val="en-US"/>
    </w:rPr>
  </w:style>
  <w:style w:type="character" w:styleId="af2">
    <w:name w:val="annotation reference"/>
    <w:basedOn w:val="a2"/>
    <w:uiPriority w:val="99"/>
    <w:semiHidden/>
    <w:unhideWhenUsed/>
    <w:rsid w:val="006505F8"/>
    <w:rPr>
      <w:sz w:val="16"/>
      <w:szCs w:val="16"/>
    </w:rPr>
  </w:style>
  <w:style w:type="paragraph" w:styleId="af3">
    <w:name w:val="annotation text"/>
    <w:basedOn w:val="a1"/>
    <w:link w:val="af4"/>
    <w:uiPriority w:val="99"/>
    <w:unhideWhenUsed/>
    <w:rsid w:val="006505F8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2"/>
    <w:link w:val="af3"/>
    <w:uiPriority w:val="99"/>
    <w:rsid w:val="006505F8"/>
    <w:rPr>
      <w:rFonts w:ascii="Times New Roman" w:hAnsi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6505F8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6505F8"/>
    <w:rPr>
      <w:rFonts w:ascii="Times New Roman" w:hAnsi="Times New Roman"/>
      <w:b/>
      <w:bCs/>
      <w:sz w:val="20"/>
      <w:szCs w:val="20"/>
    </w:rPr>
  </w:style>
  <w:style w:type="paragraph" w:styleId="af7">
    <w:name w:val="footnote text"/>
    <w:basedOn w:val="a1"/>
    <w:link w:val="af8"/>
    <w:uiPriority w:val="99"/>
    <w:unhideWhenUsed/>
    <w:rsid w:val="008374E1"/>
    <w:pPr>
      <w:spacing w:before="0"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2"/>
    <w:link w:val="af7"/>
    <w:uiPriority w:val="99"/>
    <w:rsid w:val="008374E1"/>
    <w:rPr>
      <w:rFonts w:ascii="Times New Roman" w:hAnsi="Times New Roman"/>
      <w:sz w:val="20"/>
      <w:szCs w:val="20"/>
    </w:rPr>
  </w:style>
  <w:style w:type="character" w:styleId="af9">
    <w:name w:val="footnote reference"/>
    <w:basedOn w:val="a2"/>
    <w:uiPriority w:val="99"/>
    <w:semiHidden/>
    <w:unhideWhenUsed/>
    <w:rsid w:val="008374E1"/>
    <w:rPr>
      <w:vertAlign w:val="superscript"/>
    </w:rPr>
  </w:style>
  <w:style w:type="paragraph" w:styleId="afa">
    <w:name w:val="Revision"/>
    <w:hidden/>
    <w:uiPriority w:val="99"/>
    <w:semiHidden/>
    <w:rsid w:val="009C0B09"/>
    <w:pPr>
      <w:spacing w:after="0" w:line="240" w:lineRule="auto"/>
    </w:pPr>
    <w:rPr>
      <w:rFonts w:ascii="Times New Roman" w:hAnsi="Times New Roman"/>
      <w:sz w:val="28"/>
    </w:rPr>
  </w:style>
  <w:style w:type="paragraph" w:styleId="afb">
    <w:name w:val="TOC Heading"/>
    <w:basedOn w:val="1"/>
    <w:next w:val="a1"/>
    <w:uiPriority w:val="39"/>
    <w:unhideWhenUsed/>
    <w:qFormat/>
    <w:rsid w:val="00442256"/>
    <w:pPr>
      <w:pageBreakBefore w:val="0"/>
      <w:numPr>
        <w:numId w:val="0"/>
      </w:numPr>
      <w:tabs>
        <w:tab w:val="clear" w:pos="1418"/>
      </w:tabs>
      <w:spacing w:before="240" w:line="259" w:lineRule="auto"/>
      <w:contextualSpacing w:val="0"/>
      <w:outlineLvl w:val="9"/>
    </w:pPr>
    <w:rPr>
      <w:rFonts w:asciiTheme="majorHAnsi" w:hAnsiTheme="majorHAnsi" w:cstheme="majorBidi"/>
      <w:b w:val="0"/>
      <w:bCs w:val="0"/>
      <w:noProof w:val="0"/>
      <w:color w:val="365F91" w:themeColor="accent1" w:themeShade="BF"/>
      <w:sz w:val="32"/>
      <w:szCs w:val="32"/>
    </w:rPr>
  </w:style>
  <w:style w:type="character" w:customStyle="1" w:styleId="normaltextrun">
    <w:name w:val="normaltextrun"/>
    <w:basedOn w:val="a2"/>
    <w:rsid w:val="00D46CBD"/>
  </w:style>
  <w:style w:type="paragraph" w:styleId="afc">
    <w:name w:val="Normal (Web)"/>
    <w:basedOn w:val="a1"/>
    <w:uiPriority w:val="99"/>
    <w:semiHidden/>
    <w:unhideWhenUsed/>
    <w:rsid w:val="00F7718F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15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96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66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0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4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96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8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3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8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2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4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9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1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1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otakumode.com" TargetMode="External"/><Relationship Id="rId18" Type="http://schemas.openxmlformats.org/officeDocument/2006/relationships/image" Target="media/image5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store.crunchyroll.com/" TargetMode="External"/><Relationship Id="rId24" Type="http://schemas.openxmlformats.org/officeDocument/2006/relationships/image" Target="media/image11.png"/><Relationship Id="rId5" Type="http://schemas.openxmlformats.org/officeDocument/2006/relationships/numbering" Target="numbering.xml"/><Relationship Id="rId15" Type="http://schemas.openxmlformats.org/officeDocument/2006/relationships/hyperlink" Target="https://www.amiami.com/" TargetMode="External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.burakov\Documents\&#1051;&#1080;&#1095;&#1085;&#1086;&#1077;\&#1050;&#1086;&#1096;&#1082;&#1080;&#1085;\&#1058;&#1088;&#1072;&#1085;&#1089;&#1085;&#1077;&#1092;&#1090;&#1100;\&#1042;&#1103;&#1090;&#1043;&#1059;%2003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895006E4339BF24CAA0F5B167E451061" ma:contentTypeVersion="11" ma:contentTypeDescription="Создание документа." ma:contentTypeScope="" ma:versionID="ee66b34cdb7d5be00a86ac9db559fc97">
  <xsd:schema xmlns:xsd="http://www.w3.org/2001/XMLSchema" xmlns:xs="http://www.w3.org/2001/XMLSchema" xmlns:p="http://schemas.microsoft.com/office/2006/metadata/properties" xmlns:ns3="a1eb269e-cbf3-465a-8e4a-8d42bc45f09f" xmlns:ns4="a042d032-8e16-4c5e-a37e-70d449039bd2" targetNamespace="http://schemas.microsoft.com/office/2006/metadata/properties" ma:root="true" ma:fieldsID="9831aabdbf23b96857ccdb3f4e1a7ec2" ns3:_="" ns4:_="">
    <xsd:import namespace="a1eb269e-cbf3-465a-8e4a-8d42bc45f09f"/>
    <xsd:import namespace="a042d032-8e16-4c5e-a37e-70d449039bd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eb269e-cbf3-465a-8e4a-8d42bc45f09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Общий доступ с использованием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Совместно с подробностями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Хэш подсказки о совместном доступе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42d032-8e16-4c5e-a37e-70d449039b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33A7B69-D2CD-4415-8639-DE91110E850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E06CD11-97E7-4DA4-A1E7-C20845DD652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1eb269e-cbf3-465a-8e4a-8d42bc45f09f"/>
    <ds:schemaRef ds:uri="a042d032-8e16-4c5e-a37e-70d449039b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545EDB0-6DA9-4573-8FDA-4B7CDBF5EFD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1D02F96-5624-48FE-AB5F-467181C3EDC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ВятГУ 03.dotx</Template>
  <TotalTime>2093</TotalTime>
  <Pages>26</Pages>
  <Words>3321</Words>
  <Characters>18930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отчетных документов</vt:lpstr>
    </vt:vector>
  </TitlesOfParts>
  <Manager>Земцов А.</Manager>
  <Company>Вятский Государственный Университет</Company>
  <LinksUpToDate>false</LinksUpToDate>
  <CharactersWithSpaces>22207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отчетных документов</dc:title>
  <dc:subject>Транснефть</dc:subject>
  <dc:creator>Microsoft</dc:creator>
  <cp:lastModifiedBy>game free</cp:lastModifiedBy>
  <cp:revision>106</cp:revision>
  <cp:lastPrinted>2023-12-14T07:02:00Z</cp:lastPrinted>
  <dcterms:created xsi:type="dcterms:W3CDTF">2022-02-14T06:37:00Z</dcterms:created>
  <dcterms:modified xsi:type="dcterms:W3CDTF">2024-10-31T19:46:00Z</dcterms:modified>
  <cp:category>Шаблоны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Ids_UIVersion_88576">
    <vt:lpwstr>40</vt:lpwstr>
  </property>
  <property fmtid="{D5CDD505-2E9C-101B-9397-08002B2CF9AE}" pid="3" name="ContentTypeId">
    <vt:lpwstr>0x010100895006E4339BF24CAA0F5B167E451061</vt:lpwstr>
  </property>
  <property fmtid="{D5CDD505-2E9C-101B-9397-08002B2CF9AE}" pid="4" name="its_City">
    <vt:lpwstr>Киров</vt:lpwstr>
  </property>
  <property fmtid="{D5CDD505-2E9C-101B-9397-08002B2CF9AE}" pid="5" name="its_Contractor1">
    <vt:lpwstr>Федеральное государственное бюджетное образовательное учреждение высшего образования</vt:lpwstr>
  </property>
  <property fmtid="{D5CDD505-2E9C-101B-9397-08002B2CF9AE}" pid="6" name="its_Contractor2">
    <vt:lpwstr>"Вятский государственный университет"</vt:lpwstr>
  </property>
  <property fmtid="{D5CDD505-2E9C-101B-9397-08002B2CF9AE}" pid="7" name="its_DocName">
    <vt:lpwstr>Техническое задание</vt:lpwstr>
  </property>
  <property fmtid="{D5CDD505-2E9C-101B-9397-08002B2CF9AE}" pid="8" name="its_DocType">
    <vt:lpwstr>на разработку системы ??????</vt:lpwstr>
  </property>
  <property fmtid="{D5CDD505-2E9C-101B-9397-08002B2CF9AE}" pid="9" name="its_Pressmark">
    <vt:lpwstr>[ШИФР_ДОКУМЕНТА]</vt:lpwstr>
  </property>
  <property fmtid="{D5CDD505-2E9C-101B-9397-08002B2CF9AE}" pid="10" name="its_Theme">
    <vt:lpwstr>Разработка системы автоматизированного контроля сварочных процессов с выводом информации на ПК</vt:lpwstr>
  </property>
  <property fmtid="{D5CDD505-2E9C-101B-9397-08002B2CF9AE}" pid="11" name="its_Year">
    <vt:i4>2019</vt:i4>
  </property>
  <property fmtid="{D5CDD505-2E9C-101B-9397-08002B2CF9AE}" pid="12" name="Дата заполнения">
    <vt:lpwstr>07.02.2019</vt:lpwstr>
  </property>
  <property fmtid="{D5CDD505-2E9C-101B-9397-08002B2CF9AE}" pid="13" name="Клиент">
    <vt:lpwstr>Транснефть</vt:lpwstr>
  </property>
  <property fmtid="{D5CDD505-2E9C-101B-9397-08002B2CF9AE}" pid="14" name="Назначение">
    <vt:lpwstr>Исходный шаблон для создания отчетных документов ГАС "Правосудие"</vt:lpwstr>
  </property>
  <property fmtid="{D5CDD505-2E9C-101B-9397-08002B2CF9AE}" pid="15" name="Номер документа">
    <vt:lpwstr>Ш01</vt:lpwstr>
  </property>
  <property fmtid="{D5CDD505-2E9C-101B-9397-08002B2CF9AE}" pid="16" name="Редактор">
    <vt:lpwstr>Бураков С.А.</vt:lpwstr>
  </property>
  <property fmtid="{D5CDD505-2E9C-101B-9397-08002B2CF9AE}" pid="17" name="Состояние">
    <vt:lpwstr>Версия 2.0</vt:lpwstr>
  </property>
  <property fmtid="{D5CDD505-2E9C-101B-9397-08002B2CF9AE}" pid="18" name="Телефон">
    <vt:lpwstr>+7-916-687-49-39</vt:lpwstr>
  </property>
  <property fmtid="{D5CDD505-2E9C-101B-9397-08002B2CF9AE}" pid="19" name="Цель">
    <vt:lpwstr>Унификация внешнего вида отчетных документов по проекту</vt:lpwstr>
  </property>
  <property fmtid="{D5CDD505-2E9C-101B-9397-08002B2CF9AE}" pid="20" name="Язык">
    <vt:lpwstr>Русский</vt:lpwstr>
  </property>
</Properties>
</file>