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 xml:space="preserve">________________ Сергеева </w:t>
            </w:r>
            <w:proofErr w:type="gramStart"/>
            <w:r>
              <w:t>Е.Г.</w:t>
            </w:r>
            <w:proofErr w:type="gramEnd"/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Default="00053663" w:rsidP="00053663">
      <w:pPr>
        <w:pStyle w:val="vguxTitleDocName"/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7799A1A2" w:rsidR="00053663" w:rsidRPr="00053663" w:rsidRDefault="00053663" w:rsidP="00053663">
      <w:pPr>
        <w:ind w:firstLine="0"/>
        <w:jc w:val="center"/>
        <w:rPr>
          <w:u w:val="single"/>
        </w:rPr>
      </w:pPr>
      <w:r w:rsidRPr="00053663">
        <w:rPr>
          <w:u w:val="single"/>
        </w:rPr>
        <w:t>информационной системы</w:t>
      </w:r>
      <w:r w:rsidR="007C3C10" w:rsidRPr="007C3C10">
        <w:rPr>
          <w:u w:val="single"/>
        </w:rPr>
        <w:t xml:space="preserve"> </w:t>
      </w:r>
      <w:r w:rsidR="007C3C10">
        <w:rPr>
          <w:u w:val="single"/>
        </w:rPr>
        <w:t>для магазина</w:t>
      </w:r>
      <w:r w:rsidRPr="00053663">
        <w:rPr>
          <w:u w:val="single"/>
        </w:rPr>
        <w:t xml:space="preserve"> аниме атрибутики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053663" w14:paraId="7DB3882D" w14:textId="77777777" w:rsidTr="009F6EBD">
        <w:tc>
          <w:tcPr>
            <w:tcW w:w="4820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34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9F6EBD">
        <w:trPr>
          <w:trHeight w:val="1713"/>
        </w:trPr>
        <w:tc>
          <w:tcPr>
            <w:tcW w:w="4820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14E860A9" w14:textId="3631A951" w:rsidR="00053663" w:rsidRDefault="00CC77EE" w:rsidP="009F6EBD">
            <w:pPr>
              <w:widowControl w:val="0"/>
              <w:ind w:firstLine="0"/>
            </w:pPr>
            <w:r>
              <w:t>________________ Криницын О.С.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r w:rsidR="004E4DCD">
              <w:t>Долженкова</w:t>
            </w:r>
            <w:r>
              <w:t xml:space="preserve"> </w:t>
            </w:r>
            <w:proofErr w:type="gramStart"/>
            <w:r>
              <w:t>М.</w:t>
            </w:r>
            <w:r w:rsidR="004E4DCD">
              <w:t>Л</w:t>
            </w:r>
            <w:r>
              <w:t>.</w:t>
            </w:r>
            <w:proofErr w:type="gramEnd"/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9F6EBD">
        <w:trPr>
          <w:trHeight w:val="420"/>
        </w:trPr>
        <w:tc>
          <w:tcPr>
            <w:tcW w:w="4820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9F6EBD">
        <w:trPr>
          <w:trHeight w:val="1713"/>
        </w:trPr>
        <w:tc>
          <w:tcPr>
            <w:tcW w:w="4820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9F6EBD">
        <w:trPr>
          <w:trHeight w:val="420"/>
        </w:trPr>
        <w:tc>
          <w:tcPr>
            <w:tcW w:w="4820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9F6EBD">
        <w:trPr>
          <w:trHeight w:val="1713"/>
        </w:trPr>
        <w:tc>
          <w:tcPr>
            <w:tcW w:w="4820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EDBF33E" w14:textId="77777777" w:rsidR="00053663" w:rsidRDefault="00053663" w:rsidP="00053663"/>
    <w:p w14:paraId="270F4719" w14:textId="77777777" w:rsidR="00053663" w:rsidRDefault="00053663" w:rsidP="00053663">
      <w:pPr>
        <w:ind w:firstLine="0"/>
        <w:jc w:val="center"/>
      </w:pPr>
      <w:r>
        <w:t>2023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365B0700" w14:textId="1FAD7330" w:rsidR="00D81062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554495" w:history="1">
            <w:r w:rsidR="00D81062" w:rsidRPr="009D0B65">
              <w:rPr>
                <w:rStyle w:val="a6"/>
              </w:rPr>
              <w:t>Введение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</w:t>
            </w:r>
            <w:r w:rsidR="00D81062">
              <w:rPr>
                <w:webHidden/>
              </w:rPr>
              <w:fldChar w:fldCharType="end"/>
            </w:r>
          </w:hyperlink>
        </w:p>
        <w:p w14:paraId="5D286941" w14:textId="44BD5E75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6" w:history="1">
            <w:r w:rsidRPr="009D0B65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Термины и определения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5AC823" w14:textId="0F50852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7" w:history="1">
            <w:r w:rsidRPr="009D0B65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Перечень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BCEBA4" w14:textId="60EFAE3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8" w:history="1">
            <w:r w:rsidRPr="009D0B65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Основные сведения о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A8AF0C" w14:textId="6DECA1C0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9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Наименование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50293D" w14:textId="2687762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Цель и задачи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4AE6C0" w14:textId="4FA7BE5E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об исполнителе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830235" w14:textId="7B2B7AB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 заказчике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F87667" w14:textId="67D9B78F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Сроки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E354BD" w14:textId="168A241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4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36B24C" w14:textId="5F8B8FF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5" w:history="1">
            <w:r w:rsidRPr="009D0B65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62ED12" w14:textId="4B04CE33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Crunchyroll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2D8EC0" w14:textId="44D9D271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Tokyo Otaku 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CA32F8" w14:textId="6A8189AB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8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AmiAmi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12180E" w14:textId="1366D1CA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9" w:history="1">
            <w:r w:rsidRPr="009D0B65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результатам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531A143" w14:textId="02B6145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пользовательскому интерфейсу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044874" w14:textId="185A2D86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5C5E0F" w14:textId="623567B8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видам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1915014" w14:textId="58C96F6F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3" w:history="1">
            <w:r w:rsidRPr="009D0B65">
              <w:rPr>
                <w:rStyle w:val="a6"/>
              </w:rPr>
              <w:t>5.3.1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математическому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EB9AE96" w14:textId="7F31AD8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4" w:history="1">
            <w:r w:rsidRPr="009D0B65">
              <w:rPr>
                <w:rStyle w:val="a6"/>
              </w:rPr>
              <w:t>5.3.2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информационному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46B877B" w14:textId="2F003937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5" w:history="1">
            <w:r w:rsidRPr="009D0B65">
              <w:rPr>
                <w:rStyle w:val="a6"/>
              </w:rPr>
              <w:t>5.3.3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3980EE" w14:textId="3FBDAFE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6" w:history="1">
            <w:r w:rsidRPr="009D0B65">
              <w:rPr>
                <w:rStyle w:val="a6"/>
              </w:rPr>
              <w:t>5.3.4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показательным назначениям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513FF0F" w14:textId="1344DD0D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7" w:history="1">
            <w:r w:rsidRPr="009D0B65">
              <w:rPr>
                <w:rStyle w:val="a6"/>
              </w:rPr>
              <w:t>5.3.5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B2C98B3" w14:textId="25DFF86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8" w:history="1">
            <w:r w:rsidRPr="009D0B65">
              <w:rPr>
                <w:rStyle w:val="a6"/>
              </w:rPr>
              <w:t>5.3.6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8EAD1FC" w14:textId="68BBE594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9" w:history="1">
            <w:r w:rsidRPr="009D0B65">
              <w:rPr>
                <w:rStyle w:val="a6"/>
              </w:rPr>
              <w:t>5.3.7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патентной чистоте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868AE8" w14:textId="35920A8C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0" w:history="1">
            <w:r w:rsidRPr="009D0B65">
              <w:rPr>
                <w:rStyle w:val="a6"/>
              </w:rPr>
              <w:t>5.3.8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эргономической и технической эстетике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B8BE8BC" w14:textId="206CC5E8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1" w:history="1">
            <w:r w:rsidRPr="009D0B65">
              <w:rPr>
                <w:rStyle w:val="a6"/>
              </w:rPr>
              <w:t>5.3.9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стандартизации и унификации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16C30EB" w14:textId="7AE307A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2" w:history="1">
            <w:r w:rsidRPr="009D0B65">
              <w:rPr>
                <w:rStyle w:val="a6"/>
              </w:rPr>
              <w:t>5.3.10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Дополнительные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E9D58D2" w14:textId="0CC2CD2C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перспективам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5656BFE" w14:textId="6A0D2A4F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4" w:history="1">
            <w:r w:rsidRPr="009D0B65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Состав и содержание работ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EECEB47" w14:textId="3DEC3219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5" w:history="1">
            <w:r w:rsidRPr="009D0B65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Порядок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20AF44E" w14:textId="2D1B076A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Стадии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94B5BA8" w14:textId="20D1B9F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Этапы реализации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B0817AB" w14:textId="7AC9C7B2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8" w:history="1">
            <w:r w:rsidRPr="009D0B65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документированию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80DA95" w14:textId="5476B82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9" w:history="1">
            <w:r w:rsidRPr="009D0B65">
              <w:rPr>
                <w:rStyle w:val="a6"/>
              </w:rPr>
              <w:t>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приемо-сдаточным испытаниям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0" w:name="_Toc179554495"/>
      <w:r w:rsidRPr="00847108">
        <w:lastRenderedPageBreak/>
        <w:t>Вв</w:t>
      </w:r>
      <w:r w:rsidR="005A4E60" w:rsidRPr="00847108">
        <w:t>едение</w:t>
      </w:r>
      <w:bookmarkEnd w:id="0"/>
    </w:p>
    <w:p w14:paraId="188FAAB6" w14:textId="079F5C07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азрабатываемой системы для магазина</w:t>
      </w:r>
      <w:r w:rsidR="00862A05">
        <w:t xml:space="preserve"> </w:t>
      </w:r>
      <w:r w:rsidR="009066AA">
        <w:t>аниме атрибутики</w:t>
      </w:r>
      <w:r w:rsidRPr="00700C9B">
        <w:t>,</w:t>
      </w:r>
      <w:r>
        <w:t xml:space="preserve"> </w:t>
      </w:r>
      <w:r w:rsidRPr="00700C9B">
        <w:t>в нём описаны: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5D0C693F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15034A0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E07119" w:rsidRPr="00854463">
        <w:t>разработке ИС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699E101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>мент при разработке системы</w:t>
      </w:r>
      <w:r w:rsidR="007C3C10">
        <w:t xml:space="preserve"> для</w:t>
      </w:r>
      <w:r w:rsidR="009066AA">
        <w:t xml:space="preserve"> магазина аниме атрибутики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1" w:name="_Toc179554496"/>
      <w:r w:rsidRPr="00847108">
        <w:lastRenderedPageBreak/>
        <w:t>Термины и определения</w:t>
      </w:r>
      <w:bookmarkEnd w:id="1"/>
    </w:p>
    <w:p w14:paraId="39016DB6" w14:textId="0F633A6C" w:rsidR="00D22E9E" w:rsidRDefault="00D22E9E" w:rsidP="009E69AC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54EAB5C8" w14:textId="47128DD4" w:rsidR="00453B5E" w:rsidRDefault="005333C7" w:rsidP="009F193D">
      <w:pPr>
        <w:pStyle w:val="a0"/>
      </w:pPr>
      <w:r>
        <w:t>и</w:t>
      </w:r>
      <w:r w:rsidR="00453B5E" w:rsidRPr="00453B5E">
        <w:t>нтеллектуальная собственн</w:t>
      </w:r>
      <w:r w:rsidR="00453B5E">
        <w:t>ость</w:t>
      </w:r>
      <w:r w:rsidR="00453B5E" w:rsidRPr="00453B5E">
        <w:t xml:space="preserve"> </w:t>
      </w:r>
      <w:proofErr w:type="gramStart"/>
      <w:r w:rsidR="00453B5E" w:rsidRPr="00453B5E">
        <w:t>- это</w:t>
      </w:r>
      <w:proofErr w:type="gramEnd"/>
      <w:r w:rsidR="00453B5E" w:rsidRPr="00453B5E">
        <w:t xml:space="preserve"> права </w:t>
      </w:r>
      <w:r w:rsidR="009F193D" w:rsidRPr="009F193D">
        <w:t>на продукты интеллектуального труда</w:t>
      </w:r>
      <w:r w:rsidR="00453B5E" w:rsidRPr="00453B5E">
        <w:t>, такие как изобретения, литературные и художественные произведения, дизайн, м</w:t>
      </w:r>
      <w:r w:rsidR="00453B5E">
        <w:t>узыку и программное обеспечение;</w:t>
      </w:r>
    </w:p>
    <w:p w14:paraId="414B2725" w14:textId="073F52AE" w:rsidR="00453B5E" w:rsidRDefault="009F193D" w:rsidP="00854463">
      <w:pPr>
        <w:pStyle w:val="a0"/>
      </w:pPr>
      <w:r>
        <w:rPr>
          <w:lang w:val="en-US"/>
        </w:rPr>
        <w:t>W</w:t>
      </w:r>
      <w:r w:rsidR="00453B5E">
        <w:rPr>
          <w:lang w:val="en-US"/>
        </w:rPr>
        <w:t>indows</w:t>
      </w:r>
      <w:r w:rsidR="00453B5E">
        <w:t xml:space="preserve"> – </w:t>
      </w:r>
      <w:r w:rsidR="00453B5E" w:rsidRPr="00453B5E">
        <w:t>это се</w:t>
      </w:r>
      <w:r w:rsidR="00453B5E">
        <w:t>мейство операционных систем</w:t>
      </w:r>
      <w:r w:rsidR="00453B5E" w:rsidRPr="00453B5E">
        <w:t xml:space="preserve"> для персональных компьютеров и серверов, разработанное и вы</w:t>
      </w:r>
      <w:r w:rsidR="00A75568">
        <w:t xml:space="preserve">пускаемое компанией </w:t>
      </w:r>
      <w:proofErr w:type="gramStart"/>
      <w:r w:rsidR="00A75568">
        <w:t>Microsoft;</w:t>
      </w:r>
      <w:proofErr w:type="gramEnd"/>
    </w:p>
    <w:p w14:paraId="23539961" w14:textId="1C6FE6D4" w:rsidR="00A75568" w:rsidRPr="003D437A" w:rsidRDefault="008510A0" w:rsidP="00A75568">
      <w:pPr>
        <w:pStyle w:val="a0"/>
      </w:pPr>
      <w:r>
        <w:rPr>
          <w:lang w:val="en-US"/>
        </w:rPr>
        <w:t>MariaDB</w:t>
      </w:r>
      <w:r w:rsidR="00A75568">
        <w:t xml:space="preserve"> – </w:t>
      </w:r>
      <w:r w:rsidR="00A75568" w:rsidRPr="00A75568">
        <w:t>это система управле</w:t>
      </w:r>
      <w:r>
        <w:t>ния реляционными базами данных</w:t>
      </w:r>
      <w:r w:rsidR="00A75568" w:rsidRPr="00A75568">
        <w:t>, которая используется для хранения, управления и обработки данных.</w:t>
      </w:r>
      <w:r w:rsidR="00A75568">
        <w:t xml:space="preserve"> </w:t>
      </w:r>
    </w:p>
    <w:p w14:paraId="7D75BB30" w14:textId="77777777" w:rsidR="00E07119" w:rsidRPr="00E07119" w:rsidRDefault="00E07119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2" w:name="_Toc179554497"/>
      <w:r w:rsidRPr="00847108">
        <w:lastRenderedPageBreak/>
        <w:t>Перечень сокращений</w:t>
      </w:r>
      <w:bookmarkEnd w:id="2"/>
    </w:p>
    <w:p w14:paraId="00AC1E39" w14:textId="77777777" w:rsidR="00D22E9E" w:rsidRDefault="00D22E9E" w:rsidP="009E69AC">
      <w:pPr>
        <w:ind w:firstLine="709"/>
      </w:pPr>
      <w:r>
        <w:t>В документе используются следующие сокращения:</w:t>
      </w:r>
    </w:p>
    <w:p w14:paraId="661024B5" w14:textId="32F5B352" w:rsidR="00D22E9E" w:rsidRDefault="00D22E9E" w:rsidP="00854463">
      <w:pPr>
        <w:pStyle w:val="a0"/>
      </w:pPr>
      <w:r>
        <w:t>ИС – информационная система;</w:t>
      </w:r>
    </w:p>
    <w:p w14:paraId="5AD055D4" w14:textId="59958E4F" w:rsidR="00D22E9E" w:rsidRDefault="00D22E9E" w:rsidP="00854463">
      <w:pPr>
        <w:pStyle w:val="a0"/>
      </w:pPr>
      <w:r>
        <w:t>ПК – персональный компьютер;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006F7164" w14:textId="044A5588" w:rsidR="00EC0BD8" w:rsidRPr="00EC0BD8" w:rsidRDefault="00EC0BD8" w:rsidP="00854463">
      <w:pPr>
        <w:pStyle w:val="a0"/>
      </w:pPr>
      <w:r>
        <w:t xml:space="preserve">ЯП – язык </w:t>
      </w:r>
      <w:r w:rsidRPr="00386B58">
        <w:t>программирования</w:t>
      </w:r>
      <w:r>
        <w:t>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</w:t>
      </w:r>
      <w:proofErr w:type="spellStart"/>
      <w:r>
        <w:rPr>
          <w:lang w:val="en-US"/>
        </w:rPr>
        <w:t>графический</w:t>
      </w:r>
      <w:proofErr w:type="spellEnd"/>
      <w:r>
        <w:rPr>
          <w:lang w:val="en-US"/>
        </w:rPr>
        <w:t xml:space="preserve"> </w:t>
      </w:r>
      <w:r>
        <w:t xml:space="preserve">интерфейс </w:t>
      </w:r>
      <w:proofErr w:type="gramStart"/>
      <w:r>
        <w:t>пользователя</w:t>
      </w:r>
      <w:r w:rsidR="00453B5E">
        <w:t>;</w:t>
      </w:r>
      <w:proofErr w:type="gramEnd"/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3" w:name="_Toc179554498"/>
      <w:r w:rsidRPr="00847108">
        <w:lastRenderedPageBreak/>
        <w:t>Основные сведения о разработке</w:t>
      </w:r>
      <w:bookmarkEnd w:id="3"/>
    </w:p>
    <w:p w14:paraId="31DC46F7" w14:textId="046097DF" w:rsidR="00C664CB" w:rsidRPr="00EC0BD8" w:rsidRDefault="00C664CB" w:rsidP="00C664CB">
      <w:pPr>
        <w:pStyle w:val="2"/>
        <w:rPr>
          <w:sz w:val="28"/>
        </w:rPr>
      </w:pPr>
      <w:bookmarkStart w:id="4" w:name="_Toc179554499"/>
      <w:r w:rsidRPr="00847108">
        <w:t>Наименование</w:t>
      </w:r>
      <w:bookmarkEnd w:id="4"/>
    </w:p>
    <w:p w14:paraId="08AEEFE6" w14:textId="5ACCD12E" w:rsidR="00C664CB" w:rsidRDefault="00377E43" w:rsidP="009E69AC">
      <w:pPr>
        <w:ind w:firstLine="709"/>
        <w:rPr>
          <w:rFonts w:cs="Times New Roman"/>
        </w:rPr>
      </w:pPr>
      <w:bookmarkStart w:id="5" w:name="_Hlk102201067"/>
      <w:r>
        <w:rPr>
          <w:rFonts w:cs="Times New Roman"/>
        </w:rPr>
        <w:t>Наименование информационной системы, р</w:t>
      </w:r>
      <w:r w:rsidR="00F651DF">
        <w:rPr>
          <w:rFonts w:cs="Times New Roman"/>
        </w:rPr>
        <w:t>азрабатываемой в рамках курсового проекта</w:t>
      </w:r>
      <w:r>
        <w:rPr>
          <w:rFonts w:cs="Times New Roman"/>
        </w:rPr>
        <w:t>: магазин аниме атрибутики</w:t>
      </w:r>
      <w:r w:rsidR="00C664CB" w:rsidRPr="001065F6">
        <w:rPr>
          <w:rFonts w:cs="Times New Roman"/>
        </w:rPr>
        <w:t>.</w:t>
      </w:r>
      <w:bookmarkEnd w:id="5"/>
    </w:p>
    <w:p w14:paraId="7BFA029E" w14:textId="2E271ED3" w:rsidR="00C664CB" w:rsidRDefault="00C664CB" w:rsidP="00C664CB">
      <w:pPr>
        <w:pStyle w:val="2"/>
      </w:pPr>
      <w:bookmarkStart w:id="6" w:name="_Toc179554500"/>
      <w:r w:rsidRPr="00847108">
        <w:t>Цель и задачи разработки</w:t>
      </w:r>
      <w:bookmarkEnd w:id="6"/>
    </w:p>
    <w:p w14:paraId="6B54A798" w14:textId="69875F1D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 формирование</w:t>
      </w:r>
      <w:r w:rsidRPr="001065F6">
        <w:rPr>
          <w:rFonts w:cs="Times New Roman"/>
        </w:rPr>
        <w:t xml:space="preserve"> проект</w:t>
      </w:r>
      <w:r w:rsidR="00377E43">
        <w:rPr>
          <w:rFonts w:cs="Times New Roman"/>
        </w:rPr>
        <w:t>а, включающего в себя информационную систему</w:t>
      </w:r>
      <w:r w:rsidRPr="001065F6">
        <w:rPr>
          <w:rFonts w:cs="Times New Roman"/>
        </w:rPr>
        <w:t xml:space="preserve"> по заданной теме и комплект документов к нему.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522A30D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>зработать информационную систему</w:t>
      </w:r>
      <w:r w:rsidR="00A22819">
        <w:t xml:space="preserve"> на предложенную заказчиком</w:t>
      </w:r>
      <w:r w:rsidR="00A22819" w:rsidRPr="001065F6">
        <w:t xml:space="preserve"> тему</w:t>
      </w:r>
      <w:r w:rsidR="00A22819">
        <w:t>;</w:t>
      </w:r>
    </w:p>
    <w:p w14:paraId="25E976FC" w14:textId="341364E5" w:rsidR="00A22819" w:rsidRDefault="00A22819" w:rsidP="00854463">
      <w:pPr>
        <w:pStyle w:val="a0"/>
      </w:pPr>
      <w:r>
        <w:t xml:space="preserve"> </w:t>
      </w:r>
      <w:r w:rsidR="00DE0935">
        <w:t>разработать инструмент для добавления, удаления, изменения товаров и категорий.</w:t>
      </w:r>
    </w:p>
    <w:p w14:paraId="47111E85" w14:textId="547616D4" w:rsidR="004E57D8" w:rsidRPr="00EC0BD8" w:rsidRDefault="004E57D8" w:rsidP="004E57D8">
      <w:pPr>
        <w:pStyle w:val="2"/>
        <w:rPr>
          <w:sz w:val="28"/>
        </w:rPr>
      </w:pPr>
      <w:bookmarkStart w:id="7" w:name="_Toc179554501"/>
      <w:r w:rsidRPr="00847108">
        <w:t>Сведения об исполнителе</w:t>
      </w:r>
      <w:bookmarkEnd w:id="7"/>
    </w:p>
    <w:p w14:paraId="5156A565" w14:textId="2B69EA58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 xml:space="preserve">яется студент Колледжа </w:t>
      </w:r>
      <w:proofErr w:type="spellStart"/>
      <w:r w:rsidR="00DC55AB">
        <w:rPr>
          <w:rFonts w:cs="Times New Roman"/>
        </w:rPr>
        <w:t>ВятГУ</w:t>
      </w:r>
      <w:proofErr w:type="spellEnd"/>
      <w:r w:rsidR="00DC55AB">
        <w:rPr>
          <w:rFonts w:cs="Times New Roman"/>
        </w:rPr>
        <w:t xml:space="preserve">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213B40">
        <w:rPr>
          <w:rFonts w:cs="Times New Roman"/>
        </w:rPr>
        <w:t>03</w:t>
      </w:r>
      <w:r w:rsidRPr="001065F6">
        <w:rPr>
          <w:rFonts w:cs="Times New Roman"/>
        </w:rPr>
        <w:t xml:space="preserve">-52-00: </w:t>
      </w:r>
      <w:r w:rsidR="00213B40">
        <w:rPr>
          <w:rFonts w:cs="Times New Roman"/>
        </w:rPr>
        <w:t>Криницын Олег Сергеевич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8" w:name="_Toc179554502"/>
      <w:r w:rsidRPr="00847108">
        <w:t>Сведения о заказчике</w:t>
      </w:r>
      <w:bookmarkEnd w:id="8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</w:t>
      </w:r>
      <w:proofErr w:type="spellStart"/>
      <w:r>
        <w:rPr>
          <w:color w:val="000000"/>
        </w:rPr>
        <w:t>ВятГУ</w:t>
      </w:r>
      <w:proofErr w:type="spellEnd"/>
      <w:r>
        <w:rPr>
          <w:color w:val="000000"/>
        </w:rPr>
        <w:t xml:space="preserve">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 xml:space="preserve">руководитель учебной практики, Долженкова </w:t>
      </w:r>
      <w:proofErr w:type="gramStart"/>
      <w:r>
        <w:t>М.Л.</w:t>
      </w:r>
      <w:proofErr w:type="gramEnd"/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</w:t>
      </w:r>
      <w:proofErr w:type="gramStart"/>
      <w:r w:rsidR="008316B2">
        <w:t>Е.Г.</w:t>
      </w:r>
      <w:proofErr w:type="gramEnd"/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9" w:name="_Toc179554503"/>
      <w:r w:rsidRPr="00847108">
        <w:t>Сроки разработки</w:t>
      </w:r>
      <w:bookmarkEnd w:id="9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10" w:name="_Toc179554504"/>
      <w:r w:rsidRPr="00847108">
        <w:t>Назначение разработки</w:t>
      </w:r>
      <w:bookmarkEnd w:id="10"/>
    </w:p>
    <w:p w14:paraId="38DDF054" w14:textId="6F663D55" w:rsidR="004051D4" w:rsidRDefault="004051D4" w:rsidP="004051D4">
      <w:pPr>
        <w:ind w:firstLine="709"/>
      </w:pPr>
      <w:r w:rsidRPr="00862A05">
        <w:t>ИС</w:t>
      </w:r>
      <w:r>
        <w:t xml:space="preserve"> для</w:t>
      </w:r>
      <w:r w:rsidRPr="00862A05">
        <w:t xml:space="preserve"> м</w:t>
      </w:r>
      <w:r>
        <w:t xml:space="preserve">агазина аниме атрибутики включает в себя </w:t>
      </w:r>
      <w:r w:rsidRPr="00862A05">
        <w:t>инструменты для маркетинга и анализа дан</w:t>
      </w:r>
      <w:r>
        <w:t xml:space="preserve">ных. </w:t>
      </w:r>
      <w:r w:rsidRPr="009569F6">
        <w:t>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</w:t>
      </w:r>
      <w:r>
        <w:t>.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1" w:name="_Toc179554505"/>
      <w:r w:rsidRPr="00847108">
        <w:lastRenderedPageBreak/>
        <w:t>Описание предметной области</w:t>
      </w:r>
      <w:bookmarkEnd w:id="11"/>
    </w:p>
    <w:p w14:paraId="27E8FCFC" w14:textId="219CF668" w:rsidR="007A7F8B" w:rsidRDefault="007A7F8B" w:rsidP="007A7F8B">
      <w:pPr>
        <w:rPr>
          <w:b/>
          <w:bCs/>
        </w:rPr>
      </w:pPr>
      <w:r w:rsidRPr="007A7F8B">
        <w:t>Аниме-магазин — это торговое предприятие, специализирующееся на продаже атрибутики и товаров, связанных с аниме-культурой, включая одежду, аксессуары, фигурки и сувениры.</w:t>
      </w:r>
    </w:p>
    <w:p w14:paraId="303E2258" w14:textId="2C6A0E1E" w:rsidR="007A7F8B" w:rsidRPr="00C54788" w:rsidRDefault="007A7F8B" w:rsidP="007A7F8B">
      <w:r w:rsidRPr="00C54788">
        <w:t>Предметная область включает в себя:</w:t>
      </w:r>
    </w:p>
    <w:p w14:paraId="5AB858CB" w14:textId="77777777" w:rsidR="007A7F8B" w:rsidRPr="00C54788" w:rsidRDefault="007A7F8B" w:rsidP="007A7F8B">
      <w:pPr>
        <w:pStyle w:val="a0"/>
        <w:numPr>
          <w:ilvl w:val="0"/>
          <w:numId w:val="52"/>
        </w:numPr>
      </w:pPr>
      <w:r w:rsidRPr="00C54788">
        <w:t>Управление товарами:</w:t>
      </w:r>
    </w:p>
    <w:p w14:paraId="6D3340E1" w14:textId="2F64FAF0" w:rsidR="007A7F8B" w:rsidRPr="00C54788" w:rsidRDefault="007A7F8B" w:rsidP="007A7F8B">
      <w:r w:rsidRPr="007A7F8B">
        <w:t>Создание и управление каталогом аниме-атрибутики с указанием всей необходимой информации</w:t>
      </w:r>
      <w:r w:rsidRPr="00C54788">
        <w:t>.</w:t>
      </w:r>
    </w:p>
    <w:p w14:paraId="624CEF79" w14:textId="5BF8079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складскими запасами:</w:t>
      </w:r>
    </w:p>
    <w:p w14:paraId="3C8BD8FD" w14:textId="1A43B33B" w:rsidR="007A7F8B" w:rsidRPr="00C54788" w:rsidRDefault="007A7F8B" w:rsidP="007A7F8B">
      <w:r w:rsidRPr="007A7F8B">
        <w:t>Ведение учета запасов на складе, контроль за наличием товаров, отслеживание приходов и расходов товаров, а также автоматическое обновление данных при поступлении новых партий.</w:t>
      </w:r>
    </w:p>
    <w:p w14:paraId="5C102831" w14:textId="4728FB2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учетными записями:</w:t>
      </w:r>
      <w:r w:rsidRPr="00C54788">
        <w:t xml:space="preserve">                                                                                                                             </w:t>
      </w:r>
    </w:p>
    <w:p w14:paraId="72E2C82C" w14:textId="04F2DC64" w:rsidR="007A7F8B" w:rsidRPr="00C54788" w:rsidRDefault="00E9468A" w:rsidP="007A7F8B">
      <w:r>
        <w:t>У</w:t>
      </w:r>
      <w:r w:rsidR="007A7F8B" w:rsidRPr="007A7F8B">
        <w:t xml:space="preserve">правление учетными записями </w:t>
      </w:r>
      <w:r>
        <w:t>менеджеров</w:t>
      </w:r>
      <w:r w:rsidR="007A7F8B" w:rsidRPr="007A7F8B">
        <w:t xml:space="preserve"> магазина.</w:t>
      </w:r>
    </w:p>
    <w:p w14:paraId="2D2D8D67" w14:textId="39943198" w:rsidR="009569F6" w:rsidRDefault="009569F6" w:rsidP="009569F6">
      <w:pPr>
        <w:pStyle w:val="2"/>
        <w:jc w:val="left"/>
      </w:pPr>
      <w:bookmarkStart w:id="12" w:name="_Toc179554506"/>
      <w:proofErr w:type="spellStart"/>
      <w:r w:rsidRPr="009569F6">
        <w:t>Crunchyroll</w:t>
      </w:r>
      <w:proofErr w:type="spellEnd"/>
      <w:r w:rsidRPr="009569F6">
        <w:t xml:space="preserve"> Store</w:t>
      </w:r>
      <w:bookmarkEnd w:id="12"/>
    </w:p>
    <w:p w14:paraId="0E3213EE" w14:textId="71CCA65C" w:rsidR="009569F6" w:rsidRDefault="009569F6" w:rsidP="009E69AC">
      <w:pPr>
        <w:ind w:firstLine="709"/>
      </w:pPr>
      <w:proofErr w:type="spellStart"/>
      <w:r w:rsidRPr="009569F6">
        <w:t>Crunchyroll</w:t>
      </w:r>
      <w:proofErr w:type="spellEnd"/>
      <w:r w:rsidRPr="009569F6"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053F563C" w14:textId="5560BC7F" w:rsidR="009569F6" w:rsidRDefault="009569F6" w:rsidP="009E69AC">
      <w:pPr>
        <w:ind w:firstLine="709"/>
      </w:pPr>
      <w:r>
        <w:t xml:space="preserve">Ссылка - </w:t>
      </w:r>
      <w:hyperlink r:id="rId11" w:history="1">
        <w:r w:rsidRPr="00004172">
          <w:rPr>
            <w:rStyle w:val="a6"/>
          </w:rPr>
          <w:t>https://store.crunchyroll.com/</w:t>
        </w:r>
      </w:hyperlink>
      <w:r>
        <w:t xml:space="preserve"> </w:t>
      </w:r>
    </w:p>
    <w:p w14:paraId="7B2C3D55" w14:textId="5CF790E4" w:rsidR="009569F6" w:rsidRDefault="009569F6" w:rsidP="009E69AC">
      <w:pPr>
        <w:ind w:firstLine="709"/>
      </w:pPr>
      <w:r>
        <w:t xml:space="preserve">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  <w:r>
        <w:t xml:space="preserve"> представлена на рисунке 1.</w:t>
      </w:r>
    </w:p>
    <w:p w14:paraId="51744839" w14:textId="77777777" w:rsidR="009569F6" w:rsidRDefault="009569F6" w:rsidP="009569F6">
      <w:pPr>
        <w:keepNext/>
        <w:ind w:firstLine="0"/>
        <w:jc w:val="center"/>
      </w:pPr>
      <w:r w:rsidRPr="002B4AC1">
        <w:rPr>
          <w:noProof/>
        </w:rPr>
        <w:drawing>
          <wp:inline distT="0" distB="0" distL="0" distR="0" wp14:anchorId="76D93B8F" wp14:editId="23FA4B64">
            <wp:extent cx="5410200" cy="24144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169" cy="24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2CC" w14:textId="43F51230" w:rsidR="009569F6" w:rsidRPr="00A856ED" w:rsidRDefault="009569F6" w:rsidP="009569F6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1</w:t>
        </w:r>
      </w:fldSimple>
      <w:r>
        <w:t xml:space="preserve"> – 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</w:p>
    <w:p w14:paraId="2A8814B4" w14:textId="35C4CA97" w:rsidR="00A856ED" w:rsidRPr="00A856ED" w:rsidRDefault="00A856ED" w:rsidP="009E69AC">
      <w:pPr>
        <w:ind w:firstLine="709"/>
      </w:pPr>
      <w:r w:rsidRPr="00A856ED">
        <w:lastRenderedPageBreak/>
        <w:t>Преимущества:</w:t>
      </w:r>
    </w:p>
    <w:p w14:paraId="27D4771E" w14:textId="5B0D266C" w:rsidR="00A856ED" w:rsidRPr="00A856ED" w:rsidRDefault="00A856ED" w:rsidP="00A856ED">
      <w:pPr>
        <w:pStyle w:val="a0"/>
      </w:pPr>
      <w:r w:rsidRPr="00A856ED">
        <w:t xml:space="preserve">Стиль и дизайн: Бэкграунд сайта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отличается стильным и привлекательным дизайном, который визуально соответствует тематике аниме и манги</w:t>
      </w:r>
      <w:r w:rsidR="004570B8">
        <w:t>;</w:t>
      </w:r>
    </w:p>
    <w:p w14:paraId="6CEDB9F2" w14:textId="3E397FA6" w:rsidR="00A856ED" w:rsidRPr="00A856ED" w:rsidRDefault="00A856ED" w:rsidP="00A856ED">
      <w:pPr>
        <w:pStyle w:val="a0"/>
      </w:pPr>
      <w:r w:rsidRPr="00A856ED">
        <w:t>Продуманная темат</w:t>
      </w:r>
      <w:r w:rsidR="004A73FE">
        <w:t>ика: Сайт</w:t>
      </w:r>
      <w:r w:rsidRPr="00A856ED">
        <w:t xml:space="preserve"> ориентирован на аудиторию, интересующуюся аниме. Это видно в использовании соответствующих цветов, шрифтов и графики, что создает атмосферу, соотве</w:t>
      </w:r>
      <w:r w:rsidR="004570B8">
        <w:t>тствующую интересам посетителей;</w:t>
      </w:r>
    </w:p>
    <w:p w14:paraId="56455F61" w14:textId="259181C9" w:rsidR="00A856ED" w:rsidRPr="00A856ED" w:rsidRDefault="00A856ED" w:rsidP="00A856ED">
      <w:pPr>
        <w:pStyle w:val="a0"/>
      </w:pPr>
      <w:r>
        <w:t xml:space="preserve">Легкая навигация: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95ADE6B" w14:textId="5BB4A887" w:rsidR="00A856ED" w:rsidRPr="00A856ED" w:rsidRDefault="00A856ED" w:rsidP="009E69AC">
      <w:pPr>
        <w:ind w:firstLine="709"/>
      </w:pPr>
      <w:r w:rsidRPr="00A856ED">
        <w:t>Недостатки:</w:t>
      </w:r>
    </w:p>
    <w:p w14:paraId="0E139E25" w14:textId="3C3D67D1" w:rsidR="00A856ED" w:rsidRPr="00A856ED" w:rsidRDefault="00A856ED" w:rsidP="00A856ED">
      <w:pPr>
        <w:pStyle w:val="a0"/>
      </w:pPr>
      <w:r w:rsidRPr="00A856ED">
        <w:t>Ограниченная информация</w:t>
      </w:r>
      <w:proofErr w:type="gramStart"/>
      <w:r w:rsidRPr="00A856ED">
        <w:t>: Иногда</w:t>
      </w:r>
      <w:proofErr w:type="gramEnd"/>
      <w:r w:rsidRPr="00A856ED">
        <w:t xml:space="preserve"> бэкграунд сайта может быть недостаточно информативным. Например, сайт может не предоставлять достаточно информации о к</w:t>
      </w:r>
      <w:r w:rsidR="004570B8">
        <w:t>омпании;</w:t>
      </w:r>
    </w:p>
    <w:p w14:paraId="5B187900" w14:textId="39D9F8D7" w:rsidR="00A856ED" w:rsidRDefault="00A856ED" w:rsidP="00A856ED">
      <w:pPr>
        <w:pStyle w:val="a0"/>
      </w:pPr>
      <w:r w:rsidRPr="00A856ED">
        <w:t xml:space="preserve">Отсутствие интерактивности: Некоторые посетители могли бы ожидать большей интерактивности на сайте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>, такой как возможность оставить отзывы о продуктах</w:t>
      </w:r>
      <w:r>
        <w:t xml:space="preserve"> или участвовать в обсуждениях.</w:t>
      </w:r>
    </w:p>
    <w:p w14:paraId="678BE60E" w14:textId="074C8120" w:rsidR="00A856ED" w:rsidRDefault="00A856ED" w:rsidP="00A856ED">
      <w:pPr>
        <w:pStyle w:val="2"/>
        <w:jc w:val="left"/>
      </w:pPr>
      <w:bookmarkStart w:id="13" w:name="_Toc179554507"/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bookmarkEnd w:id="13"/>
    </w:p>
    <w:p w14:paraId="1D0268C4" w14:textId="5CBCDDDC" w:rsidR="00A856ED" w:rsidRDefault="00A856ED" w:rsidP="009E69AC">
      <w:pPr>
        <w:ind w:firstLine="709"/>
      </w:pP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54983549" w14:textId="2BDE9AC5" w:rsidR="00A856ED" w:rsidRDefault="00A856ED" w:rsidP="009E69AC">
      <w:pPr>
        <w:ind w:firstLine="709"/>
      </w:pPr>
      <w:r w:rsidRPr="00A856ED">
        <w:t xml:space="preserve">Ссылка - </w:t>
      </w:r>
      <w:hyperlink r:id="rId13" w:history="1">
        <w:r w:rsidRPr="00004172">
          <w:rPr>
            <w:rStyle w:val="a6"/>
          </w:rPr>
          <w:t>https://otakumode.com</w:t>
        </w:r>
      </w:hyperlink>
      <w:r>
        <w:t xml:space="preserve"> </w:t>
      </w:r>
    </w:p>
    <w:p w14:paraId="15E45395" w14:textId="65F39AEC" w:rsidR="00A856ED" w:rsidRDefault="00A856ED" w:rsidP="009E69AC">
      <w:pPr>
        <w:ind w:firstLine="709"/>
      </w:pPr>
      <w:r>
        <w:t xml:space="preserve">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r>
        <w:t xml:space="preserve"> представлена на рисунке 2.</w:t>
      </w:r>
    </w:p>
    <w:p w14:paraId="47197B27" w14:textId="77777777" w:rsidR="00A856ED" w:rsidRDefault="00A856ED" w:rsidP="00A856ED">
      <w:pPr>
        <w:keepNext/>
        <w:ind w:firstLine="0"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69082C2B" wp14:editId="134D1592">
            <wp:extent cx="5654040" cy="274875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358" cy="27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3C4E" w14:textId="30C811CE" w:rsidR="00A856ED" w:rsidRDefault="00A856ED" w:rsidP="00A856ED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2</w:t>
        </w:r>
      </w:fldSimple>
      <w:r>
        <w:t xml:space="preserve"> – 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</w:p>
    <w:p w14:paraId="53D07B89" w14:textId="22754A88" w:rsidR="00A856ED" w:rsidRDefault="00A856ED" w:rsidP="009E69AC">
      <w:pPr>
        <w:ind w:firstLine="709"/>
      </w:pPr>
      <w:r>
        <w:lastRenderedPageBreak/>
        <w:t>Преимущества:</w:t>
      </w:r>
    </w:p>
    <w:p w14:paraId="00202884" w14:textId="53BF6084" w:rsidR="00A856ED" w:rsidRDefault="00A856ED" w:rsidP="00A856ED">
      <w:pPr>
        <w:pStyle w:val="a0"/>
      </w:pPr>
      <w:r>
        <w:t xml:space="preserve">Японская атмосфера: Бэкграунд сайта Tokyo </w:t>
      </w:r>
      <w:proofErr w:type="spellStart"/>
      <w:r>
        <w:t>Otaku</w:t>
      </w:r>
      <w:proofErr w:type="spellEnd"/>
      <w:r>
        <w:t xml:space="preserve"> Mode успешно передает атмосферу японской поп-культуры и аниме. Это создает ощущение подлинности</w:t>
      </w:r>
      <w:r w:rsidR="004570B8">
        <w:t xml:space="preserve"> и привлекает целевую аудиторию;</w:t>
      </w:r>
    </w:p>
    <w:p w14:paraId="6CBEF916" w14:textId="77777777" w:rsidR="00A856ED" w:rsidRDefault="00A856ED" w:rsidP="00A856ED"/>
    <w:p w14:paraId="00736DB8" w14:textId="5CEA21D6" w:rsidR="00A856ED" w:rsidRDefault="00A856ED" w:rsidP="00A856ED">
      <w:pPr>
        <w:pStyle w:val="a0"/>
      </w:pPr>
      <w:r>
        <w:t>Интерактивность: Сайт обычно предоставляет множество интерактивных элементов, таких как опросы, форумы и возмож</w:t>
      </w:r>
      <w:r w:rsidR="00742677">
        <w:t>ность комментирования контента.</w:t>
      </w:r>
    </w:p>
    <w:p w14:paraId="59858F76" w14:textId="43EDC0EF" w:rsidR="00A856ED" w:rsidRDefault="00A856ED" w:rsidP="009E69AC">
      <w:pPr>
        <w:ind w:firstLine="709"/>
      </w:pPr>
      <w:r>
        <w:t>Недостатки:</w:t>
      </w:r>
    </w:p>
    <w:p w14:paraId="11DFCBF0" w14:textId="06BE3129" w:rsidR="00A856ED" w:rsidRDefault="00A856ED" w:rsidP="00A856ED">
      <w:pPr>
        <w:pStyle w:val="a0"/>
      </w:pPr>
      <w:r>
        <w:t>Информационная перегрузка</w:t>
      </w:r>
      <w:proofErr w:type="gramStart"/>
      <w:r>
        <w:t>: Иногда</w:t>
      </w:r>
      <w:proofErr w:type="gramEnd"/>
      <w:r>
        <w:t xml:space="preserve"> сайт может быть чрезмерно насыщен информацией и контентом, что может сделать е</w:t>
      </w:r>
      <w:r w:rsidR="00742677">
        <w:t>го менее читаемым</w:t>
      </w:r>
      <w:r>
        <w:t xml:space="preserve"> для новых посетителей</w:t>
      </w:r>
      <w:r w:rsidR="004570B8">
        <w:t>;</w:t>
      </w:r>
    </w:p>
    <w:p w14:paraId="1F26EFFD" w14:textId="25C82D2A" w:rsidR="00F7718F" w:rsidRDefault="00A856ED" w:rsidP="00F7718F">
      <w:pPr>
        <w:pStyle w:val="a0"/>
      </w:pPr>
      <w:r>
        <w:t>Медленная загрузка</w:t>
      </w:r>
      <w:proofErr w:type="gramStart"/>
      <w:r>
        <w:t>: Из-за</w:t>
      </w:r>
      <w:proofErr w:type="gramEnd"/>
      <w:r>
        <w:t xml:space="preserve"> большого количества графики и интерактивных элементов, сайт иногда может загружаться медленно.</w:t>
      </w:r>
    </w:p>
    <w:p w14:paraId="0B79752F" w14:textId="38632212" w:rsidR="00F7718F" w:rsidRDefault="00F7718F" w:rsidP="00F7718F">
      <w:pPr>
        <w:pStyle w:val="2"/>
      </w:pPr>
      <w:bookmarkStart w:id="14" w:name="_Toc179554508"/>
      <w:proofErr w:type="spellStart"/>
      <w:r w:rsidRPr="00F7718F">
        <w:t>AmiAmi</w:t>
      </w:r>
      <w:bookmarkEnd w:id="14"/>
      <w:proofErr w:type="spellEnd"/>
    </w:p>
    <w:p w14:paraId="6B8D40B9" w14:textId="510CF41E" w:rsidR="00F7718F" w:rsidRPr="00F7718F" w:rsidRDefault="00F7718F" w:rsidP="009E69AC">
      <w:pPr>
        <w:pStyle w:val="a0"/>
        <w:keepLines w:val="0"/>
        <w:numPr>
          <w:ilvl w:val="0"/>
          <w:numId w:val="0"/>
        </w:numPr>
        <w:tabs>
          <w:tab w:val="clear" w:pos="1276"/>
        </w:tabs>
        <w:spacing w:after="160" w:line="259" w:lineRule="auto"/>
        <w:ind w:firstLine="709"/>
        <w:jc w:val="left"/>
        <w:rPr>
          <w:rFonts w:cs="Times New Roman"/>
          <w:szCs w:val="24"/>
        </w:rPr>
      </w:pPr>
      <w:proofErr w:type="spellStart"/>
      <w:r w:rsidRPr="00F7718F">
        <w:rPr>
          <w:rFonts w:cs="Times New Roman"/>
          <w:szCs w:val="24"/>
        </w:rPr>
        <w:t>AmiAmi</w:t>
      </w:r>
      <w:proofErr w:type="spellEnd"/>
      <w:r w:rsidRPr="00F7718F">
        <w:rPr>
          <w:rFonts w:cs="Times New Roman"/>
          <w:szCs w:val="24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4E1EDC56" w14:textId="0EB2639A" w:rsidR="00F7718F" w:rsidRDefault="00F7718F" w:rsidP="009E69AC">
      <w:pPr>
        <w:ind w:firstLine="709"/>
        <w:rPr>
          <w:rStyle w:val="a6"/>
          <w:rFonts w:cs="Times New Roman"/>
          <w:szCs w:val="24"/>
        </w:rPr>
      </w:pPr>
      <w:r w:rsidRPr="00F7718F">
        <w:rPr>
          <w:rFonts w:cs="Times New Roman"/>
          <w:szCs w:val="24"/>
        </w:rPr>
        <w:t xml:space="preserve">Ссылка - </w:t>
      </w:r>
      <w:hyperlink r:id="rId15" w:history="1">
        <w:r w:rsidRPr="00F7718F">
          <w:rPr>
            <w:rStyle w:val="a6"/>
            <w:szCs w:val="24"/>
          </w:rPr>
          <w:t>https://www.amiami.com/</w:t>
        </w:r>
      </w:hyperlink>
    </w:p>
    <w:p w14:paraId="6CA3C709" w14:textId="7ABFE991" w:rsidR="00F7718F" w:rsidRDefault="00F7718F" w:rsidP="009E69AC">
      <w:pPr>
        <w:ind w:firstLine="709"/>
      </w:pPr>
      <w:r>
        <w:t xml:space="preserve">Главная страница сайта </w:t>
      </w:r>
      <w:proofErr w:type="spellStart"/>
      <w:r w:rsidRPr="00F7718F">
        <w:t>AmiAmi</w:t>
      </w:r>
      <w:proofErr w:type="spellEnd"/>
      <w:r>
        <w:t xml:space="preserve"> представлена на рисунке 3.</w:t>
      </w:r>
    </w:p>
    <w:p w14:paraId="630201FC" w14:textId="77777777" w:rsidR="00F7718F" w:rsidRDefault="00F7718F" w:rsidP="00F7718F">
      <w:pPr>
        <w:keepNext/>
        <w:ind w:firstLine="0"/>
        <w:jc w:val="center"/>
      </w:pPr>
      <w:r w:rsidRPr="004D7B7A">
        <w:rPr>
          <w:rFonts w:cs="Times New Roman"/>
          <w:noProof/>
          <w:sz w:val="28"/>
        </w:rPr>
        <w:drawing>
          <wp:inline distT="0" distB="0" distL="0" distR="0" wp14:anchorId="58ADFAEE" wp14:editId="258073D3">
            <wp:extent cx="5940425" cy="2832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08E" w14:textId="4CA9C11F" w:rsidR="00F7718F" w:rsidRDefault="00F7718F" w:rsidP="00F7718F">
      <w:pPr>
        <w:pStyle w:val="a9"/>
        <w:rPr>
          <w:rFonts w:cs="Times New Roman"/>
        </w:rPr>
      </w:pPr>
      <w:r>
        <w:t xml:space="preserve">Рисунок </w:t>
      </w:r>
      <w:fldSimple w:instr=" SEQ Рисунок \* ARABIC ">
        <w:r w:rsidR="009E77E3">
          <w:rPr>
            <w:noProof/>
          </w:rPr>
          <w:t>3</w:t>
        </w:r>
      </w:fldSimple>
      <w:r>
        <w:t xml:space="preserve"> – </w:t>
      </w:r>
      <w:r w:rsidRPr="00F7718F">
        <w:rPr>
          <w:rFonts w:cs="Times New Roman"/>
        </w:rPr>
        <w:t xml:space="preserve">главная страница сайта </w:t>
      </w:r>
      <w:proofErr w:type="spellStart"/>
      <w:r w:rsidRPr="00F7718F">
        <w:rPr>
          <w:rFonts w:cs="Times New Roman"/>
        </w:rPr>
        <w:t>AmiAmi</w:t>
      </w:r>
      <w:proofErr w:type="spellEnd"/>
    </w:p>
    <w:p w14:paraId="46808E82" w14:textId="423DBA91" w:rsidR="00F7718F" w:rsidRDefault="00F7718F" w:rsidP="009E69AC">
      <w:pPr>
        <w:ind w:firstLine="709"/>
      </w:pPr>
      <w:r>
        <w:t>Преимущества:</w:t>
      </w:r>
    </w:p>
    <w:p w14:paraId="4CE7E479" w14:textId="7303A815" w:rsidR="00F7718F" w:rsidRDefault="00F7718F" w:rsidP="00F7718F">
      <w:pPr>
        <w:pStyle w:val="a0"/>
      </w:pPr>
      <w:r>
        <w:lastRenderedPageBreak/>
        <w:t xml:space="preserve">Простой и интуитивно понятный дизайн: Бэкграунд сайта </w:t>
      </w:r>
      <w:proofErr w:type="spellStart"/>
      <w:r>
        <w:t>AmiAmi</w:t>
      </w:r>
      <w:proofErr w:type="spellEnd"/>
      <w:r>
        <w:t xml:space="preserve"> представляет собой минималисти</w:t>
      </w:r>
      <w:r w:rsidR="004570B8">
        <w:t>чный и легко понимаемый дизайн;</w:t>
      </w:r>
    </w:p>
    <w:p w14:paraId="7734C83A" w14:textId="77777777" w:rsidR="00F7718F" w:rsidRDefault="00F7718F" w:rsidP="00F7718F"/>
    <w:p w14:paraId="6F218929" w14:textId="35CBE70F" w:rsidR="00F7718F" w:rsidRDefault="00F7718F" w:rsidP="00F7718F">
      <w:pPr>
        <w:pStyle w:val="a0"/>
      </w:pPr>
      <w:r>
        <w:t>Японский характер: Са</w:t>
      </w:r>
      <w:r w:rsidR="004570B8">
        <w:t>йт ощущается аутентично</w:t>
      </w:r>
      <w:r>
        <w:t xml:space="preserve"> и предоставляет доступ к множеству японских аниме-товарам</w:t>
      </w:r>
      <w:r w:rsidR="004570B8">
        <w:t>;</w:t>
      </w:r>
    </w:p>
    <w:p w14:paraId="025E79DF" w14:textId="509913D1" w:rsidR="00F7718F" w:rsidRDefault="004570B8" w:rsidP="00F7718F">
      <w:pPr>
        <w:pStyle w:val="a0"/>
      </w:pPr>
      <w:r>
        <w:t>Информативность: Сайт предлагает</w:t>
      </w:r>
      <w:r w:rsidR="00F7718F">
        <w:t xml:space="preserve"> информацию о предстоящих аниме-релизах, событиях и новинках в мире аниме.</w:t>
      </w:r>
    </w:p>
    <w:p w14:paraId="3540FACF" w14:textId="6A36B181" w:rsidR="00F7718F" w:rsidRDefault="00F7718F" w:rsidP="009E69AC">
      <w:pPr>
        <w:ind w:firstLine="709"/>
      </w:pPr>
      <w:r>
        <w:t>Недостатки:</w:t>
      </w:r>
    </w:p>
    <w:p w14:paraId="4CB152AA" w14:textId="5C95EB25" w:rsidR="00F7718F" w:rsidRDefault="00EC116E" w:rsidP="00F7718F">
      <w:pPr>
        <w:pStyle w:val="a0"/>
      </w:pPr>
      <w:r>
        <w:t>С</w:t>
      </w:r>
      <w:r w:rsidR="004570B8">
        <w:t>айт</w:t>
      </w:r>
      <w:r w:rsidR="00F7718F">
        <w:t xml:space="preserve"> доступен только на японском языке</w:t>
      </w:r>
      <w:r w:rsidR="004570B8">
        <w:t>;</w:t>
      </w:r>
    </w:p>
    <w:p w14:paraId="45353AFD" w14:textId="01BAE04B" w:rsidR="00F7718F" w:rsidRDefault="004570B8" w:rsidP="00F7718F">
      <w:pPr>
        <w:pStyle w:val="a0"/>
      </w:pPr>
      <w:r>
        <w:t>На сайте присутствует</w:t>
      </w:r>
      <w:r w:rsidR="00F7718F">
        <w:t xml:space="preserve"> ограниченная информация о товарах, т</w:t>
      </w:r>
      <w:r>
        <w:t>акая как размеры или состав</w:t>
      </w:r>
      <w:r w:rsidR="00F7718F">
        <w:t>.</w:t>
      </w:r>
    </w:p>
    <w:p w14:paraId="793B403A" w14:textId="2F3647AB" w:rsidR="004570B8" w:rsidRPr="00F7718F" w:rsidRDefault="00F84516" w:rsidP="009E69AC">
      <w:pPr>
        <w:pStyle w:val="a0"/>
        <w:numPr>
          <w:ilvl w:val="0"/>
          <w:numId w:val="0"/>
        </w:numPr>
        <w:ind w:firstLine="709"/>
      </w:pPr>
      <w:r>
        <w:t>Рассмотрев аналоги аниме магазинов</w:t>
      </w:r>
      <w:r w:rsidRPr="00F84516">
        <w:t xml:space="preserve">, видно, что основные проблемы этих ресурсов </w:t>
      </w:r>
      <w:proofErr w:type="gramStart"/>
      <w:r w:rsidRPr="00F84516">
        <w:t>- это избыточное количество</w:t>
      </w:r>
      <w:proofErr w:type="gramEnd"/>
      <w:r w:rsidRPr="00F84516">
        <w:t xml:space="preserve">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5" w:name="_Toc179554509"/>
      <w:r w:rsidRPr="00847108">
        <w:lastRenderedPageBreak/>
        <w:t>Требования к результатам разработки</w:t>
      </w:r>
      <w:bookmarkEnd w:id="15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6" w:name="_Toc179554510"/>
      <w:r w:rsidRPr="00847108">
        <w:t>Требования к пользовательскому интерфейсу</w:t>
      </w:r>
      <w:bookmarkEnd w:id="16"/>
    </w:p>
    <w:p w14:paraId="7C693794" w14:textId="00C51DA6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главной </w:t>
      </w:r>
      <w:r w:rsidR="00EC116E">
        <w:t>страницы приложения</w:t>
      </w:r>
      <w:r w:rsidR="00891338">
        <w:t>.</w:t>
      </w:r>
    </w:p>
    <w:p w14:paraId="7AD52DFA" w14:textId="4BDE84BC" w:rsidR="00891338" w:rsidRDefault="00AA664B" w:rsidP="00891338">
      <w:pPr>
        <w:keepNext/>
        <w:ind w:firstLine="0"/>
        <w:jc w:val="left"/>
      </w:pPr>
      <w:r>
        <w:rPr>
          <w:noProof/>
        </w:rPr>
        <w:drawing>
          <wp:inline distT="0" distB="0" distL="0" distR="0" wp14:anchorId="32970381" wp14:editId="4692B91E">
            <wp:extent cx="6480175" cy="3081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 страница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332" w14:textId="1E330170" w:rsidR="00DD7856" w:rsidRDefault="00891338" w:rsidP="00891338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4</w:t>
        </w:r>
      </w:fldSimple>
      <w:r>
        <w:t xml:space="preserve"> – прототип эк</w:t>
      </w:r>
      <w:r w:rsidR="00EC116E">
        <w:t>ранной формы главного меню приложения</w:t>
      </w:r>
    </w:p>
    <w:p w14:paraId="34D5CC0D" w14:textId="3CCDF9C6" w:rsidR="00DD7856" w:rsidRPr="006E45C2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74E14A2E" w14:textId="5CB6AF54" w:rsidR="00DD7856" w:rsidRDefault="00DD7856" w:rsidP="006E45C2">
      <w:pPr>
        <w:pStyle w:val="a0"/>
      </w:pPr>
      <w:r w:rsidRPr="006E45C2">
        <w:t xml:space="preserve">кнопка </w:t>
      </w:r>
      <w:r w:rsidR="00891338">
        <w:t>«Поиск»;</w:t>
      </w:r>
    </w:p>
    <w:p w14:paraId="677114D0" w14:textId="4B23C198" w:rsidR="00891338" w:rsidRDefault="00891338" w:rsidP="006E45C2">
      <w:pPr>
        <w:pStyle w:val="a0"/>
      </w:pPr>
      <w:r>
        <w:t>кнопка «Главная»;</w:t>
      </w:r>
    </w:p>
    <w:p w14:paraId="35C6D0A4" w14:textId="307F23FE" w:rsidR="00891338" w:rsidRDefault="00891338" w:rsidP="006E45C2">
      <w:pPr>
        <w:pStyle w:val="a0"/>
      </w:pPr>
      <w:r>
        <w:t>кнопка «Категории»;</w:t>
      </w:r>
    </w:p>
    <w:p w14:paraId="1894829F" w14:textId="2E97CC05" w:rsidR="00E37049" w:rsidRDefault="00E37049" w:rsidP="006E45C2">
      <w:pPr>
        <w:pStyle w:val="a0"/>
      </w:pPr>
      <w:r>
        <w:t>кнопка «Заказы»;</w:t>
      </w:r>
    </w:p>
    <w:p w14:paraId="107AAF37" w14:textId="0AABCAC6" w:rsidR="00AA664B" w:rsidRDefault="00AA664B" w:rsidP="006E45C2">
      <w:pPr>
        <w:pStyle w:val="a0"/>
      </w:pPr>
      <w:r>
        <w:t>кнопка «Выход»;</w:t>
      </w:r>
    </w:p>
    <w:p w14:paraId="6AF6B226" w14:textId="16305C8D" w:rsidR="00891338" w:rsidRDefault="00891338" w:rsidP="006E45C2">
      <w:pPr>
        <w:pStyle w:val="a0"/>
      </w:pPr>
      <w:r>
        <w:t>строка для поиска товаров;</w:t>
      </w:r>
    </w:p>
    <w:p w14:paraId="585B565A" w14:textId="39802981" w:rsidR="00891338" w:rsidRDefault="00E37049" w:rsidP="006E45C2">
      <w:pPr>
        <w:pStyle w:val="a0"/>
      </w:pPr>
      <w:r>
        <w:t>окно для оформления заказа</w:t>
      </w:r>
      <w:r w:rsidR="00891338">
        <w:t>;</w:t>
      </w:r>
    </w:p>
    <w:p w14:paraId="04C4FB48" w14:textId="00D8F4C0" w:rsidR="00E37049" w:rsidRDefault="00E37049" w:rsidP="006E45C2">
      <w:pPr>
        <w:pStyle w:val="a0"/>
      </w:pPr>
      <w:r>
        <w:t>кнопка «+»;</w:t>
      </w:r>
    </w:p>
    <w:p w14:paraId="1E321656" w14:textId="244F4CA4" w:rsidR="00E37049" w:rsidRDefault="00E37049" w:rsidP="006E45C2">
      <w:pPr>
        <w:pStyle w:val="a0"/>
      </w:pPr>
      <w:r>
        <w:t>кнопка «-»;</w:t>
      </w:r>
    </w:p>
    <w:p w14:paraId="3D505985" w14:textId="7E99BA33" w:rsidR="00E37049" w:rsidRDefault="00E37049" w:rsidP="006E45C2">
      <w:pPr>
        <w:pStyle w:val="a0"/>
      </w:pPr>
      <w:r>
        <w:t>кнопка «Оформить»;</w:t>
      </w:r>
    </w:p>
    <w:p w14:paraId="0B7334CB" w14:textId="69F852A5" w:rsidR="00891338" w:rsidRPr="006E45C2" w:rsidRDefault="00E37049" w:rsidP="006E45C2">
      <w:pPr>
        <w:pStyle w:val="a0"/>
      </w:pPr>
      <w:r>
        <w:t>список товаров</w:t>
      </w:r>
      <w:r w:rsidR="00891338">
        <w:t>.</w:t>
      </w:r>
    </w:p>
    <w:p w14:paraId="1D1C7610" w14:textId="5644C0D6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».</w:t>
      </w:r>
    </w:p>
    <w:p w14:paraId="67E9F650" w14:textId="188DC6BF" w:rsidR="00DD7856" w:rsidRDefault="00AA664B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E4E47" wp14:editId="04867509">
            <wp:extent cx="6480175" cy="3171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кно для категорий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53D" w14:textId="635F7633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E326B31" w:rsidR="00891338" w:rsidRPr="006E45C2" w:rsidRDefault="00AA664B" w:rsidP="00891338">
      <w:pPr>
        <w:pStyle w:val="a0"/>
      </w:pPr>
      <w:r>
        <w:t>кнопка «Выход»</w:t>
      </w:r>
      <w:r w:rsidR="00891338" w:rsidRPr="006E45C2">
        <w:t>;</w:t>
      </w:r>
    </w:p>
    <w:p w14:paraId="0F558EA7" w14:textId="2C9C230D" w:rsidR="00891338" w:rsidRPr="006E45C2" w:rsidRDefault="00E37049" w:rsidP="00891338">
      <w:pPr>
        <w:pStyle w:val="a0"/>
      </w:pPr>
      <w:r>
        <w:t>кнопка «Заказы»</w:t>
      </w:r>
      <w:r w:rsidR="00891338" w:rsidRPr="006E45C2">
        <w:t>;</w:t>
      </w:r>
    </w:p>
    <w:p w14:paraId="604E540A" w14:textId="77777777" w:rsidR="00891338" w:rsidRDefault="00891338" w:rsidP="00891338">
      <w:pPr>
        <w:pStyle w:val="a0"/>
      </w:pPr>
      <w:r w:rsidRPr="006E45C2">
        <w:t xml:space="preserve">кнопка </w:t>
      </w:r>
      <w:r>
        <w:t>«Поиск»;</w:t>
      </w:r>
    </w:p>
    <w:p w14:paraId="37FAE664" w14:textId="77777777" w:rsidR="00891338" w:rsidRDefault="00891338" w:rsidP="00891338">
      <w:pPr>
        <w:pStyle w:val="a0"/>
      </w:pPr>
      <w:r>
        <w:t>кнопка «Главная»;</w:t>
      </w:r>
    </w:p>
    <w:p w14:paraId="2F654D3E" w14:textId="77777777" w:rsidR="00891338" w:rsidRDefault="00891338" w:rsidP="00891338">
      <w:pPr>
        <w:pStyle w:val="a0"/>
      </w:pPr>
      <w:r>
        <w:t>кнопка «Категории»;</w:t>
      </w:r>
    </w:p>
    <w:p w14:paraId="0D2060F0" w14:textId="588D206D" w:rsidR="006E45C2" w:rsidRDefault="00891338" w:rsidP="00891338">
      <w:pPr>
        <w:pStyle w:val="a0"/>
      </w:pPr>
      <w:r>
        <w:t>строка для поиска товаров;</w:t>
      </w:r>
    </w:p>
    <w:p w14:paraId="3921E325" w14:textId="373B3885" w:rsidR="00E37049" w:rsidRDefault="00E37049" w:rsidP="00891338">
      <w:pPr>
        <w:pStyle w:val="a0"/>
      </w:pPr>
      <w:r>
        <w:t>список товаров выбранной категории;</w:t>
      </w:r>
    </w:p>
    <w:p w14:paraId="4EB060A0" w14:textId="0028147E" w:rsidR="00891338" w:rsidRDefault="00E37049" w:rsidP="00891338">
      <w:pPr>
        <w:pStyle w:val="a0"/>
      </w:pPr>
      <w:r>
        <w:t>окно отображения товаров выбранной категории</w:t>
      </w:r>
      <w:r w:rsidR="00891338">
        <w:t>;</w:t>
      </w:r>
    </w:p>
    <w:p w14:paraId="131DE9B6" w14:textId="1BF07BFF" w:rsidR="00891338" w:rsidRDefault="00E37049" w:rsidP="00891338">
      <w:pPr>
        <w:pStyle w:val="a0"/>
      </w:pPr>
      <w:r>
        <w:t>список категорий</w:t>
      </w:r>
      <w:r w:rsidR="00891338">
        <w:t>.</w:t>
      </w:r>
    </w:p>
    <w:p w14:paraId="41603F6D" w14:textId="546F05E5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157C1A">
        <w:t>экранной формы страницы «Заказы»</w:t>
      </w:r>
      <w:r w:rsidR="00891338">
        <w:t>.</w:t>
      </w:r>
    </w:p>
    <w:p w14:paraId="7FB91DF8" w14:textId="698AE281" w:rsidR="007A17C1" w:rsidRDefault="00AA664B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0204C87" wp14:editId="10F21111">
            <wp:extent cx="6480175" cy="385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траница заказы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DA2" w14:textId="5FD35653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157C1A">
        <w:t>экранной формы страницы «Заказы»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1AED6C0E" w:rsidR="00157C1A" w:rsidRPr="006E45C2" w:rsidRDefault="00AA664B" w:rsidP="00157C1A">
      <w:pPr>
        <w:pStyle w:val="a0"/>
      </w:pPr>
      <w:r>
        <w:t>кнопка «Выход»</w:t>
      </w:r>
      <w:r w:rsidR="00157C1A" w:rsidRPr="006E45C2">
        <w:t>;</w:t>
      </w:r>
    </w:p>
    <w:p w14:paraId="70E822C7" w14:textId="77777777" w:rsidR="00157C1A" w:rsidRPr="006E45C2" w:rsidRDefault="00157C1A" w:rsidP="00157C1A">
      <w:pPr>
        <w:pStyle w:val="a0"/>
      </w:pPr>
      <w:r>
        <w:t>кнопка «Заказы»</w:t>
      </w:r>
      <w:r w:rsidRPr="006E45C2">
        <w:t>;</w:t>
      </w:r>
    </w:p>
    <w:p w14:paraId="148B28AD" w14:textId="77777777" w:rsidR="00157C1A" w:rsidRDefault="00157C1A" w:rsidP="00157C1A">
      <w:pPr>
        <w:pStyle w:val="a0"/>
      </w:pPr>
      <w:r w:rsidRPr="006E45C2">
        <w:t xml:space="preserve">кнопка </w:t>
      </w:r>
      <w:r>
        <w:t>«Поиск»;</w:t>
      </w:r>
    </w:p>
    <w:p w14:paraId="39A43C68" w14:textId="77777777" w:rsidR="00157C1A" w:rsidRDefault="00157C1A" w:rsidP="00157C1A">
      <w:pPr>
        <w:pStyle w:val="a0"/>
      </w:pPr>
      <w:r>
        <w:t>кнопка «Главная»;</w:t>
      </w:r>
    </w:p>
    <w:p w14:paraId="6CAE272A" w14:textId="77777777" w:rsidR="00157C1A" w:rsidRDefault="00157C1A" w:rsidP="00157C1A">
      <w:pPr>
        <w:pStyle w:val="a0"/>
      </w:pPr>
      <w:r>
        <w:t>кнопка «Категории»;</w:t>
      </w:r>
    </w:p>
    <w:p w14:paraId="702157BD" w14:textId="77777777" w:rsidR="00157C1A" w:rsidRDefault="00157C1A" w:rsidP="00157C1A">
      <w:pPr>
        <w:pStyle w:val="a0"/>
      </w:pPr>
      <w:r>
        <w:t>строка для поиска товаров;</w:t>
      </w:r>
    </w:p>
    <w:p w14:paraId="7E6B6392" w14:textId="3FDC13BB" w:rsidR="00E00E13" w:rsidRDefault="00157C1A" w:rsidP="00157C1A">
      <w:pPr>
        <w:pStyle w:val="a0"/>
      </w:pPr>
      <w:r>
        <w:t>список заказов.</w:t>
      </w:r>
    </w:p>
    <w:p w14:paraId="78EDBC0E" w14:textId="6E8ACB5E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рисунке 7 представлен прототип экранной формы страницы «Товар» на панели управления.</w:t>
      </w:r>
    </w:p>
    <w:p w14:paraId="085D81B0" w14:textId="0FEE8F54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DFD36B2" wp14:editId="6361807A">
            <wp:extent cx="6480175" cy="42392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У Товар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D5F3" w14:textId="24675DD2" w:rsidR="00157C1A" w:rsidRDefault="009F6EBD" w:rsidP="009F6EBD">
      <w:pPr>
        <w:pStyle w:val="a9"/>
      </w:pPr>
      <w:r>
        <w:t>Рисунок 7 – прототип экранной формы страницы «Товар» на панели управления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6062F12B" w:rsidR="00157C1A" w:rsidRDefault="00157C1A" w:rsidP="00157C1A">
      <w:pPr>
        <w:pStyle w:val="a0"/>
      </w:pPr>
      <w:r>
        <w:t>кнопка «Товар»;</w:t>
      </w:r>
    </w:p>
    <w:p w14:paraId="4ECADDDB" w14:textId="2EC84920" w:rsidR="00AA664B" w:rsidRDefault="00AA664B" w:rsidP="00157C1A">
      <w:pPr>
        <w:pStyle w:val="a0"/>
      </w:pPr>
      <w:r>
        <w:t>кнопка «Выход»;</w:t>
      </w:r>
    </w:p>
    <w:p w14:paraId="57C1B888" w14:textId="3E0A73D4" w:rsidR="00157C1A" w:rsidRDefault="00157C1A" w:rsidP="00157C1A">
      <w:pPr>
        <w:pStyle w:val="a0"/>
      </w:pPr>
      <w:r>
        <w:t>кнопка «Категория»;</w:t>
      </w:r>
    </w:p>
    <w:p w14:paraId="320A5346" w14:textId="490E3AAC" w:rsidR="00157C1A" w:rsidRDefault="00157C1A" w:rsidP="00157C1A">
      <w:pPr>
        <w:pStyle w:val="a0"/>
      </w:pPr>
      <w:r>
        <w:t>кнопка «Добавить»;</w:t>
      </w:r>
    </w:p>
    <w:p w14:paraId="13CCD083" w14:textId="0A745378" w:rsidR="00157C1A" w:rsidRDefault="00157C1A" w:rsidP="00157C1A">
      <w:pPr>
        <w:pStyle w:val="a0"/>
      </w:pPr>
      <w:r>
        <w:t>кнопка «Удалить»;</w:t>
      </w:r>
    </w:p>
    <w:p w14:paraId="2BB2D98E" w14:textId="5C2ECC58" w:rsidR="00157C1A" w:rsidRDefault="00157C1A" w:rsidP="00157C1A">
      <w:pPr>
        <w:pStyle w:val="a0"/>
      </w:pPr>
      <w:r>
        <w:t>кнопка «Изменить»;</w:t>
      </w:r>
    </w:p>
    <w:p w14:paraId="0A6228F5" w14:textId="181B83B9" w:rsidR="00157C1A" w:rsidRDefault="00157C1A" w:rsidP="00157C1A">
      <w:pPr>
        <w:pStyle w:val="a0"/>
      </w:pPr>
      <w:r>
        <w:t>данные о товарах;</w:t>
      </w:r>
    </w:p>
    <w:p w14:paraId="72990F4B" w14:textId="6EBE362F" w:rsidR="00157C1A" w:rsidRDefault="00157C1A" w:rsidP="00157C1A">
      <w:pPr>
        <w:pStyle w:val="a0"/>
      </w:pPr>
      <w:r>
        <w:t>список товаров.</w:t>
      </w:r>
    </w:p>
    <w:p w14:paraId="12319B0B" w14:textId="7F855EE0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 «Категория» на панели управления.</w:t>
      </w:r>
    </w:p>
    <w:p w14:paraId="19C1AE6A" w14:textId="546AD79C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1DE51D7" wp14:editId="670FC8DC">
            <wp:extent cx="6480175" cy="42392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опия ПУ Товар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AD76" w14:textId="4E9B8406" w:rsidR="009F6EBD" w:rsidRDefault="009F6EBD" w:rsidP="009F6EBD">
      <w:pPr>
        <w:pStyle w:val="a9"/>
      </w:pPr>
      <w:r>
        <w:t>Рисунок 8 – прототип экранной формы страницы «Категория» на панели управления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5097BBE8" w:rsidR="009F6EBD" w:rsidRDefault="009F6EBD" w:rsidP="009F6EBD">
      <w:pPr>
        <w:pStyle w:val="a0"/>
      </w:pPr>
      <w:r>
        <w:t>кнопка «Товар»;</w:t>
      </w:r>
    </w:p>
    <w:p w14:paraId="681099A2" w14:textId="74328207" w:rsidR="00AA664B" w:rsidRDefault="00AA664B" w:rsidP="009F6EBD">
      <w:pPr>
        <w:pStyle w:val="a0"/>
      </w:pPr>
      <w:r>
        <w:t>кнопка «Выход»;</w:t>
      </w:r>
    </w:p>
    <w:p w14:paraId="040664CB" w14:textId="29F21A96" w:rsidR="009F6EBD" w:rsidRDefault="009F6EBD" w:rsidP="009F6EBD">
      <w:pPr>
        <w:pStyle w:val="a0"/>
      </w:pPr>
      <w:r>
        <w:t>кнопка «Категория»;</w:t>
      </w:r>
    </w:p>
    <w:p w14:paraId="47F2B82C" w14:textId="526764E6" w:rsidR="009F6EBD" w:rsidRDefault="009F6EBD" w:rsidP="009F6EBD">
      <w:pPr>
        <w:pStyle w:val="a0"/>
      </w:pPr>
      <w:r>
        <w:t>кнопка «Добавить»;</w:t>
      </w:r>
    </w:p>
    <w:p w14:paraId="6396A491" w14:textId="6A07B923" w:rsidR="009F6EBD" w:rsidRDefault="009F6EBD" w:rsidP="009F6EBD">
      <w:pPr>
        <w:pStyle w:val="a0"/>
      </w:pPr>
      <w:r>
        <w:t>кнопка «Удалить»;</w:t>
      </w:r>
    </w:p>
    <w:p w14:paraId="45566049" w14:textId="555D6340" w:rsidR="009F6EBD" w:rsidRDefault="009F6EBD" w:rsidP="009F6EBD">
      <w:pPr>
        <w:pStyle w:val="a0"/>
      </w:pPr>
      <w:r>
        <w:t>кнопка «Изменить»;</w:t>
      </w:r>
    </w:p>
    <w:p w14:paraId="7AB5737A" w14:textId="45FE566D" w:rsidR="009F6EBD" w:rsidRDefault="009F6EBD" w:rsidP="009F6EBD">
      <w:pPr>
        <w:pStyle w:val="a0"/>
      </w:pPr>
      <w:r>
        <w:t>данные о категориях;</w:t>
      </w:r>
    </w:p>
    <w:p w14:paraId="4946644C" w14:textId="0307BCA2" w:rsidR="009F6EBD" w:rsidRDefault="009F6EBD" w:rsidP="009F6EBD">
      <w:pPr>
        <w:pStyle w:val="a0"/>
      </w:pPr>
      <w:r>
        <w:t>список категорий.</w:t>
      </w:r>
    </w:p>
    <w:p w14:paraId="5ADC39BD" w14:textId="712EE741" w:rsidR="003B78C1" w:rsidRDefault="003B78C1" w:rsidP="003B78C1">
      <w:pPr>
        <w:ind w:firstLine="709"/>
      </w:pPr>
      <w:r>
        <w:t>На рисунке 9 представлен прототип экранной формы добавления товара.</w:t>
      </w:r>
    </w:p>
    <w:p w14:paraId="7A4C38FA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36BBC3" wp14:editId="3074A5DD">
            <wp:extent cx="1724025" cy="28194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для добавления това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9437" w14:textId="2B959CEA" w:rsidR="003B78C1" w:rsidRDefault="003B78C1" w:rsidP="003B78C1">
      <w:pPr>
        <w:pStyle w:val="a9"/>
      </w:pPr>
      <w:r>
        <w:t>Рисунок 9 – прототип экранной формы добавления товара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54199002" w:rsidR="003B78C1" w:rsidRDefault="003B78C1" w:rsidP="003B78C1">
      <w:pPr>
        <w:pStyle w:val="a0"/>
      </w:pPr>
      <w:r>
        <w:t>поле для ввода названия;</w:t>
      </w:r>
    </w:p>
    <w:p w14:paraId="73B679EF" w14:textId="14258116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2F52E76E" w14:textId="320FCB7A" w:rsidR="003B78C1" w:rsidRDefault="003B78C1" w:rsidP="003B78C1">
      <w:pPr>
        <w:pStyle w:val="a0"/>
      </w:pPr>
      <w:r>
        <w:t>поле для ввода количества;</w:t>
      </w:r>
    </w:p>
    <w:p w14:paraId="22FDDE64" w14:textId="6569E703" w:rsidR="003B78C1" w:rsidRDefault="003B78C1" w:rsidP="003B78C1">
      <w:pPr>
        <w:pStyle w:val="a0"/>
      </w:pPr>
      <w:r>
        <w:t>поле для ввода цены;</w:t>
      </w:r>
    </w:p>
    <w:p w14:paraId="2AD03E60" w14:textId="57512252" w:rsidR="003B78C1" w:rsidRDefault="003B78C1" w:rsidP="003B78C1">
      <w:pPr>
        <w:pStyle w:val="a0"/>
      </w:pPr>
      <w:r>
        <w:t>кнопка «Добавить».</w:t>
      </w:r>
    </w:p>
    <w:p w14:paraId="5E9E8ABD" w14:textId="4E876D13" w:rsidR="003B78C1" w:rsidRDefault="003B78C1" w:rsidP="003B78C1">
      <w:pPr>
        <w:ind w:firstLine="709"/>
      </w:pPr>
      <w:r>
        <w:t>На рисунке 10 представлен прототип экранной формы изменения товара.</w:t>
      </w:r>
    </w:p>
    <w:p w14:paraId="22AD3BCE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DCC3C2" wp14:editId="35EDAE4E">
            <wp:extent cx="1724025" cy="28194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Окно для изменения това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A0E" w14:textId="47F87A21" w:rsidR="003B78C1" w:rsidRDefault="003B78C1" w:rsidP="003B78C1">
      <w:pPr>
        <w:pStyle w:val="a9"/>
      </w:pPr>
      <w:r>
        <w:t>Рисунок 10 – прототип экранной формы изменения товара</w:t>
      </w:r>
    </w:p>
    <w:p w14:paraId="22721B95" w14:textId="1C91A023" w:rsidR="003B78C1" w:rsidRDefault="003B78C1" w:rsidP="003B78C1">
      <w:r>
        <w:lastRenderedPageBreak/>
        <w:t>На прототипе присутствуют:</w:t>
      </w:r>
    </w:p>
    <w:p w14:paraId="73D42F3C" w14:textId="77777777" w:rsidR="003B78C1" w:rsidRDefault="003B78C1" w:rsidP="003B78C1">
      <w:pPr>
        <w:pStyle w:val="a0"/>
      </w:pPr>
      <w:r>
        <w:t>поле для ввода названия;</w:t>
      </w:r>
    </w:p>
    <w:p w14:paraId="2E2508E9" w14:textId="3A3AF74B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5DD38CB6" w14:textId="77777777" w:rsidR="003B78C1" w:rsidRDefault="003B78C1" w:rsidP="003B78C1">
      <w:pPr>
        <w:pStyle w:val="a0"/>
      </w:pPr>
      <w:r>
        <w:t>поле для ввода количества;</w:t>
      </w:r>
    </w:p>
    <w:p w14:paraId="17CA198E" w14:textId="77777777" w:rsidR="003B78C1" w:rsidRDefault="003B78C1" w:rsidP="003B78C1">
      <w:pPr>
        <w:pStyle w:val="a0"/>
      </w:pPr>
      <w:r>
        <w:t>поле для ввода цены;</w:t>
      </w:r>
    </w:p>
    <w:p w14:paraId="3F432498" w14:textId="126D7E3A" w:rsidR="003B78C1" w:rsidRDefault="003B78C1" w:rsidP="003B78C1">
      <w:pPr>
        <w:pStyle w:val="a0"/>
      </w:pPr>
      <w:r>
        <w:t>кнопка «Изменить».</w:t>
      </w:r>
    </w:p>
    <w:p w14:paraId="0D903C3C" w14:textId="1874EA42" w:rsidR="003B78C1" w:rsidRDefault="003B78C1" w:rsidP="003B78C1">
      <w:pPr>
        <w:ind w:firstLine="709"/>
      </w:pPr>
      <w:r>
        <w:t>На рисунке 11 представлен прототип экранной формы добавления категории.</w:t>
      </w:r>
    </w:p>
    <w:p w14:paraId="23CF5D58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A7D440" wp14:editId="6D35925F">
            <wp:extent cx="1724025" cy="1390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Окно для добавления категории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BBC" w14:textId="3B8C2464" w:rsidR="003B78C1" w:rsidRDefault="003B78C1" w:rsidP="003B78C1">
      <w:pPr>
        <w:pStyle w:val="a9"/>
      </w:pPr>
      <w:r>
        <w:t>Рисунок 11 – прототип экранной формы добавления категории</w:t>
      </w:r>
    </w:p>
    <w:p w14:paraId="41024E61" w14:textId="77777777" w:rsidR="003B78C1" w:rsidRDefault="003B78C1" w:rsidP="003B78C1">
      <w:r>
        <w:t>На прототипе присутствуют:</w:t>
      </w:r>
    </w:p>
    <w:p w14:paraId="1085BB1B" w14:textId="77777777" w:rsidR="003B78C1" w:rsidRDefault="003B78C1" w:rsidP="003B78C1">
      <w:pPr>
        <w:pStyle w:val="a0"/>
      </w:pPr>
      <w:r>
        <w:t>поле для ввода названия;</w:t>
      </w:r>
    </w:p>
    <w:p w14:paraId="2A6E2AFE" w14:textId="08352C9D" w:rsidR="003B78C1" w:rsidRDefault="003B78C1" w:rsidP="003B78C1">
      <w:pPr>
        <w:pStyle w:val="a0"/>
      </w:pPr>
      <w:r>
        <w:t>кнопка «Добавить».</w:t>
      </w:r>
    </w:p>
    <w:p w14:paraId="0A5CDF4E" w14:textId="3B56CB5E" w:rsidR="003B78C1" w:rsidRDefault="003B78C1" w:rsidP="003B78C1">
      <w:pPr>
        <w:ind w:firstLine="709"/>
      </w:pPr>
      <w:r>
        <w:t>На рисунке 12 представлен прототип экранной формы изменения категории.</w:t>
      </w:r>
    </w:p>
    <w:p w14:paraId="1899FCCD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629ED" wp14:editId="1F76CC70">
            <wp:extent cx="172402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кно для изменения категории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A8B2" w14:textId="1D8D0292" w:rsidR="003B78C1" w:rsidRDefault="003B78C1" w:rsidP="003B78C1">
      <w:pPr>
        <w:pStyle w:val="a9"/>
      </w:pPr>
      <w:r>
        <w:t>Рисунок 12 – прототип экранной формы изменения категории</w:t>
      </w:r>
    </w:p>
    <w:p w14:paraId="15B8D669" w14:textId="77777777" w:rsidR="003B78C1" w:rsidRDefault="003B78C1" w:rsidP="003B78C1">
      <w:r>
        <w:t>На прототипе присутствуют:</w:t>
      </w:r>
    </w:p>
    <w:p w14:paraId="6F062DC5" w14:textId="77777777" w:rsidR="003B78C1" w:rsidRDefault="003B78C1" w:rsidP="003B78C1">
      <w:pPr>
        <w:pStyle w:val="a0"/>
      </w:pPr>
      <w:r>
        <w:t>поле для ввода названия;</w:t>
      </w:r>
    </w:p>
    <w:p w14:paraId="5B16BE2C" w14:textId="316F3EEE" w:rsidR="003B78C1" w:rsidRDefault="003B78C1" w:rsidP="003B78C1">
      <w:pPr>
        <w:pStyle w:val="a0"/>
      </w:pPr>
      <w:r>
        <w:t>кнопка «Изменить».</w:t>
      </w:r>
    </w:p>
    <w:p w14:paraId="45A86166" w14:textId="77777777" w:rsidR="003B78C1" w:rsidRPr="003B78C1" w:rsidRDefault="003B78C1" w:rsidP="003B78C1"/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7" w:name="_Toc179554511"/>
      <w:r w:rsidRPr="00847108">
        <w:lastRenderedPageBreak/>
        <w:t>Требования к функциональным характеристикам</w:t>
      </w:r>
      <w:bookmarkEnd w:id="17"/>
    </w:p>
    <w:p w14:paraId="50259577" w14:textId="69B3BC18" w:rsidR="00DD7856" w:rsidRPr="00B84945" w:rsidRDefault="00CC5A4C" w:rsidP="009E69AC">
      <w:pPr>
        <w:ind w:firstLine="709"/>
      </w:pPr>
      <w:r>
        <w:t>В приложении “Информационная система для магазина аниме атрибутики” должны быть реализованы следующие функции</w:t>
      </w:r>
      <w:r w:rsidR="00F641C4">
        <w:rPr>
          <w:rStyle w:val="normaltextrun"/>
          <w:color w:val="000000"/>
          <w:bdr w:val="none" w:sz="0" w:space="0" w:color="auto" w:frame="1"/>
        </w:rPr>
        <w:t>:</w:t>
      </w:r>
    </w:p>
    <w:p w14:paraId="64DBBCA1" w14:textId="0A8A16A2" w:rsidR="00DD7856" w:rsidRDefault="00E00E13" w:rsidP="00CC5A4C">
      <w:pPr>
        <w:pStyle w:val="a0"/>
        <w:ind w:left="709" w:hanging="425"/>
      </w:pPr>
      <w:r>
        <w:t>изменение, удаление или добавление товаров в БД</w:t>
      </w:r>
      <w:r w:rsidR="00CC5A4C">
        <w:t>:</w:t>
      </w:r>
    </w:p>
    <w:p w14:paraId="1A9D7A0A" w14:textId="5BCE278D" w:rsidR="00CC5A4C" w:rsidRP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и</w:t>
      </w:r>
      <w:r w:rsidRPr="001E52A6">
        <w:t>зменение информации о существующе</w:t>
      </w:r>
      <w:r>
        <w:t>м</w:t>
      </w:r>
      <w:r w:rsidRPr="001E52A6">
        <w:t xml:space="preserve"> </w:t>
      </w:r>
      <w:r>
        <w:t>товаре</w:t>
      </w:r>
      <w:r w:rsidRPr="001E52A6">
        <w:t xml:space="preserve"> с возможностью редактирования названия, </w:t>
      </w:r>
      <w:r>
        <w:t>цены</w:t>
      </w:r>
      <w:r w:rsidRPr="001E52A6">
        <w:t xml:space="preserve">, количества и </w:t>
      </w:r>
      <w:r>
        <w:t>категории</w:t>
      </w:r>
      <w:r w:rsidRPr="00AC0935">
        <w:t>;</w:t>
      </w:r>
    </w:p>
    <w:p w14:paraId="648FEB9E" w14:textId="358A0142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 xml:space="preserve">удаление товара с указанным </w:t>
      </w:r>
      <w:r>
        <w:rPr>
          <w:lang w:val="en-US"/>
        </w:rPr>
        <w:t>ID</w:t>
      </w:r>
      <w:r>
        <w:t xml:space="preserve"> из базы данных</w:t>
      </w:r>
      <w:r w:rsidRPr="00AC0935">
        <w:t>;</w:t>
      </w:r>
    </w:p>
    <w:p w14:paraId="10A5DEC3" w14:textId="48C5DC63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д</w:t>
      </w:r>
      <w:r w:rsidRPr="001E52A6">
        <w:t>обавление ново</w:t>
      </w:r>
      <w:r>
        <w:t>го</w:t>
      </w:r>
      <w:r w:rsidRPr="001E52A6">
        <w:t xml:space="preserve"> </w:t>
      </w:r>
      <w:r>
        <w:t>товара</w:t>
      </w:r>
      <w:r w:rsidRPr="001E52A6">
        <w:t xml:space="preserve"> в базу данных с указанием названия, </w:t>
      </w:r>
      <w:r>
        <w:t>цены, количества и категории.</w:t>
      </w:r>
    </w:p>
    <w:p w14:paraId="546858A3" w14:textId="261AD144" w:rsidR="00B142AC" w:rsidRDefault="00E00E13" w:rsidP="00AC0935">
      <w:pPr>
        <w:pStyle w:val="a0"/>
        <w:ind w:left="709" w:hanging="425"/>
      </w:pPr>
      <w:r>
        <w:t>просмотр всех товаров, добавленных в БД</w:t>
      </w:r>
      <w:r w:rsidR="00A92A59">
        <w:t>;</w:t>
      </w:r>
    </w:p>
    <w:p w14:paraId="558CB670" w14:textId="1B925DF9" w:rsidR="00AC0935" w:rsidRDefault="0044781C" w:rsidP="0044781C">
      <w:pPr>
        <w:pStyle w:val="a0"/>
        <w:ind w:left="993" w:hanging="425"/>
      </w:pPr>
      <w:r>
        <w:t>о</w:t>
      </w:r>
      <w:r w:rsidRPr="0044781C">
        <w:t>тображение списка всех товаров, хранящихся в базе данных, с деталями, такими как название, описание, цена</w:t>
      </w:r>
      <w:r>
        <w:t>, количество и категория</w:t>
      </w:r>
      <w:r w:rsidRPr="0044781C">
        <w:t>.</w:t>
      </w:r>
    </w:p>
    <w:p w14:paraId="76C05F24" w14:textId="7A25290C" w:rsidR="00A92A59" w:rsidRDefault="00E00E13" w:rsidP="0044781C">
      <w:pPr>
        <w:pStyle w:val="a0"/>
        <w:ind w:left="709" w:hanging="425"/>
      </w:pPr>
      <w:r>
        <w:t>поиск определенного товара в БД</w:t>
      </w:r>
      <w:r w:rsidR="00A92A59">
        <w:t>;</w:t>
      </w:r>
    </w:p>
    <w:p w14:paraId="3B69A72D" w14:textId="5BC03826" w:rsidR="0044781C" w:rsidRDefault="0044781C" w:rsidP="0044781C">
      <w:pPr>
        <w:pStyle w:val="a0"/>
        <w:ind w:left="993" w:hanging="425"/>
      </w:pPr>
      <w:r>
        <w:t>поиск товара в базе данных по его названию.</w:t>
      </w:r>
    </w:p>
    <w:p w14:paraId="78105274" w14:textId="2E278A25" w:rsidR="00A92A59" w:rsidRDefault="00E00E13" w:rsidP="0044781C">
      <w:pPr>
        <w:pStyle w:val="a0"/>
        <w:ind w:left="709" w:hanging="425"/>
      </w:pPr>
      <w:r>
        <w:t>фильтрация товаров по категориям</w:t>
      </w:r>
      <w:r w:rsidR="00E726BA">
        <w:t>;</w:t>
      </w:r>
    </w:p>
    <w:p w14:paraId="6DCAB6F9" w14:textId="56183A40" w:rsidR="0044781C" w:rsidRDefault="0044781C" w:rsidP="0044781C">
      <w:pPr>
        <w:pStyle w:val="a0"/>
        <w:ind w:left="993" w:hanging="426"/>
      </w:pPr>
      <w:r>
        <w:t>фильтрация списка товаров в соответствии с выбранной категорией.</w:t>
      </w:r>
    </w:p>
    <w:p w14:paraId="2CE5FE26" w14:textId="2682BE7F" w:rsidR="00E726BA" w:rsidRDefault="008F1068" w:rsidP="0044781C">
      <w:pPr>
        <w:pStyle w:val="a0"/>
        <w:ind w:left="709" w:hanging="425"/>
      </w:pPr>
      <w:r>
        <w:t>оформление заказ</w:t>
      </w:r>
      <w:r w:rsidR="00CC5A4C">
        <w:t>а и добавление его в БД.</w:t>
      </w:r>
    </w:p>
    <w:p w14:paraId="09535557" w14:textId="41FF5EA3" w:rsidR="0044781C" w:rsidRDefault="0044781C" w:rsidP="0044781C">
      <w:pPr>
        <w:pStyle w:val="a0"/>
        <w:ind w:left="993" w:hanging="426"/>
      </w:pPr>
      <w:r>
        <w:t>с</w:t>
      </w:r>
      <w:r w:rsidRPr="0044781C">
        <w:t>оздание новой записи в базе данных о заказе с информацией о выбранных товарах, включая название, цену каждого товара, общее количество и общую сумму заказа.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8" w:name="_Toc179554512"/>
      <w:r w:rsidRPr="00847108">
        <w:t>Требования к видам обеспечения</w:t>
      </w:r>
      <w:bookmarkEnd w:id="18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9" w:name="_Toc179554513"/>
      <w:r w:rsidRPr="00847108">
        <w:t>Требования к математическому обеспечению</w:t>
      </w:r>
      <w:bookmarkEnd w:id="19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20" w:name="_Toc179554514"/>
      <w:r w:rsidRPr="00847108">
        <w:t>Требования к информационному обеспечению</w:t>
      </w:r>
      <w:bookmarkEnd w:id="20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4C0C4114" w:rsidR="00E06B13" w:rsidRDefault="00E06B13" w:rsidP="009E69AC">
      <w:pPr>
        <w:ind w:firstLine="709"/>
      </w:pPr>
      <w:r w:rsidRPr="00E06B13">
        <w:t>Для разраб</w:t>
      </w:r>
      <w:r>
        <w:t>отки информационной системы для магазина аниме атрибутики рекомендую</w:t>
      </w:r>
      <w:r w:rsidRPr="00E06B13">
        <w:t>тся следующие требования к форматам хранения данных:</w:t>
      </w:r>
    </w:p>
    <w:p w14:paraId="53646A4D" w14:textId="59414CC5" w:rsidR="00E06B13" w:rsidRDefault="00E06B13" w:rsidP="009E69AC">
      <w:pPr>
        <w:pStyle w:val="a0"/>
      </w:pPr>
      <w:r>
        <w:t>ИС использует</w:t>
      </w:r>
      <w:r w:rsidR="008510A0">
        <w:t xml:space="preserve"> Maria</w:t>
      </w:r>
      <w:r w:rsidR="008510A0">
        <w:rPr>
          <w:lang w:val="en-US"/>
        </w:rPr>
        <w:t>DB</w:t>
      </w:r>
      <w:r w:rsidRPr="00E06B13">
        <w:t xml:space="preserve"> в качестве системы управления базами данных. Это популяр</w:t>
      </w:r>
      <w:r w:rsidR="009E69AC">
        <w:t>ная и надежная реляционная СУБД;</w:t>
      </w:r>
    </w:p>
    <w:p w14:paraId="156778CA" w14:textId="2B0D0DF8" w:rsidR="006968E5" w:rsidRDefault="006968E5" w:rsidP="009E69AC">
      <w:pPr>
        <w:pStyle w:val="a0"/>
      </w:pPr>
      <w:r w:rsidRPr="006968E5">
        <w:t xml:space="preserve">Данные должны храниться на удаленном сервере, чтобы обеспечить централизованный доступ и управление данными. Это позволит обеспечить </w:t>
      </w:r>
      <w:r w:rsidR="009E69AC">
        <w:t>гибкость и безопасность данных;</w:t>
      </w:r>
    </w:p>
    <w:p w14:paraId="3715213B" w14:textId="45033464" w:rsidR="006968E5" w:rsidRPr="00003A29" w:rsidRDefault="006968E5" w:rsidP="009E69AC">
      <w:pPr>
        <w:pStyle w:val="a0"/>
      </w:pPr>
      <w:r w:rsidRPr="006968E5">
        <w:lastRenderedPageBreak/>
        <w:t>Файл</w:t>
      </w:r>
      <w:r w:rsidR="008510A0">
        <w:t>ы данных и таблиц в Maria</w:t>
      </w:r>
      <w:r w:rsidR="008510A0">
        <w:rPr>
          <w:lang w:val="en-US"/>
        </w:rPr>
        <w:t>DB</w:t>
      </w:r>
      <w:r w:rsidRPr="006968E5">
        <w:t xml:space="preserve"> имеют </w:t>
      </w:r>
      <w:proofErr w:type="gramStart"/>
      <w:r w:rsidRPr="006968E5">
        <w:t>расширение .</w:t>
      </w:r>
      <w:proofErr w:type="spellStart"/>
      <w:r w:rsidRPr="006968E5">
        <w:t>ibd</w:t>
      </w:r>
      <w:proofErr w:type="spellEnd"/>
      <w:proofErr w:type="gramEnd"/>
      <w:r w:rsidRPr="006968E5">
        <w:t>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5F323E57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A75568">
        <w:t xml:space="preserve">ПК с </w:t>
      </w:r>
      <w:r w:rsidRPr="00E726BA">
        <w:t>о</w:t>
      </w:r>
      <w:r w:rsidR="00A75568">
        <w:t>перационной системой</w:t>
      </w:r>
      <w:r w:rsidRPr="00E726BA">
        <w:t xml:space="preserve"> Windows</w:t>
      </w:r>
      <w:r w:rsidR="00A75568">
        <w:t>;</w:t>
      </w:r>
    </w:p>
    <w:p w14:paraId="55828B7A" w14:textId="3F1CA562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>ное разрешение экрана 800х600;</w:t>
      </w:r>
    </w:p>
    <w:p w14:paraId="50DC6D6A" w14:textId="2FE3406C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>стройства ввода – к</w:t>
      </w:r>
      <w:r w:rsidR="00A75568">
        <w:t>лавиатура;</w:t>
      </w:r>
    </w:p>
    <w:p w14:paraId="687383B5" w14:textId="6DAEC7E2" w:rsidR="00FE58D2" w:rsidRDefault="006E45C2" w:rsidP="00E726BA">
      <w:pPr>
        <w:pStyle w:val="a0"/>
      </w:pPr>
      <w:r w:rsidRPr="00E726BA">
        <w:t>У</w:t>
      </w:r>
      <w:r w:rsidR="00E726BA" w:rsidRPr="00E726BA">
        <w:t>стройства вывода – м</w:t>
      </w:r>
      <w:r w:rsidR="006968E5">
        <w:t>онитор;</w:t>
      </w:r>
    </w:p>
    <w:p w14:paraId="65371020" w14:textId="2A32E58B" w:rsidR="006968E5" w:rsidRPr="00665F4D" w:rsidRDefault="006968E5" w:rsidP="00E726BA">
      <w:pPr>
        <w:pStyle w:val="a0"/>
      </w:pPr>
      <w:r>
        <w:t>СУБД</w:t>
      </w:r>
      <w:r w:rsidR="008510A0">
        <w:rPr>
          <w:lang w:val="en-US"/>
        </w:rPr>
        <w:t xml:space="preserve"> – MariaDB</w:t>
      </w:r>
      <w:r>
        <w:rPr>
          <w:lang w:val="en-US"/>
        </w:rPr>
        <w:t>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21" w:name="_Toc179554515"/>
      <w:r w:rsidRPr="001065FD">
        <w:t>Требования к численности и квалификации персонала</w:t>
      </w:r>
      <w:bookmarkEnd w:id="21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22" w:name="_Toc179554516"/>
      <w:r w:rsidRPr="001065FD">
        <w:t>Требования к показательным назначениям</w:t>
      </w:r>
      <w:bookmarkEnd w:id="22"/>
    </w:p>
    <w:p w14:paraId="68CF456F" w14:textId="77777777" w:rsidR="001065FD" w:rsidRDefault="001065FD" w:rsidP="001065FD">
      <w:r>
        <w:t>ИС должна соответствовать следующим требованиям:</w:t>
      </w:r>
    </w:p>
    <w:p w14:paraId="65EDA491" w14:textId="7971AF15" w:rsidR="001065FD" w:rsidRPr="001065FD" w:rsidRDefault="001065FD" w:rsidP="001065FD">
      <w:pPr>
        <w:pStyle w:val="a0"/>
        <w:numPr>
          <w:ilvl w:val="0"/>
          <w:numId w:val="53"/>
        </w:numPr>
      </w:pPr>
      <w:r w:rsidRPr="001065FD">
        <w:t>В процессе разработки должн</w:t>
      </w:r>
      <w:r>
        <w:t>а</w:t>
      </w:r>
      <w:r w:rsidRPr="001065FD">
        <w:t xml:space="preserve"> быть реализова</w:t>
      </w:r>
      <w:r>
        <w:t>на панель управления базой данных для администратора</w:t>
      </w:r>
      <w:r w:rsidRPr="001065FD">
        <w:t>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3" w:name="_Toc179554517"/>
      <w:r w:rsidRPr="00847108">
        <w:t>Требования к надежности</w:t>
      </w:r>
      <w:bookmarkEnd w:id="23"/>
    </w:p>
    <w:p w14:paraId="33558B92" w14:textId="131B4195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ИС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 xml:space="preserve">регулярным выполнением требований ГОСТ </w:t>
      </w:r>
      <w:proofErr w:type="gramStart"/>
      <w:r>
        <w:t>51188-98</w:t>
      </w:r>
      <w:proofErr w:type="gramEnd"/>
      <w:r>
        <w:t xml:space="preserve">. Защита </w:t>
      </w:r>
      <w:proofErr w:type="spellStart"/>
      <w:r>
        <w:t>инфоpмации</w:t>
      </w:r>
      <w:proofErr w:type="spellEnd"/>
      <w:r>
        <w:t xml:space="preserve">. Испытания </w:t>
      </w:r>
      <w:proofErr w:type="spellStart"/>
      <w:r>
        <w:t>пpогpаммных</w:t>
      </w:r>
      <w:proofErr w:type="spellEnd"/>
      <w:r>
        <w:t xml:space="preserve"> </w:t>
      </w:r>
      <w:proofErr w:type="spellStart"/>
      <w:r>
        <w:t>сpедств</w:t>
      </w:r>
      <w:proofErr w:type="spellEnd"/>
      <w:r>
        <w:t xml:space="preserve"> на наличие </w:t>
      </w:r>
      <w:proofErr w:type="spellStart"/>
      <w:r>
        <w:t>компьютеpных</w:t>
      </w:r>
      <w:proofErr w:type="spellEnd"/>
      <w:r>
        <w:t xml:space="preserve"> </w:t>
      </w:r>
      <w:proofErr w:type="spellStart"/>
      <w:r>
        <w:t>виpусов</w:t>
      </w:r>
      <w:proofErr w:type="spellEnd"/>
      <w:r>
        <w:t>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4" w:name="_Toc179554518"/>
      <w:r w:rsidRPr="00847108">
        <w:lastRenderedPageBreak/>
        <w:t>Требования к безопасности</w:t>
      </w:r>
      <w:bookmarkEnd w:id="24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5" w:name="_Toc179554519"/>
      <w:r w:rsidRPr="00847108">
        <w:t>Требования к патентной чистоте</w:t>
      </w:r>
      <w:bookmarkEnd w:id="25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6" w:name="_Toc179554520"/>
      <w:r w:rsidRPr="001065FD">
        <w:t>Требования к эргономической и технической эстетике</w:t>
      </w:r>
      <w:bookmarkEnd w:id="26"/>
    </w:p>
    <w:p w14:paraId="3AD97F6E" w14:textId="2DC255A0" w:rsidR="001065FD" w:rsidRPr="001065FD" w:rsidRDefault="001065FD" w:rsidP="001065FD">
      <w:r w:rsidRPr="001065FD">
        <w:t>Интерфейс и пользовательская логика работы информационной системы должны быть одинаковыми на всех операционных системах.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7" w:name="_Toc179554521"/>
      <w:r w:rsidRPr="001065FD">
        <w:t>Требования к стандартизации и унификации</w:t>
      </w:r>
      <w:bookmarkEnd w:id="27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rPr>
          <w:lang w:val="en-US"/>
        </w:rPr>
        <w:t>iso-iec-ieee-29148-2011.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8" w:name="_Toc179554522"/>
      <w:r w:rsidRPr="001065FD">
        <w:t>Дополнительные требования</w:t>
      </w:r>
      <w:bookmarkEnd w:id="28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9" w:name="_Toc179554523"/>
      <w:r w:rsidRPr="00847108">
        <w:t>Требования к перспективам развития</w:t>
      </w:r>
      <w:bookmarkEnd w:id="29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480C5757" w14:textId="321661F6" w:rsidR="000E2551" w:rsidRDefault="00D56651" w:rsidP="005E75E7">
      <w:pPr>
        <w:pStyle w:val="a0"/>
      </w:pPr>
      <w:r>
        <w:t>и</w:t>
      </w:r>
      <w:r w:rsidR="004331E1">
        <w:t>нтеграция возможности оплаты товаров онлайн</w:t>
      </w:r>
      <w:r w:rsidR="000E2551" w:rsidRPr="005E75E7">
        <w:t>;</w:t>
      </w:r>
    </w:p>
    <w:p w14:paraId="67364CB4" w14:textId="57D5AE81" w:rsidR="004331E1" w:rsidRPr="005E75E7" w:rsidRDefault="00D56651" w:rsidP="005E75E7">
      <w:pPr>
        <w:pStyle w:val="a0"/>
      </w:pPr>
      <w:r>
        <w:t>расширенная фильтрация товаров.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30" w:name="_Toc179554524"/>
      <w:r w:rsidRPr="00847108">
        <w:lastRenderedPageBreak/>
        <w:t>Состав и содержание работ</w:t>
      </w:r>
      <w:bookmarkEnd w:id="30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>ключая отрисовку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31" w:name="_Toc179554525"/>
      <w:r w:rsidRPr="00847108">
        <w:lastRenderedPageBreak/>
        <w:t>Порядок разработки</w:t>
      </w:r>
      <w:bookmarkEnd w:id="31"/>
    </w:p>
    <w:p w14:paraId="18F0B05F" w14:textId="5AB2D544" w:rsidR="003D11F4" w:rsidRDefault="003D11F4" w:rsidP="003D11F4">
      <w:pPr>
        <w:pStyle w:val="2"/>
      </w:pPr>
      <w:bookmarkStart w:id="32" w:name="_Toc179554526"/>
      <w:r>
        <w:t>Стадии разработки</w:t>
      </w:r>
      <w:bookmarkEnd w:id="32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6A5950CE" w:rsidR="003D11F4" w:rsidRPr="00895A4F" w:rsidRDefault="003D11F4" w:rsidP="003D11F4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информационной системы, а также создание основной базы данных для системы.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4961DF61" w:rsidR="003D11F4" w:rsidRPr="00895A4F" w:rsidRDefault="003D11F4" w:rsidP="003D11F4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ИС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EAC418" w:rsidR="003D11F4" w:rsidRPr="00895A4F" w:rsidRDefault="003D11F4" w:rsidP="00500B70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ИС 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3" w:name="_Toc179554527"/>
      <w:r>
        <w:t>Этапы реализации</w:t>
      </w:r>
      <w:bookmarkEnd w:id="33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lastRenderedPageBreak/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7C05DAC5" w:rsidR="00F63CB8" w:rsidRPr="00A804C7" w:rsidRDefault="00A804C7" w:rsidP="0090047B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>
              <w:rPr>
                <w:lang w:val="en-US"/>
              </w:rPr>
              <w:t>PyCharm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 xml:space="preserve">1 </w:t>
            </w:r>
            <w:proofErr w:type="spellStart"/>
            <w:r>
              <w:rPr>
                <w:lang w:val="en-US"/>
              </w:rPr>
              <w:t>неделя</w:t>
            </w:r>
            <w:proofErr w:type="spellEnd"/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424773AE" w:rsidR="001F7287" w:rsidRDefault="001F7287" w:rsidP="0090047B">
            <w:pPr>
              <w:ind w:firstLine="0"/>
              <w:jc w:val="left"/>
            </w:pPr>
            <w:r>
              <w:t>Структура ИС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5B338AB2" w:rsidR="00F63CB8" w:rsidRPr="004601A3" w:rsidRDefault="006968E5" w:rsidP="0090047B">
            <w:pPr>
              <w:ind w:firstLine="0"/>
              <w:jc w:val="left"/>
            </w:pPr>
            <w:r>
              <w:t>Разработать код ИС</w:t>
            </w:r>
            <w:r w:rsidRPr="006968E5">
              <w:t xml:space="preserve"> </w:t>
            </w:r>
            <w:r>
              <w:t xml:space="preserve">для магазина </w:t>
            </w:r>
            <w:r w:rsidR="00D56651">
              <w:t>аниме атрибутики</w:t>
            </w:r>
            <w:r w:rsidR="004601A3">
              <w:t xml:space="preserve"> на ЯП </w:t>
            </w:r>
            <w:r w:rsidR="004601A3">
              <w:rPr>
                <w:lang w:val="en-US"/>
              </w:rPr>
              <w:t>Python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>ать и настроить базу данных</w:t>
            </w:r>
            <w:r w:rsidRPr="006968E5">
              <w:t>, которая будет хранить информацию о продуктах, заказах</w:t>
            </w:r>
            <w:r>
              <w:t xml:space="preserve"> и категориях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5F926B14" w:rsidR="00F63CB8" w:rsidRDefault="004601A3" w:rsidP="0090047B">
            <w:pPr>
              <w:ind w:firstLine="0"/>
              <w:jc w:val="left"/>
            </w:pPr>
            <w:r>
              <w:t>Исправление в</w:t>
            </w:r>
            <w:r w:rsidR="00D56651">
              <w:t>сех ошибок предыдущей версии ИС</w:t>
            </w:r>
          </w:p>
        </w:tc>
        <w:tc>
          <w:tcPr>
            <w:tcW w:w="2039" w:type="dxa"/>
          </w:tcPr>
          <w:p w14:paraId="445854B6" w14:textId="33E0BC42" w:rsidR="00F63CB8" w:rsidRDefault="00D56651" w:rsidP="0090047B">
            <w:pPr>
              <w:ind w:firstLine="0"/>
              <w:jc w:val="left"/>
            </w:pPr>
            <w:r>
              <w:t>Готовая система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D147CEF" w:rsidR="004601A3" w:rsidRDefault="00500B70" w:rsidP="0090047B">
            <w:pPr>
              <w:ind w:firstLine="0"/>
              <w:jc w:val="left"/>
            </w:pPr>
            <w:r>
              <w:t>Подготовка ИС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593A555C" w:rsidR="004601A3" w:rsidRDefault="00500B70" w:rsidP="0090047B">
            <w:pPr>
              <w:ind w:firstLine="0"/>
              <w:jc w:val="left"/>
            </w:pPr>
            <w:r>
              <w:t>ИС готовая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4" w:name="_Toc179554528"/>
      <w:r w:rsidRPr="00847108">
        <w:lastRenderedPageBreak/>
        <w:t>Требования к документированию</w:t>
      </w:r>
      <w:bookmarkEnd w:id="34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5" w:name="_Toc179554529"/>
      <w:r w:rsidRPr="00847108">
        <w:lastRenderedPageBreak/>
        <w:t>Требования к приемо-сдаточным испытаниям</w:t>
      </w:r>
      <w:bookmarkEnd w:id="35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1CE69" w14:textId="77777777" w:rsidR="00056B10" w:rsidRDefault="00056B10">
      <w:pPr>
        <w:spacing w:before="0" w:line="240" w:lineRule="auto"/>
      </w:pPr>
      <w:r>
        <w:separator/>
      </w:r>
    </w:p>
  </w:endnote>
  <w:endnote w:type="continuationSeparator" w:id="0">
    <w:p w14:paraId="03E25C42" w14:textId="77777777" w:rsidR="00056B10" w:rsidRDefault="00056B10">
      <w:pPr>
        <w:spacing w:before="0" w:line="240" w:lineRule="auto"/>
      </w:pPr>
      <w:r>
        <w:continuationSeparator/>
      </w:r>
    </w:p>
  </w:endnote>
  <w:endnote w:type="continuationNotice" w:id="1">
    <w:p w14:paraId="1A5DB695" w14:textId="77777777" w:rsidR="00056B10" w:rsidRDefault="00056B10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9E192F" w14:textId="77777777" w:rsidR="00056B10" w:rsidRDefault="00056B10" w:rsidP="00990EAC">
      <w:pPr>
        <w:spacing w:before="0" w:line="240" w:lineRule="auto"/>
      </w:pPr>
      <w:r>
        <w:separator/>
      </w:r>
    </w:p>
  </w:footnote>
  <w:footnote w:type="continuationSeparator" w:id="0">
    <w:p w14:paraId="26857DF6" w14:textId="77777777" w:rsidR="00056B10" w:rsidRDefault="00056B10" w:rsidP="00990EAC">
      <w:pPr>
        <w:spacing w:before="0" w:line="240" w:lineRule="auto"/>
      </w:pPr>
      <w:r>
        <w:continuationSeparator/>
      </w:r>
    </w:p>
  </w:footnote>
  <w:footnote w:type="continuationNotice" w:id="1">
    <w:p w14:paraId="6B2A3126" w14:textId="77777777" w:rsidR="00056B10" w:rsidRDefault="00056B10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6B065" w14:textId="18BF60AD" w:rsidR="00AA664B" w:rsidRPr="00C17A21" w:rsidRDefault="00AA664B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9E77E3">
      <w:rPr>
        <w:rStyle w:val="af1"/>
        <w:noProof/>
      </w:rPr>
      <w:t>3</w:t>
    </w:r>
    <w:r w:rsidRPr="00C17A21">
      <w:rPr>
        <w:rStyle w:val="af1"/>
      </w:rPr>
      <w:fldChar w:fldCharType="end"/>
    </w:r>
  </w:p>
  <w:p w14:paraId="0AA9F560" w14:textId="77777777" w:rsidR="00AA664B" w:rsidRPr="008E27BF" w:rsidRDefault="00AA664B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727570"/>
    <w:multiLevelType w:val="hybridMultilevel"/>
    <w:tmpl w:val="1C02D9D0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" w15:restartNumberingAfterBreak="0">
    <w:nsid w:val="04944A02"/>
    <w:multiLevelType w:val="hybridMultilevel"/>
    <w:tmpl w:val="18B2ED4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F24761"/>
    <w:multiLevelType w:val="hybridMultilevel"/>
    <w:tmpl w:val="52BE9F9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328FA"/>
    <w:multiLevelType w:val="hybridMultilevel"/>
    <w:tmpl w:val="8512A6A4"/>
    <w:lvl w:ilvl="0" w:tplc="04190001">
      <w:start w:val="1"/>
      <w:numFmt w:val="bullet"/>
      <w:lvlText w:val=""/>
      <w:lvlJc w:val="left"/>
      <w:pPr>
        <w:ind w:left="2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2" w:hanging="360"/>
      </w:pPr>
      <w:rPr>
        <w:rFonts w:ascii="Wingdings" w:hAnsi="Wingdings" w:hint="default"/>
      </w:rPr>
    </w:lvl>
  </w:abstractNum>
  <w:abstractNum w:abstractNumId="5" w15:restartNumberingAfterBreak="0">
    <w:nsid w:val="0F600507"/>
    <w:multiLevelType w:val="hybridMultilevel"/>
    <w:tmpl w:val="23000B6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32C29ED"/>
    <w:multiLevelType w:val="hybridMultilevel"/>
    <w:tmpl w:val="5830918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1A0970B0"/>
    <w:multiLevelType w:val="hybridMultilevel"/>
    <w:tmpl w:val="B3F650B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A334165"/>
    <w:multiLevelType w:val="hybridMultilevel"/>
    <w:tmpl w:val="EBDC06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C8B452D"/>
    <w:multiLevelType w:val="hybridMultilevel"/>
    <w:tmpl w:val="268889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0EC372D"/>
    <w:multiLevelType w:val="hybridMultilevel"/>
    <w:tmpl w:val="F6E4277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E743B1"/>
    <w:multiLevelType w:val="hybridMultilevel"/>
    <w:tmpl w:val="E254323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4" w15:restartNumberingAfterBreak="0">
    <w:nsid w:val="23B47978"/>
    <w:multiLevelType w:val="hybridMultilevel"/>
    <w:tmpl w:val="6D4A17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65657D9"/>
    <w:multiLevelType w:val="multilevel"/>
    <w:tmpl w:val="F41EB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46EAB"/>
    <w:multiLevelType w:val="hybridMultilevel"/>
    <w:tmpl w:val="CCE64B3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E07DDF"/>
    <w:multiLevelType w:val="hybridMultilevel"/>
    <w:tmpl w:val="3E3CD17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0" w15:restartNumberingAfterBreak="0">
    <w:nsid w:val="2D764A29"/>
    <w:multiLevelType w:val="hybridMultilevel"/>
    <w:tmpl w:val="A140907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62E2F07"/>
    <w:multiLevelType w:val="hybridMultilevel"/>
    <w:tmpl w:val="9E5A83A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4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CB41006"/>
    <w:multiLevelType w:val="hybridMultilevel"/>
    <w:tmpl w:val="D80E0EC8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8953EB"/>
    <w:multiLevelType w:val="hybridMultilevel"/>
    <w:tmpl w:val="F5B60D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5575A5B"/>
    <w:multiLevelType w:val="hybridMultilevel"/>
    <w:tmpl w:val="40E0515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8577F5A"/>
    <w:multiLevelType w:val="hybridMultilevel"/>
    <w:tmpl w:val="5F6E9728"/>
    <w:lvl w:ilvl="0" w:tplc="576881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091204B"/>
    <w:multiLevelType w:val="hybridMultilevel"/>
    <w:tmpl w:val="044293A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5FA260E"/>
    <w:multiLevelType w:val="hybridMultilevel"/>
    <w:tmpl w:val="E7DEE2E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7BD35D3"/>
    <w:multiLevelType w:val="hybridMultilevel"/>
    <w:tmpl w:val="18D8800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7EC5114"/>
    <w:multiLevelType w:val="hybridMultilevel"/>
    <w:tmpl w:val="DDBACC2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5B563407"/>
    <w:multiLevelType w:val="hybridMultilevel"/>
    <w:tmpl w:val="6CEAB9F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F7A111F"/>
    <w:multiLevelType w:val="hybridMultilevel"/>
    <w:tmpl w:val="29A2A14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5FDA01C4"/>
    <w:multiLevelType w:val="hybridMultilevel"/>
    <w:tmpl w:val="F322ED1E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2" w15:restartNumberingAfterBreak="0">
    <w:nsid w:val="63713A34"/>
    <w:multiLevelType w:val="hybridMultilevel"/>
    <w:tmpl w:val="363ADFC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38FC968"/>
    <w:multiLevelType w:val="singleLevel"/>
    <w:tmpl w:val="638FC968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64931B9B"/>
    <w:multiLevelType w:val="hybridMultilevel"/>
    <w:tmpl w:val="9CCE231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65F07298"/>
    <w:multiLevelType w:val="multilevel"/>
    <w:tmpl w:val="0A18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8B07BE"/>
    <w:multiLevelType w:val="hybridMultilevel"/>
    <w:tmpl w:val="EFE6D58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6B777C2B"/>
    <w:multiLevelType w:val="hybridMultilevel"/>
    <w:tmpl w:val="8E26F00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6E8C457C"/>
    <w:multiLevelType w:val="hybridMultilevel"/>
    <w:tmpl w:val="E7BCDDE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3A9620A"/>
    <w:multiLevelType w:val="hybridMultilevel"/>
    <w:tmpl w:val="C2B8874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1" w15:restartNumberingAfterBreak="0">
    <w:nsid w:val="79003A8A"/>
    <w:multiLevelType w:val="hybridMultilevel"/>
    <w:tmpl w:val="00AAEC8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53" w15:restartNumberingAfterBreak="0">
    <w:nsid w:val="7E2C2A38"/>
    <w:multiLevelType w:val="hybridMultilevel"/>
    <w:tmpl w:val="A4E6B6FE"/>
    <w:lvl w:ilvl="0" w:tplc="63B47A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90811079">
    <w:abstractNumId w:val="19"/>
  </w:num>
  <w:num w:numId="2" w16cid:durableId="1015154483">
    <w:abstractNumId w:val="0"/>
  </w:num>
  <w:num w:numId="3" w16cid:durableId="503328608">
    <w:abstractNumId w:val="21"/>
  </w:num>
  <w:num w:numId="4" w16cid:durableId="878782471">
    <w:abstractNumId w:val="7"/>
  </w:num>
  <w:num w:numId="5" w16cid:durableId="726413839">
    <w:abstractNumId w:val="10"/>
  </w:num>
  <w:num w:numId="6" w16cid:durableId="1779182865">
    <w:abstractNumId w:val="25"/>
  </w:num>
  <w:num w:numId="7" w16cid:durableId="351031474">
    <w:abstractNumId w:val="30"/>
  </w:num>
  <w:num w:numId="8" w16cid:durableId="1807166288">
    <w:abstractNumId w:val="35"/>
  </w:num>
  <w:num w:numId="9" w16cid:durableId="2050639582">
    <w:abstractNumId w:val="39"/>
  </w:num>
  <w:num w:numId="10" w16cid:durableId="305860438">
    <w:abstractNumId w:val="27"/>
  </w:num>
  <w:num w:numId="11" w16cid:durableId="108741920">
    <w:abstractNumId w:val="32"/>
  </w:num>
  <w:num w:numId="12" w16cid:durableId="1108503128">
    <w:abstractNumId w:val="52"/>
  </w:num>
  <w:num w:numId="13" w16cid:durableId="1771854025">
    <w:abstractNumId w:val="22"/>
  </w:num>
  <w:num w:numId="14" w16cid:durableId="544873991">
    <w:abstractNumId w:val="24"/>
  </w:num>
  <w:num w:numId="15" w16cid:durableId="1656763969">
    <w:abstractNumId w:val="16"/>
  </w:num>
  <w:num w:numId="16" w16cid:durableId="2043162217">
    <w:abstractNumId w:val="17"/>
  </w:num>
  <w:num w:numId="17" w16cid:durableId="2007054764">
    <w:abstractNumId w:val="3"/>
  </w:num>
  <w:num w:numId="18" w16cid:durableId="17704958">
    <w:abstractNumId w:val="51"/>
  </w:num>
  <w:num w:numId="19" w16cid:durableId="1348554207">
    <w:abstractNumId w:val="28"/>
  </w:num>
  <w:num w:numId="20" w16cid:durableId="209542042">
    <w:abstractNumId w:val="40"/>
  </w:num>
  <w:num w:numId="21" w16cid:durableId="297808645">
    <w:abstractNumId w:val="38"/>
  </w:num>
  <w:num w:numId="22" w16cid:durableId="2010518912">
    <w:abstractNumId w:val="2"/>
  </w:num>
  <w:num w:numId="23" w16cid:durableId="1732463673">
    <w:abstractNumId w:val="46"/>
  </w:num>
  <w:num w:numId="24" w16cid:durableId="1967345195">
    <w:abstractNumId w:val="5"/>
  </w:num>
  <w:num w:numId="25" w16cid:durableId="1085489746">
    <w:abstractNumId w:val="34"/>
  </w:num>
  <w:num w:numId="26" w16cid:durableId="457335511">
    <w:abstractNumId w:val="13"/>
  </w:num>
  <w:num w:numId="27" w16cid:durableId="404110844">
    <w:abstractNumId w:val="1"/>
  </w:num>
  <w:num w:numId="28" w16cid:durableId="156577810">
    <w:abstractNumId w:val="4"/>
  </w:num>
  <w:num w:numId="29" w16cid:durableId="83695595">
    <w:abstractNumId w:val="48"/>
  </w:num>
  <w:num w:numId="30" w16cid:durableId="1240016779">
    <w:abstractNumId w:val="9"/>
  </w:num>
  <w:num w:numId="31" w16cid:durableId="136804465">
    <w:abstractNumId w:val="18"/>
  </w:num>
  <w:num w:numId="32" w16cid:durableId="1711760370">
    <w:abstractNumId w:val="20"/>
  </w:num>
  <w:num w:numId="33" w16cid:durableId="1718160526">
    <w:abstractNumId w:val="26"/>
  </w:num>
  <w:num w:numId="34" w16cid:durableId="919169674">
    <w:abstractNumId w:val="36"/>
  </w:num>
  <w:num w:numId="35" w16cid:durableId="556431067">
    <w:abstractNumId w:val="49"/>
  </w:num>
  <w:num w:numId="36" w16cid:durableId="1373920340">
    <w:abstractNumId w:val="14"/>
  </w:num>
  <w:num w:numId="37" w16cid:durableId="164319000">
    <w:abstractNumId w:val="33"/>
  </w:num>
  <w:num w:numId="38" w16cid:durableId="2026782843">
    <w:abstractNumId w:val="8"/>
  </w:num>
  <w:num w:numId="39" w16cid:durableId="2137946610">
    <w:abstractNumId w:val="12"/>
  </w:num>
  <w:num w:numId="40" w16cid:durableId="1968462112">
    <w:abstractNumId w:val="29"/>
  </w:num>
  <w:num w:numId="41" w16cid:durableId="253822177">
    <w:abstractNumId w:val="44"/>
  </w:num>
  <w:num w:numId="42" w16cid:durableId="1519197423">
    <w:abstractNumId w:val="42"/>
  </w:num>
  <w:num w:numId="43" w16cid:durableId="89788587">
    <w:abstractNumId w:val="6"/>
  </w:num>
  <w:num w:numId="44" w16cid:durableId="1445149643">
    <w:abstractNumId w:val="37"/>
  </w:num>
  <w:num w:numId="45" w16cid:durableId="802193348">
    <w:abstractNumId w:val="41"/>
  </w:num>
  <w:num w:numId="46" w16cid:durableId="1609583799">
    <w:abstractNumId w:val="50"/>
  </w:num>
  <w:num w:numId="47" w16cid:durableId="913198866">
    <w:abstractNumId w:val="23"/>
  </w:num>
  <w:num w:numId="48" w16cid:durableId="1409184424">
    <w:abstractNumId w:val="43"/>
  </w:num>
  <w:num w:numId="49" w16cid:durableId="1231044322">
    <w:abstractNumId w:val="11"/>
  </w:num>
  <w:num w:numId="50" w16cid:durableId="373315842">
    <w:abstractNumId w:val="31"/>
  </w:num>
  <w:num w:numId="51" w16cid:durableId="1996911066">
    <w:abstractNumId w:val="45"/>
  </w:num>
  <w:num w:numId="52" w16cid:durableId="1471903464">
    <w:abstractNumId w:val="53"/>
  </w:num>
  <w:num w:numId="53" w16cid:durableId="505290824">
    <w:abstractNumId w:val="15"/>
  </w:num>
  <w:num w:numId="54" w16cid:durableId="434833098">
    <w:abstractNumId w:val="4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6B10"/>
    <w:rsid w:val="0005745E"/>
    <w:rsid w:val="00061F64"/>
    <w:rsid w:val="00063122"/>
    <w:rsid w:val="000662E6"/>
    <w:rsid w:val="00066F6D"/>
    <w:rsid w:val="0008146F"/>
    <w:rsid w:val="000866DB"/>
    <w:rsid w:val="0009197B"/>
    <w:rsid w:val="000934BA"/>
    <w:rsid w:val="00094729"/>
    <w:rsid w:val="00096EC7"/>
    <w:rsid w:val="000A537A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23D3"/>
    <w:rsid w:val="0011316B"/>
    <w:rsid w:val="001157C8"/>
    <w:rsid w:val="0012098C"/>
    <w:rsid w:val="001223A9"/>
    <w:rsid w:val="001238DC"/>
    <w:rsid w:val="0012484F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72DBA"/>
    <w:rsid w:val="0019044F"/>
    <w:rsid w:val="001A12C2"/>
    <w:rsid w:val="001A186C"/>
    <w:rsid w:val="001A50A1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331E1"/>
    <w:rsid w:val="004347A5"/>
    <w:rsid w:val="00442256"/>
    <w:rsid w:val="00447629"/>
    <w:rsid w:val="0044781C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1245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648"/>
    <w:rsid w:val="006A4E6C"/>
    <w:rsid w:val="006A534C"/>
    <w:rsid w:val="006A5DFD"/>
    <w:rsid w:val="006D422E"/>
    <w:rsid w:val="006D46A3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559DC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056E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279B"/>
    <w:rsid w:val="00A06116"/>
    <w:rsid w:val="00A1196E"/>
    <w:rsid w:val="00A22819"/>
    <w:rsid w:val="00A22E7D"/>
    <w:rsid w:val="00A24AC9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B047F"/>
    <w:rsid w:val="00AB276B"/>
    <w:rsid w:val="00AB3FF6"/>
    <w:rsid w:val="00AB465D"/>
    <w:rsid w:val="00AB46F9"/>
    <w:rsid w:val="00AB7875"/>
    <w:rsid w:val="00AC093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4CE5"/>
    <w:rsid w:val="00AE5EC4"/>
    <w:rsid w:val="00AF3FA4"/>
    <w:rsid w:val="00AF478D"/>
    <w:rsid w:val="00AF6315"/>
    <w:rsid w:val="00AF7668"/>
    <w:rsid w:val="00B06B73"/>
    <w:rsid w:val="00B073AA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39B8"/>
    <w:rsid w:val="00BE71FF"/>
    <w:rsid w:val="00BF0033"/>
    <w:rsid w:val="00BF44A4"/>
    <w:rsid w:val="00BF7BFF"/>
    <w:rsid w:val="00C035AA"/>
    <w:rsid w:val="00C105A1"/>
    <w:rsid w:val="00C11E33"/>
    <w:rsid w:val="00C12205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5A4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4F64"/>
    <w:rsid w:val="00D97390"/>
    <w:rsid w:val="00D978E4"/>
    <w:rsid w:val="00DA33AC"/>
    <w:rsid w:val="00DA64D0"/>
    <w:rsid w:val="00DA6582"/>
    <w:rsid w:val="00DB0DFE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468A"/>
    <w:rsid w:val="00E97C53"/>
    <w:rsid w:val="00EA6493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1C8E"/>
    <w:rsid w:val="00F32A7C"/>
    <w:rsid w:val="00F34EC4"/>
    <w:rsid w:val="00F374E5"/>
    <w:rsid w:val="00F4271F"/>
    <w:rsid w:val="00F5534E"/>
    <w:rsid w:val="00F56B61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C96227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otakumode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tore.crunchyroll.com/" TargetMode="Externa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hyperlink" Target="https://www.amiami.com/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3A7B69-D2CD-4415-8639-DE91110E85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2089</TotalTime>
  <Pages>25</Pages>
  <Words>3320</Words>
  <Characters>18926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game free</cp:lastModifiedBy>
  <cp:revision>105</cp:revision>
  <cp:lastPrinted>2023-12-14T07:02:00Z</cp:lastPrinted>
  <dcterms:created xsi:type="dcterms:W3CDTF">2022-02-14T06:37:00Z</dcterms:created>
  <dcterms:modified xsi:type="dcterms:W3CDTF">2024-10-30T18:18:00Z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